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EEC" w:rsidRPr="00C90EEC" w:rsidRDefault="00C90EEC" w:rsidP="00C90EEC">
      <w:pPr>
        <w:pStyle w:val="Titel"/>
        <w:rPr>
          <w:sz w:val="52"/>
        </w:rPr>
      </w:pPr>
      <w:bookmarkStart w:id="0" w:name="_GoBack"/>
      <w:r w:rsidRPr="00C90EEC">
        <w:rPr>
          <w:sz w:val="52"/>
        </w:rPr>
        <w:t>RSAT Tools via PS installieren-Windows 2019</w:t>
      </w:r>
    </w:p>
    <w:bookmarkEnd w:id="0"/>
    <w:p w:rsidR="00C90EEC" w:rsidRDefault="00C90EEC" w:rsidP="00C90EEC"/>
    <w:p w:rsidR="006201E1" w:rsidRPr="00C90EEC" w:rsidRDefault="00C90EEC" w:rsidP="00C90EEC">
      <w:proofErr w:type="spellStart"/>
      <w:r>
        <w:t>Get</w:t>
      </w:r>
      <w:proofErr w:type="spellEnd"/>
      <w:r>
        <w:t>-</w:t>
      </w:r>
      <w:proofErr w:type="spellStart"/>
      <w:r>
        <w:t>WindowsCapability</w:t>
      </w:r>
      <w:proofErr w:type="spellEnd"/>
      <w:r>
        <w:t>-Name RSAT*-Online | Add-</w:t>
      </w:r>
      <w:proofErr w:type="spellStart"/>
      <w:r>
        <w:t>WindowsCapability</w:t>
      </w:r>
      <w:proofErr w:type="spellEnd"/>
      <w:r>
        <w:t>-Online</w:t>
      </w:r>
    </w:p>
    <w:sectPr w:rsidR="006201E1" w:rsidRPr="00C90E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EC"/>
    <w:rsid w:val="00356389"/>
    <w:rsid w:val="006201E1"/>
    <w:rsid w:val="00C9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87EFFB-4535-4766-94CB-B4D907A0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0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B258E891.dotm</Template>
  <TotalTime>0</TotalTime>
  <Pages>1</Pages>
  <Words>15</Words>
  <Characters>101</Characters>
  <Application>Microsoft Office Word</Application>
  <DocSecurity>0</DocSecurity>
  <Lines>1</Lines>
  <Paragraphs>1</Paragraphs>
  <ScaleCrop>false</ScaleCrop>
  <Company>TBZ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Aeschlimann Jonas</dc:creator>
  <cp:keywords/>
  <dc:description/>
  <cp:lastModifiedBy>Aeschlimann Jonas</cp:lastModifiedBy>
  <cp:revision>2</cp:revision>
  <dcterms:created xsi:type="dcterms:W3CDTF">2019-09-26T08:52:00Z</dcterms:created>
  <dcterms:modified xsi:type="dcterms:W3CDTF">2019-09-26T08:53:00Z</dcterms:modified>
</cp:coreProperties>
</file>