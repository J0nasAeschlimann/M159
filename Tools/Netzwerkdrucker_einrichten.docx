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AF" w:rsidRPr="00AD0DAF" w:rsidRDefault="00AD0DAF" w:rsidP="00AD0D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  <w:lang w:eastAsia="de-CH"/>
        </w:rPr>
      </w:pPr>
      <w:r w:rsidRPr="00AD0DAF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  <w:lang w:eastAsia="de-CH"/>
        </w:rPr>
        <w:t xml:space="preserve">Netzwerkdrucker einrichten in Windows 10, 7, </w:t>
      </w:r>
    </w:p>
    <w:p w:rsidR="00AD0DAF" w:rsidRPr="00AD0DAF" w:rsidRDefault="00AD0DAF" w:rsidP="00AD0DA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Wenn ihr einen Netzwerkdrucker in Windows 10, 7 oder 8 einrichten wollt, geht ihr so vor: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Öffnet das Startmenü, indem ihr die Windows-Taste drückt.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Tippt nun </w:t>
      </w:r>
      <w:proofErr w:type="spellStart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drucker</w:t>
      </w:r>
      <w:proofErr w:type="spellEnd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ein.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Klickt auf das Suchergebnis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Geräte und Drucker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 Ein neues Fenster öffnet sich.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Klickt oben in der Menüleiste auf den Button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Drucker hinzufügen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</w:t>
      </w:r>
    </w:p>
    <w:p w:rsidR="00AD0DAF" w:rsidRPr="00AD0DAF" w:rsidRDefault="00AD0DAF" w:rsidP="00AD0DA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hyperlink r:id="rId5" w:history="1">
        <w:r w:rsidRPr="00AD0DAF">
          <w:rPr>
            <w:rFonts w:ascii="Source Sans Pro" w:eastAsia="Times New Roman" w:hAnsi="Source Sans Pro" w:cs="Times New Roman"/>
            <w:noProof/>
            <w:color w:val="0000FF"/>
            <w:sz w:val="27"/>
            <w:szCs w:val="27"/>
            <w:lang w:eastAsia="de-CH"/>
          </w:rPr>
          <w:drawing>
            <wp:inline distT="0" distB="0" distL="0" distR="0">
              <wp:extent cx="5715000" cy="3362325"/>
              <wp:effectExtent l="0" t="0" r="0" b="9525"/>
              <wp:docPr id="7" name="Grafik 7" descr="Windows 10: Hier richtet ihr euren Netzwerkdrucker ein.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Windows 10: Hier richtet ihr euren Netzwerkdrucker ein.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3362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0DAF">
          <w:rPr>
            <w:rFonts w:ascii="Source Sans Pro" w:eastAsia="Times New Roman" w:hAnsi="Source Sans Pro" w:cs="Times New Roman"/>
            <w:color w:val="0000FF"/>
            <w:sz w:val="27"/>
            <w:szCs w:val="27"/>
            <w:lang w:eastAsia="de-CH"/>
          </w:rPr>
          <w:t>Windows 10: Hier richtet ihr euren Netzwerkdrucker ein.</w:t>
        </w:r>
      </w:hyperlink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Windows 10 und 8 suchen im Netzwerk automatisch nach verfügbaren Druckern. Unter Windows 7 klickt ihr zusätzlich auf die Option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 xml:space="preserve">Einen Netzwerk-, Drahtlos- oder </w:t>
      </w:r>
      <w:proofErr w:type="spellStart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Bluetoothdrucker</w:t>
      </w:r>
      <w:proofErr w:type="spellEnd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 xml:space="preserve"> hinzufügen.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Wählt in der Liste euren Netzwerkdrucker aus und folgt den Anweisungen am Bildschirm. Windows installiert dann die Druckertreiber.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Falls dies nicht erfolgt, könnt ihr die erforderlichen Druckertreiber auch manuell installieren.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Klickt dazu auf den Schriftzug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Der gesuchte Drucker ist nicht aufgeführt.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Wählt nun die Option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Lokalen Drucker oder Netzwerkdrucker mit manuellen Einstellungen hinzufügen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und klickt auf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Weiter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Wählt die Option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Neuen Anschluss erstellen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und bei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Anschlusstyp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: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Standard TCP/IP Port.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br/>
      </w:r>
    </w:p>
    <w:p w:rsidR="00AD0DAF" w:rsidRPr="00AD0DAF" w:rsidRDefault="00AD0DAF" w:rsidP="00AD0DA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noProof/>
          <w:color w:val="0000FF"/>
          <w:sz w:val="27"/>
          <w:szCs w:val="27"/>
          <w:lang w:eastAsia="de-CH"/>
        </w:rPr>
        <w:lastRenderedPageBreak/>
        <w:drawing>
          <wp:inline distT="0" distB="0" distL="0" distR="0">
            <wp:extent cx="5848350" cy="4324350"/>
            <wp:effectExtent l="0" t="0" r="0" b="0"/>
            <wp:docPr id="6" name="Grafik 6" descr="Netzwerkdrucker einrichten: Wählt hier Standard TCP/IP Port aus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zwerkdrucker einrichten: Wählt hier Standard TCP/IP Port aus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ooltip="Netzwerkdrucker einrichten: so geht's (Windows 10, 7, 8)" w:history="1">
        <w:r w:rsidRPr="00AD0DAF">
          <w:rPr>
            <w:rFonts w:ascii="Source Sans Pro" w:eastAsia="Times New Roman" w:hAnsi="Source Sans Pro" w:cs="Times New Roman"/>
            <w:color w:val="0000FF"/>
            <w:sz w:val="27"/>
            <w:szCs w:val="27"/>
            <w:lang w:eastAsia="de-CH"/>
          </w:rPr>
          <w:t>.</w:t>
        </w:r>
      </w:hyperlink>
      <w:hyperlink r:id="rId10" w:history="1">
        <w:r w:rsidRPr="00AD0DAF">
          <w:rPr>
            <w:rFonts w:ascii="Source Sans Pro" w:eastAsia="Times New Roman" w:hAnsi="Source Sans Pro" w:cs="Times New Roman"/>
            <w:noProof/>
            <w:color w:val="0000FF"/>
            <w:sz w:val="27"/>
            <w:szCs w:val="27"/>
            <w:lang w:eastAsia="de-CH"/>
          </w:rPr>
          <w:drawing>
            <wp:inline distT="0" distB="0" distL="0" distR="0">
              <wp:extent cx="5848350" cy="4324350"/>
              <wp:effectExtent l="0" t="0" r="0" b="0"/>
              <wp:docPr id="5" name="Grafik 5" descr="Netzwerkdrucker einrichten: Wählt hier Standard TCP/IP Port aus.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Netzwerkdrucker einrichten: Wählt hier Standard TCP/IP Port aus.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32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0DAF">
          <w:rPr>
            <w:rFonts w:ascii="Source Sans Pro" w:eastAsia="Times New Roman" w:hAnsi="Source Sans Pro" w:cs="Times New Roman"/>
            <w:color w:val="0000FF"/>
            <w:sz w:val="27"/>
            <w:szCs w:val="27"/>
            <w:lang w:eastAsia="de-CH"/>
          </w:rPr>
          <w:t>Netzwerkdrucker einrichten: Wählt hier Standard TCP/IP Port aus.</w:t>
        </w:r>
      </w:hyperlink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Tippt im nächsten Dialog die IP-Adresse des Druckers ein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.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Ihr könnt auch </w:t>
      </w:r>
      <w:proofErr w:type="spellStart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fritz.box</w:t>
      </w:r>
      <w:proofErr w:type="spellEnd"/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 xml:space="preserve"> versuchen, wenn ihr eine </w:t>
      </w:r>
      <w:proofErr w:type="spellStart"/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Fritzbox</w:t>
      </w:r>
      <w:proofErr w:type="spellEnd"/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 xml:space="preserve"> habt.</w:t>
      </w:r>
    </w:p>
    <w:p w:rsidR="00AD0DAF" w:rsidRPr="00AD0DAF" w:rsidRDefault="00AD0DAF" w:rsidP="00AD0DA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hyperlink r:id="rId11" w:history="1">
        <w:r w:rsidRPr="00AD0DAF">
          <w:rPr>
            <w:rFonts w:ascii="Source Sans Pro" w:eastAsia="Times New Roman" w:hAnsi="Source Sans Pro" w:cs="Times New Roman"/>
            <w:noProof/>
            <w:color w:val="0000FF"/>
            <w:sz w:val="27"/>
            <w:szCs w:val="27"/>
            <w:lang w:eastAsia="de-CH"/>
          </w:rPr>
          <w:drawing>
            <wp:inline distT="0" distB="0" distL="0" distR="0">
              <wp:extent cx="5848350" cy="4324350"/>
              <wp:effectExtent l="0" t="0" r="0" b="0"/>
              <wp:docPr id="4" name="Grafik 4" descr="Gebt die IP-Adresse des Druckers an.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Gebt die IP-Adresse des Druckers an.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32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0DAF">
          <w:rPr>
            <w:rFonts w:ascii="Source Sans Pro" w:eastAsia="Times New Roman" w:hAnsi="Source Sans Pro" w:cs="Times New Roman"/>
            <w:color w:val="0000FF"/>
            <w:sz w:val="27"/>
            <w:szCs w:val="27"/>
            <w:lang w:eastAsia="de-CH"/>
          </w:rPr>
          <w:t>Gebt die IP-Adresse des Druckers an.</w:t>
        </w:r>
      </w:hyperlink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Sonst müsst ihr in den Router-Einstellungen nach der IP-Adresse eures Druckers suchen, der an den Router angeschlossen ist.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Bei der </w:t>
      </w:r>
      <w:proofErr w:type="spellStart"/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fldChar w:fldCharType="begin"/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instrText xml:space="preserve"> HYPERLINK "https://www.giga.de/unternehmen/avm/tipps/fritzbox-benutzeroberflaeche-oeffnen-und-einstellungen-vornehmen/" \o "Fritzbox: Benutzeroberfläche öffnen und Einstellungen vornehmen" \t "_blank" </w:instrTex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fldChar w:fldCharType="separate"/>
      </w:r>
      <w:r w:rsidRPr="00AD0DAF">
        <w:rPr>
          <w:rFonts w:ascii="Source Sans Pro" w:eastAsia="Times New Roman" w:hAnsi="Source Sans Pro" w:cs="Times New Roman"/>
          <w:color w:val="0576B9"/>
          <w:sz w:val="27"/>
          <w:szCs w:val="27"/>
          <w:lang w:eastAsia="de-CH"/>
        </w:rPr>
        <w:t>Fritzbox</w:t>
      </w:r>
      <w:proofErr w:type="spellEnd"/>
      <w:r w:rsidRPr="00AD0DAF">
        <w:rPr>
          <w:rFonts w:ascii="Source Sans Pro" w:eastAsia="Times New Roman" w:hAnsi="Source Sans Pro" w:cs="Times New Roman"/>
          <w:color w:val="0576B9"/>
          <w:sz w:val="27"/>
          <w:szCs w:val="27"/>
          <w:lang w:eastAsia="de-CH"/>
        </w:rPr>
        <w:t>-Benutzeroberfläche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fldChar w:fldCharType="end"/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seht ihr das unter </w:t>
      </w:r>
      <w:proofErr w:type="spellStart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Heimnetz</w:t>
      </w:r>
      <w:proofErr w:type="spellEnd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, Heimnetzübersicht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im Tab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Netzwerkverbindungen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Stellt sicher, dass im Einrichten-Dialog ein Häkchen gesetzt ist bei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Den Drucker abfragen und den zu verwendenden Treiber automatisch auswählen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Klickt auf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Weiter.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Falls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zusätzliche Anschlussinformationen erforderlich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sind, könnt ihr zunächst die Auswahl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Standard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probieren. Klickt ansonsten auf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Benutzerdefiniert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und auf den Button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br/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Einstellungen</w:t>
      </w:r>
      <w:proofErr w:type="gramStart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… .</w:t>
      </w:r>
      <w:proofErr w:type="gramEnd"/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br/>
      </w:r>
    </w:p>
    <w:p w:rsidR="00AD0DAF" w:rsidRPr="00AD0DAF" w:rsidRDefault="00AD0DAF" w:rsidP="00AD0DA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hyperlink r:id="rId13" w:history="1">
        <w:r w:rsidRPr="00AD0DAF">
          <w:rPr>
            <w:rFonts w:ascii="Source Sans Pro" w:eastAsia="Times New Roman" w:hAnsi="Source Sans Pro" w:cs="Times New Roman"/>
            <w:noProof/>
            <w:color w:val="0000FF"/>
            <w:sz w:val="27"/>
            <w:szCs w:val="27"/>
            <w:lang w:eastAsia="de-CH"/>
          </w:rPr>
          <w:drawing>
            <wp:inline distT="0" distB="0" distL="0" distR="0">
              <wp:extent cx="5848350" cy="4324350"/>
              <wp:effectExtent l="0" t="0" r="0" b="0"/>
              <wp:docPr id="3" name="Grafik 3" descr="Wenn dieses Fenster erscheint, klickt auf &quot;Benutzerdefiniert&quot; und &quot;Einstellungen&quot;.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Wenn dieses Fenster erscheint, klickt auf &quot;Benutzerdefiniert&quot; und &quot;Einstellungen&quot;.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32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0DAF">
          <w:rPr>
            <w:rFonts w:ascii="Source Sans Pro" w:eastAsia="Times New Roman" w:hAnsi="Source Sans Pro" w:cs="Times New Roman"/>
            <w:color w:val="0000FF"/>
            <w:sz w:val="27"/>
            <w:szCs w:val="27"/>
            <w:lang w:eastAsia="de-CH"/>
          </w:rPr>
          <w:t>Wenn dieses Fenster erscheint, klickt auf "Benutzerdefiniert" und "Einstellungen".</w:t>
        </w:r>
      </w:hyperlink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Falls ihr das Fenster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Standard-TCP/IP-Portmonitor konfigurieren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seht, wählt bei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Protokoll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die Option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LPR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aus und gebt bei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Warteschlangenname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den Namen eures Druckers ein, den ihr in den Router-Einstellungen vergeben habt. Setzt zudem ein Häkchen bei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LPR-Bytezählung aktiviert 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und klickt auf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OK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</w:t>
      </w:r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Wählt nun den Hersteller und den Drucker aus und klickt auf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Weiter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.</w:t>
      </w:r>
    </w:p>
    <w:p w:rsidR="00AD0DAF" w:rsidRPr="00AD0DAF" w:rsidRDefault="00AD0DAF" w:rsidP="00AD0DA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hyperlink r:id="rId15" w:history="1">
        <w:r w:rsidRPr="00AD0DAF">
          <w:rPr>
            <w:rFonts w:ascii="Source Sans Pro" w:eastAsia="Times New Roman" w:hAnsi="Source Sans Pro" w:cs="Times New Roman"/>
            <w:noProof/>
            <w:color w:val="0000FF"/>
            <w:sz w:val="27"/>
            <w:szCs w:val="27"/>
            <w:lang w:eastAsia="de-CH"/>
          </w:rPr>
          <w:drawing>
            <wp:inline distT="0" distB="0" distL="0" distR="0">
              <wp:extent cx="5848350" cy="4324350"/>
              <wp:effectExtent l="0" t="0" r="0" b="0"/>
              <wp:docPr id="2" name="Grafik 2" descr="Hier wählt ihr euren Treiber für den Netzwerkdrucker manuell aus.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ier wählt ihr euren Treiber für den Netzwerkdrucker manuell aus.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32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0DAF">
          <w:rPr>
            <w:rFonts w:ascii="Source Sans Pro" w:eastAsia="Times New Roman" w:hAnsi="Source Sans Pro" w:cs="Times New Roman"/>
            <w:color w:val="0000FF"/>
            <w:sz w:val="27"/>
            <w:szCs w:val="27"/>
            <w:lang w:eastAsia="de-CH"/>
          </w:rPr>
          <w:t>Hier wählt ihr euren Treiber für den Netzwerkdrucker manuell aus.</w:t>
        </w:r>
      </w:hyperlink>
    </w:p>
    <w:p w:rsidR="00AD0DAF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Falls euer Drucker nicht aufgelistet ist, klickt ihr auf den Button </w:t>
      </w:r>
      <w:r w:rsidRPr="00AD0DAF">
        <w:rPr>
          <w:rFonts w:ascii="Source Sans Pro" w:eastAsia="Times New Roman" w:hAnsi="Source Sans Pro" w:cs="Times New Roman"/>
          <w:i/>
          <w:iCs/>
          <w:color w:val="333333"/>
          <w:sz w:val="27"/>
          <w:szCs w:val="27"/>
          <w:lang w:eastAsia="de-CH"/>
        </w:rPr>
        <w:t>Windows Update</w:t>
      </w: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> und sucht erneut die Liste durch.</w:t>
      </w:r>
    </w:p>
    <w:p w:rsidR="006201E1" w:rsidRPr="00AD0DAF" w:rsidRDefault="00AD0DAF" w:rsidP="00AD0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</w:pPr>
      <w:r w:rsidRPr="00AD0DAF">
        <w:rPr>
          <w:rFonts w:ascii="Source Sans Pro" w:eastAsia="Times New Roman" w:hAnsi="Source Sans Pro" w:cs="Times New Roman"/>
          <w:color w:val="333333"/>
          <w:sz w:val="27"/>
          <w:szCs w:val="27"/>
          <w:lang w:eastAsia="de-CH"/>
        </w:rPr>
        <w:t xml:space="preserve">Wenn der Drucker immer noch nicht auftaucht, müsst ihr die Druckertreiber eures Netzwerkdruckers von der Hersteller-Webseite herunterladen und installieren und führt die Anleitung danach erneut durch. </w:t>
      </w:r>
      <w:bookmarkStart w:id="0" w:name="_GoBack"/>
      <w:bookmarkEnd w:id="0"/>
    </w:p>
    <w:sectPr w:rsidR="006201E1" w:rsidRPr="00AD0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D6D76"/>
    <w:multiLevelType w:val="multilevel"/>
    <w:tmpl w:val="3656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AF"/>
    <w:rsid w:val="00356389"/>
    <w:rsid w:val="006201E1"/>
    <w:rsid w:val="00A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6ED44C-A4E7-4188-8B2D-57DC66D7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D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0DAF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D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AD0DAF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AD0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9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3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4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8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1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tatic.giga.de/wp-content/uploads/2016/11/windows-10-zus%C3%A4tzliche-anschlussinformationen-erforderlich-drucker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ic.giga.de/wp-content/uploads/2016/11/windows-10-druckeranschluss-ausw%C3%A4hlen-erstellen.jpg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atic.giga.de/wp-content/uploads/2016/11/windows-10-drucker-hostname-ip-adresse-eingeben.jpg" TargetMode="External"/><Relationship Id="rId5" Type="http://schemas.openxmlformats.org/officeDocument/2006/relationships/hyperlink" Target="https://static.giga.de/wp-content/uploads/2016/11/windows-10-netzwerkdrucker-einrichten.jpg" TargetMode="External"/><Relationship Id="rId15" Type="http://schemas.openxmlformats.org/officeDocument/2006/relationships/hyperlink" Target="https://static.giga.de/wp-content/uploads/2016/11/windows-10-druckertreiber-manuell-installieren-netzwerk.jpg" TargetMode="External"/><Relationship Id="rId10" Type="http://schemas.openxmlformats.org/officeDocument/2006/relationships/hyperlink" Target="https://static.giga.de/wp-content/uploads/2016/11/windows-10-druckeranschluss-ausw%C3%A4hlen-erstelle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giga.de/wp-content/uploads/2016/11/windows-10-druckeranschluss-ausw%C3%A4hlen-erstellen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543338E7.dotm</Template>
  <TotalTime>0</TotalTime>
  <Pages>6</Pages>
  <Words>516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Aeschlimann Jonas</dc:creator>
  <cp:keywords/>
  <dc:description/>
  <cp:lastModifiedBy>Aeschlimann Jonas</cp:lastModifiedBy>
  <cp:revision>1</cp:revision>
  <dcterms:created xsi:type="dcterms:W3CDTF">2019-09-26T14:04:00Z</dcterms:created>
  <dcterms:modified xsi:type="dcterms:W3CDTF">2019-09-26T14:06:00Z</dcterms:modified>
</cp:coreProperties>
</file>