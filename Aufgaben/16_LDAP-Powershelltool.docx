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96DD" w14:textId="4608FF22" w:rsidR="00226E9F" w:rsidRPr="00226E9F" w:rsidRDefault="0053445F" w:rsidP="00B46A7D">
      <w:pPr>
        <w:pStyle w:val="berschrift1"/>
        <w:numPr>
          <w:ilvl w:val="0"/>
          <w:numId w:val="0"/>
        </w:numPr>
        <w:rPr>
          <w:b/>
          <w:bCs w:val="0"/>
          <w:sz w:val="48"/>
          <w:szCs w:val="72"/>
        </w:rPr>
      </w:pPr>
      <w:r w:rsidRPr="00226E9F">
        <w:rPr>
          <w:b/>
          <w:bCs w:val="0"/>
          <w:sz w:val="48"/>
          <w:szCs w:val="72"/>
        </w:rPr>
        <w:t>Übung</w:t>
      </w:r>
      <w:r w:rsidR="00514F2F" w:rsidRPr="00226E9F">
        <w:rPr>
          <w:b/>
          <w:bCs w:val="0"/>
          <w:sz w:val="48"/>
          <w:szCs w:val="72"/>
        </w:rPr>
        <w:t xml:space="preserve"> </w:t>
      </w:r>
      <w:r w:rsidR="007701B4">
        <w:rPr>
          <w:b/>
          <w:bCs w:val="0"/>
          <w:sz w:val="48"/>
          <w:szCs w:val="72"/>
        </w:rPr>
        <w:t>1</w:t>
      </w:r>
      <w:r w:rsidR="009F4A92">
        <w:rPr>
          <w:b/>
          <w:bCs w:val="0"/>
          <w:sz w:val="48"/>
          <w:szCs w:val="72"/>
        </w:rPr>
        <w:t>6</w:t>
      </w:r>
    </w:p>
    <w:p w14:paraId="153FD60A" w14:textId="6C07EB21" w:rsidR="00FF131F" w:rsidRPr="009F4A92" w:rsidRDefault="009F4A92" w:rsidP="00B46A7D">
      <w:pPr>
        <w:pStyle w:val="berschrift1"/>
        <w:numPr>
          <w:ilvl w:val="0"/>
          <w:numId w:val="0"/>
        </w:numPr>
        <w:rPr>
          <w:b/>
          <w:bCs w:val="0"/>
        </w:rPr>
      </w:pPr>
      <w:r w:rsidRPr="009F4A92">
        <w:rPr>
          <w:b/>
          <w:bCs w:val="0"/>
        </w:rPr>
        <w:t xml:space="preserve">16.1 </w:t>
      </w:r>
      <w:r w:rsidR="0053445F" w:rsidRPr="009F4A92">
        <w:rPr>
          <w:b/>
          <w:bCs w:val="0"/>
        </w:rPr>
        <w:t>LDAP</w:t>
      </w:r>
      <w:r w:rsidR="00742544" w:rsidRPr="009F4A92">
        <w:rPr>
          <w:b/>
          <w:bCs w:val="0"/>
        </w:rPr>
        <w:t>-</w:t>
      </w:r>
      <w:r w:rsidR="009637E2" w:rsidRPr="009F4A92">
        <w:rPr>
          <w:b/>
          <w:bCs w:val="0"/>
        </w:rPr>
        <w:t>Abfragen</w:t>
      </w:r>
      <w:r w:rsidR="00CD5B5B" w:rsidRPr="009F4A92">
        <w:rPr>
          <w:b/>
          <w:bCs w:val="0"/>
        </w:rPr>
        <w:t xml:space="preserve"> / LDAP-Queries</w:t>
      </w:r>
      <w:r w:rsidR="000354C2" w:rsidRPr="009F4A92">
        <w:rPr>
          <w:b/>
          <w:bCs w:val="0"/>
        </w:rPr>
        <w:t xml:space="preserve"> (CMD-Prompt)</w:t>
      </w:r>
      <w:r w:rsidR="00943DB9">
        <w:rPr>
          <w:b/>
          <w:bCs w:val="0"/>
        </w:rPr>
        <w:t xml:space="preserve"> (1 Punkt)</w:t>
      </w:r>
    </w:p>
    <w:tbl>
      <w:tblPr>
        <w:tblStyle w:val="Tabellenraster"/>
        <w:tblW w:w="0" w:type="auto"/>
        <w:tblLook w:val="04A0" w:firstRow="1" w:lastRow="0" w:firstColumn="1" w:lastColumn="0" w:noHBand="0" w:noVBand="1"/>
      </w:tblPr>
      <w:tblGrid>
        <w:gridCol w:w="2551"/>
        <w:gridCol w:w="2551"/>
        <w:gridCol w:w="2551"/>
      </w:tblGrid>
      <w:tr w:rsidR="00643CD9" w14:paraId="64284373" w14:textId="77777777" w:rsidTr="00643CD9">
        <w:tc>
          <w:tcPr>
            <w:tcW w:w="2551" w:type="dxa"/>
          </w:tcPr>
          <w:p w14:paraId="4D03099C" w14:textId="77777777" w:rsidR="00643CD9" w:rsidRDefault="00643CD9" w:rsidP="00643CD9">
            <w:r>
              <w:rPr>
                <w:b/>
                <w:bCs/>
                <w:noProof/>
                <w:lang w:eastAsia="de-CH"/>
              </w:rPr>
              <w:drawing>
                <wp:inline distT="0" distB="0" distL="0" distR="0" wp14:anchorId="29E120F0" wp14:editId="3CB9535B">
                  <wp:extent cx="1552575" cy="15525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tc>
        <w:tc>
          <w:tcPr>
            <w:tcW w:w="2551" w:type="dxa"/>
          </w:tcPr>
          <w:p w14:paraId="0894868F" w14:textId="77777777" w:rsidR="00643CD9" w:rsidRDefault="00643CD9" w:rsidP="00643CD9">
            <w:r>
              <w:object w:dxaOrig="6000" w:dyaOrig="6000" w14:anchorId="2CBF9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5pt;height:121.55pt" o:ole="">
                  <v:imagedata r:id="rId9" o:title=""/>
                </v:shape>
                <o:OLEObject Type="Embed" ProgID="PBrush" ShapeID="_x0000_i1025" DrawAspect="Content" ObjectID="_1636449639" r:id="rId10"/>
              </w:object>
            </w:r>
          </w:p>
        </w:tc>
        <w:tc>
          <w:tcPr>
            <w:tcW w:w="2551" w:type="dxa"/>
          </w:tcPr>
          <w:p w14:paraId="44FACA1B" w14:textId="77777777" w:rsidR="00643CD9" w:rsidRDefault="00643CD9" w:rsidP="00643CD9">
            <w:r>
              <w:rPr>
                <w:noProof/>
                <w:lang w:eastAsia="de-CH"/>
              </w:rPr>
              <w:drawing>
                <wp:inline distT="0" distB="0" distL="0" distR="0" wp14:anchorId="4E2DA9AB" wp14:editId="48D2D871">
                  <wp:extent cx="1524000" cy="152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643CD9" w14:paraId="7E9E5A6D" w14:textId="77777777" w:rsidTr="00643CD9">
        <w:tc>
          <w:tcPr>
            <w:tcW w:w="2551" w:type="dxa"/>
          </w:tcPr>
          <w:p w14:paraId="77B08437" w14:textId="77777777" w:rsidR="00643CD9" w:rsidRDefault="00643CD9" w:rsidP="00643CD9">
            <w:r w:rsidRPr="00643CD9">
              <w:rPr>
                <w:lang w:val="fr-CH"/>
              </w:rPr>
              <w:t>(</w:t>
            </w:r>
            <w:r>
              <w:rPr>
                <w:lang w:val="fr-CH"/>
              </w:rPr>
              <w:t>Link</w:t>
            </w:r>
            <w:r w:rsidRPr="00643CD9">
              <w:rPr>
                <w:lang w:val="fr-CH"/>
              </w:rPr>
              <w:t xml:space="preserve"> </w:t>
            </w:r>
            <w:r>
              <w:rPr>
                <w:lang w:val="fr-CH"/>
              </w:rPr>
              <w:t>« </w:t>
            </w:r>
            <w:r w:rsidRPr="00643CD9">
              <w:rPr>
                <w:b/>
                <w:bCs/>
                <w:lang w:val="fr-CH"/>
              </w:rPr>
              <w:t>Dsadd</w:t>
            </w:r>
            <w:r>
              <w:rPr>
                <w:lang w:val="fr-CH"/>
              </w:rPr>
              <w:t> »)</w:t>
            </w:r>
          </w:p>
        </w:tc>
        <w:tc>
          <w:tcPr>
            <w:tcW w:w="2551" w:type="dxa"/>
          </w:tcPr>
          <w:p w14:paraId="49CD3255" w14:textId="77777777" w:rsidR="00643CD9" w:rsidRDefault="00643CD9" w:rsidP="00643CD9">
            <w:r w:rsidRPr="00643CD9">
              <w:rPr>
                <w:lang w:val="fr-CH"/>
              </w:rPr>
              <w:t>(</w:t>
            </w:r>
            <w:r>
              <w:rPr>
                <w:lang w:val="fr-CH"/>
              </w:rPr>
              <w:t>Link</w:t>
            </w:r>
            <w:r w:rsidRPr="00643CD9">
              <w:rPr>
                <w:lang w:val="fr-CH"/>
              </w:rPr>
              <w:t xml:space="preserve"> </w:t>
            </w:r>
            <w:r>
              <w:rPr>
                <w:lang w:val="fr-CH"/>
              </w:rPr>
              <w:t>« </w:t>
            </w:r>
            <w:r w:rsidRPr="00643CD9">
              <w:rPr>
                <w:b/>
                <w:bCs/>
                <w:lang w:val="fr-CH"/>
              </w:rPr>
              <w:t>Dsquery</w:t>
            </w:r>
            <w:r>
              <w:rPr>
                <w:lang w:val="fr-CH"/>
              </w:rPr>
              <w:t> »)</w:t>
            </w:r>
          </w:p>
        </w:tc>
        <w:tc>
          <w:tcPr>
            <w:tcW w:w="2551" w:type="dxa"/>
          </w:tcPr>
          <w:p w14:paraId="6010C690" w14:textId="77777777" w:rsidR="00643CD9" w:rsidRDefault="00643CD9" w:rsidP="00643CD9">
            <w:r w:rsidRPr="00643CD9">
              <w:rPr>
                <w:lang w:val="fr-CH"/>
              </w:rPr>
              <w:t>(</w:t>
            </w:r>
            <w:r>
              <w:rPr>
                <w:lang w:val="fr-CH"/>
              </w:rPr>
              <w:t>Link</w:t>
            </w:r>
            <w:r w:rsidRPr="00643CD9">
              <w:rPr>
                <w:lang w:val="fr-CH"/>
              </w:rPr>
              <w:t xml:space="preserve"> </w:t>
            </w:r>
            <w:r>
              <w:rPr>
                <w:lang w:val="fr-CH"/>
              </w:rPr>
              <w:t>« </w:t>
            </w:r>
            <w:r w:rsidRPr="00643CD9">
              <w:rPr>
                <w:b/>
                <w:bCs/>
                <w:lang w:val="fr-CH"/>
              </w:rPr>
              <w:t>Dsmod</w:t>
            </w:r>
            <w:r>
              <w:rPr>
                <w:lang w:val="fr-CH"/>
              </w:rPr>
              <w:t> »)</w:t>
            </w:r>
          </w:p>
        </w:tc>
      </w:tr>
      <w:tr w:rsidR="00643CD9" w14:paraId="4CE44BF1" w14:textId="77777777" w:rsidTr="00643CD9">
        <w:tc>
          <w:tcPr>
            <w:tcW w:w="2551" w:type="dxa"/>
          </w:tcPr>
          <w:p w14:paraId="1BFFF8D1" w14:textId="77777777" w:rsidR="00643CD9" w:rsidRPr="00643CD9" w:rsidRDefault="00643CD9" w:rsidP="00643CD9">
            <w:pPr>
              <w:rPr>
                <w:lang w:val="fr-CH"/>
              </w:rPr>
            </w:pPr>
            <w:r>
              <w:rPr>
                <w:noProof/>
                <w:lang w:eastAsia="de-CH"/>
              </w:rPr>
              <w:drawing>
                <wp:inline distT="0" distB="0" distL="0" distR="0" wp14:anchorId="5BC6404A" wp14:editId="5F9D3D88">
                  <wp:extent cx="1543050" cy="15430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551" w:type="dxa"/>
          </w:tcPr>
          <w:p w14:paraId="45F92F16" w14:textId="77777777" w:rsidR="00643CD9" w:rsidRPr="00643CD9" w:rsidRDefault="00643CD9" w:rsidP="00643CD9">
            <w:pPr>
              <w:rPr>
                <w:lang w:val="fr-CH"/>
              </w:rPr>
            </w:pPr>
            <w:r>
              <w:rPr>
                <w:noProof/>
                <w:lang w:eastAsia="de-CH"/>
              </w:rPr>
              <w:drawing>
                <wp:inline distT="0" distB="0" distL="0" distR="0" wp14:anchorId="2E4E84C4" wp14:editId="15481E6F">
                  <wp:extent cx="1543050" cy="1543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551" w:type="dxa"/>
          </w:tcPr>
          <w:p w14:paraId="03902B93" w14:textId="77777777" w:rsidR="00643CD9" w:rsidRPr="00643CD9" w:rsidRDefault="00643CD9" w:rsidP="00643CD9">
            <w:pPr>
              <w:rPr>
                <w:lang w:val="fr-CH"/>
              </w:rPr>
            </w:pPr>
            <w:r>
              <w:rPr>
                <w:noProof/>
                <w:lang w:eastAsia="de-CH"/>
              </w:rPr>
              <w:drawing>
                <wp:inline distT="0" distB="0" distL="0" distR="0" wp14:anchorId="0AC449E4" wp14:editId="275360D5">
                  <wp:extent cx="1543050" cy="15430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r>
      <w:tr w:rsidR="00643CD9" w14:paraId="3AB19BA1" w14:textId="77777777" w:rsidTr="00643CD9">
        <w:tc>
          <w:tcPr>
            <w:tcW w:w="2551" w:type="dxa"/>
          </w:tcPr>
          <w:p w14:paraId="6D423676" w14:textId="77777777" w:rsidR="00643CD9" w:rsidRPr="00643CD9" w:rsidRDefault="00643CD9" w:rsidP="00643CD9">
            <w:pPr>
              <w:rPr>
                <w:lang w:val="fr-CH"/>
              </w:rPr>
            </w:pPr>
            <w:r w:rsidRPr="00643CD9">
              <w:rPr>
                <w:lang w:val="fr-CH"/>
              </w:rPr>
              <w:t>(</w:t>
            </w:r>
            <w:r>
              <w:rPr>
                <w:lang w:val="fr-CH"/>
              </w:rPr>
              <w:t>Link</w:t>
            </w:r>
            <w:r w:rsidRPr="00643CD9">
              <w:rPr>
                <w:lang w:val="fr-CH"/>
              </w:rPr>
              <w:t xml:space="preserve"> </w:t>
            </w:r>
            <w:r>
              <w:rPr>
                <w:lang w:val="fr-CH"/>
              </w:rPr>
              <w:t>« </w:t>
            </w:r>
            <w:r w:rsidRPr="00643CD9">
              <w:rPr>
                <w:b/>
                <w:bCs/>
                <w:lang w:val="fr-CH"/>
              </w:rPr>
              <w:t>Ds</w:t>
            </w:r>
            <w:r>
              <w:rPr>
                <w:b/>
                <w:bCs/>
                <w:lang w:val="fr-CH"/>
              </w:rPr>
              <w:t>get</w:t>
            </w:r>
            <w:r>
              <w:rPr>
                <w:lang w:val="fr-CH"/>
              </w:rPr>
              <w:t> »)</w:t>
            </w:r>
          </w:p>
        </w:tc>
        <w:tc>
          <w:tcPr>
            <w:tcW w:w="2551" w:type="dxa"/>
          </w:tcPr>
          <w:p w14:paraId="20304BDF" w14:textId="77777777" w:rsidR="00643CD9" w:rsidRPr="00643CD9" w:rsidRDefault="00643CD9" w:rsidP="00643CD9">
            <w:pPr>
              <w:rPr>
                <w:lang w:val="fr-CH"/>
              </w:rPr>
            </w:pPr>
            <w:r w:rsidRPr="00643CD9">
              <w:rPr>
                <w:lang w:val="fr-CH"/>
              </w:rPr>
              <w:t>(</w:t>
            </w:r>
            <w:r>
              <w:rPr>
                <w:lang w:val="fr-CH"/>
              </w:rPr>
              <w:t>Link</w:t>
            </w:r>
            <w:r w:rsidRPr="00643CD9">
              <w:rPr>
                <w:lang w:val="fr-CH"/>
              </w:rPr>
              <w:t xml:space="preserve"> </w:t>
            </w:r>
            <w:r>
              <w:rPr>
                <w:lang w:val="fr-CH"/>
              </w:rPr>
              <w:t>« </w:t>
            </w:r>
            <w:r w:rsidRPr="00643CD9">
              <w:rPr>
                <w:b/>
                <w:bCs/>
                <w:lang w:val="fr-CH"/>
              </w:rPr>
              <w:t>Ds</w:t>
            </w:r>
            <w:r>
              <w:rPr>
                <w:b/>
                <w:bCs/>
                <w:lang w:val="fr-CH"/>
              </w:rPr>
              <w:t>move</w:t>
            </w:r>
            <w:r>
              <w:rPr>
                <w:lang w:val="fr-CH"/>
              </w:rPr>
              <w:t> »)</w:t>
            </w:r>
          </w:p>
        </w:tc>
        <w:tc>
          <w:tcPr>
            <w:tcW w:w="2551" w:type="dxa"/>
          </w:tcPr>
          <w:p w14:paraId="77DB7F5A" w14:textId="77777777" w:rsidR="00643CD9" w:rsidRPr="00643CD9" w:rsidRDefault="00643CD9" w:rsidP="00643CD9">
            <w:pPr>
              <w:rPr>
                <w:lang w:val="fr-CH"/>
              </w:rPr>
            </w:pPr>
            <w:r w:rsidRPr="00643CD9">
              <w:rPr>
                <w:lang w:val="fr-CH"/>
              </w:rPr>
              <w:t>(</w:t>
            </w:r>
            <w:r>
              <w:rPr>
                <w:lang w:val="fr-CH"/>
              </w:rPr>
              <w:t>Link</w:t>
            </w:r>
            <w:r w:rsidRPr="00643CD9">
              <w:rPr>
                <w:lang w:val="fr-CH"/>
              </w:rPr>
              <w:t xml:space="preserve"> </w:t>
            </w:r>
            <w:r>
              <w:rPr>
                <w:lang w:val="fr-CH"/>
              </w:rPr>
              <w:t>« </w:t>
            </w:r>
            <w:r w:rsidRPr="00643CD9">
              <w:rPr>
                <w:b/>
                <w:bCs/>
                <w:lang w:val="fr-CH"/>
              </w:rPr>
              <w:t>Ds</w:t>
            </w:r>
            <w:r>
              <w:rPr>
                <w:b/>
                <w:bCs/>
                <w:lang w:val="fr-CH"/>
              </w:rPr>
              <w:t>rm</w:t>
            </w:r>
            <w:r>
              <w:rPr>
                <w:lang w:val="fr-CH"/>
              </w:rPr>
              <w:t> »)</w:t>
            </w:r>
          </w:p>
        </w:tc>
      </w:tr>
    </w:tbl>
    <w:p w14:paraId="796CCE06" w14:textId="77777777" w:rsidR="00280596" w:rsidRDefault="00280596" w:rsidP="00643CD9"/>
    <w:p w14:paraId="1E1533FF" w14:textId="597E94AF" w:rsidR="00606C29" w:rsidRPr="00606C29" w:rsidRDefault="00606C29" w:rsidP="00643CD9">
      <w:pPr>
        <w:rPr>
          <w:i/>
          <w:iCs/>
        </w:rPr>
      </w:pPr>
      <w:r w:rsidRPr="00606C29">
        <w:rPr>
          <w:i/>
          <w:iCs/>
        </w:rPr>
        <w:t xml:space="preserve">Damit Sie diese </w:t>
      </w:r>
      <w:r w:rsidR="000D7724">
        <w:rPr>
          <w:i/>
          <w:iCs/>
        </w:rPr>
        <w:t>LDAP-</w:t>
      </w:r>
      <w:r w:rsidRPr="00606C29">
        <w:rPr>
          <w:i/>
          <w:iCs/>
        </w:rPr>
        <w:t>Befehle in der CMD ausführen können, müssen Sie die RSAT Tools für Ihren Server installieren. Sie finden eine Anleitung dazu im Ordner Tools.</w:t>
      </w:r>
      <w:r>
        <w:rPr>
          <w:i/>
          <w:iCs/>
        </w:rPr>
        <w:br/>
      </w:r>
    </w:p>
    <w:p w14:paraId="4AAC33BF" w14:textId="224076AB" w:rsidR="00643CD9" w:rsidRPr="00643CD9" w:rsidRDefault="00280596" w:rsidP="00643CD9">
      <w:r w:rsidRPr="00280596">
        <w:rPr>
          <w:b/>
          <w:bCs/>
        </w:rPr>
        <w:t>Beurteilungshinweis</w:t>
      </w:r>
      <w:r>
        <w:t>: Dokumentieren Sie sämtliche Schritte also «Input und Rückmeldung» der LDAP-Abfrage mit Printscreens in einem separaten Dokument. Speichern Sie dieses Dokument mit de</w:t>
      </w:r>
      <w:r w:rsidR="000754AB">
        <w:t>r</w:t>
      </w:r>
      <w:r>
        <w:t xml:space="preserve"> Namenskonvention «vorname.nachname» im Ordner </w:t>
      </w:r>
      <w:r w:rsidRPr="000754AB">
        <w:rPr>
          <w:b/>
          <w:bCs/>
        </w:rPr>
        <w:t>Aufgaben -&gt; LDAP-Abfragen</w:t>
      </w:r>
      <w:r>
        <w:t xml:space="preserve"> im BSCW.</w:t>
      </w:r>
    </w:p>
    <w:p w14:paraId="4B4A126F" w14:textId="77777777" w:rsidR="00643CD9" w:rsidRPr="00280596" w:rsidRDefault="00643CD9" w:rsidP="007F3A07"/>
    <w:p w14:paraId="34F1525C" w14:textId="77777777" w:rsidR="00315D99" w:rsidRDefault="00315D99">
      <w:pPr>
        <w:spacing w:after="0" w:line="248" w:lineRule="exact"/>
        <w:rPr>
          <w:rFonts w:asciiTheme="majorHAnsi" w:eastAsiaTheme="majorEastAsia" w:hAnsiTheme="majorHAnsi" w:cstheme="majorBidi"/>
          <w:b/>
          <w:bCs/>
          <w:color w:val="000000" w:themeColor="accent1"/>
          <w:szCs w:val="26"/>
        </w:rPr>
      </w:pPr>
      <w:r>
        <w:br w:type="page"/>
      </w:r>
    </w:p>
    <w:p w14:paraId="73B20350" w14:textId="172DACFB" w:rsidR="0053445F" w:rsidRDefault="0053445F" w:rsidP="0053445F">
      <w:pPr>
        <w:pStyle w:val="berschrift2"/>
      </w:pPr>
      <w:r w:rsidRPr="0053445F">
        <w:lastRenderedPageBreak/>
        <w:t>Auftrag</w:t>
      </w:r>
      <w:r>
        <w:t xml:space="preserve"> </w:t>
      </w:r>
      <w:r w:rsidR="009F4A92">
        <w:t>16.1.1</w:t>
      </w:r>
      <w:r w:rsidRPr="0053445F">
        <w:t xml:space="preserve">: </w:t>
      </w:r>
    </w:p>
    <w:p w14:paraId="0F360FD9" w14:textId="77777777" w:rsidR="006C21F8" w:rsidRDefault="0053445F" w:rsidP="0053445F">
      <w:r>
        <w:t xml:space="preserve">Erstellen Sie folgende </w:t>
      </w:r>
      <w:r w:rsidR="006E536C">
        <w:t>vier</w:t>
      </w:r>
      <w:r w:rsidR="008F06E5">
        <w:t xml:space="preserve"> </w:t>
      </w:r>
      <w:r>
        <w:t>AD-Objekte</w:t>
      </w:r>
      <w:r w:rsidR="007F3A07">
        <w:t xml:space="preserve"> mit</w:t>
      </w:r>
      <w:r w:rsidR="00643CD9">
        <w:t xml:space="preserve"> Dsadd</w:t>
      </w:r>
      <w:r>
        <w:t>:</w:t>
      </w:r>
    </w:p>
    <w:p w14:paraId="280AAE02" w14:textId="77777777" w:rsidR="0053445F" w:rsidRDefault="0053445F" w:rsidP="0053445F"/>
    <w:p w14:paraId="3CC242B7" w14:textId="77777777" w:rsidR="0053445F" w:rsidRDefault="0053445F" w:rsidP="0053445F">
      <w:pPr>
        <w:pStyle w:val="Listenabsatz"/>
        <w:numPr>
          <w:ilvl w:val="0"/>
          <w:numId w:val="35"/>
        </w:numPr>
      </w:pPr>
      <w:r>
        <w:t>User</w:t>
      </w:r>
    </w:p>
    <w:p w14:paraId="51109371" w14:textId="77777777" w:rsidR="0053445F" w:rsidRDefault="0053445F" w:rsidP="0053445F">
      <w:pPr>
        <w:pStyle w:val="Listenabsatz"/>
        <w:numPr>
          <w:ilvl w:val="0"/>
          <w:numId w:val="35"/>
        </w:numPr>
      </w:pPr>
      <w:r>
        <w:t>Computer</w:t>
      </w:r>
    </w:p>
    <w:p w14:paraId="03F53C7B" w14:textId="3D870784" w:rsidR="006E536C" w:rsidRDefault="006E536C" w:rsidP="0053445F">
      <w:pPr>
        <w:pStyle w:val="Listenabsatz"/>
        <w:numPr>
          <w:ilvl w:val="0"/>
          <w:numId w:val="35"/>
        </w:numPr>
      </w:pPr>
      <w:r>
        <w:t>Kontakt</w:t>
      </w:r>
    </w:p>
    <w:p w14:paraId="00382335" w14:textId="45A7EA85" w:rsidR="00CD5B5B" w:rsidRDefault="00CD5B5B" w:rsidP="0053445F">
      <w:pPr>
        <w:pStyle w:val="Listenabsatz"/>
        <w:numPr>
          <w:ilvl w:val="0"/>
          <w:numId w:val="35"/>
        </w:numPr>
      </w:pPr>
      <w:r>
        <w:t>Gruppe</w:t>
      </w:r>
    </w:p>
    <w:p w14:paraId="721DF9C5" w14:textId="77777777" w:rsidR="0053445F" w:rsidRDefault="0053445F" w:rsidP="0053445F"/>
    <w:p w14:paraId="0303F886" w14:textId="77777777" w:rsidR="0053445F" w:rsidRDefault="0053445F" w:rsidP="0053445F">
      <w:pPr>
        <w:rPr>
          <w:b/>
          <w:bCs/>
        </w:rPr>
      </w:pPr>
    </w:p>
    <w:p w14:paraId="4A61ED31" w14:textId="04365E85" w:rsidR="0053445F" w:rsidRDefault="0053445F" w:rsidP="0053445F">
      <w:pPr>
        <w:pStyle w:val="berschrift2"/>
      </w:pPr>
      <w:r>
        <w:t xml:space="preserve">Auftrag </w:t>
      </w:r>
      <w:r w:rsidR="009F4A92">
        <w:t>16.1.</w:t>
      </w:r>
      <w:r>
        <w:t>2:</w:t>
      </w:r>
    </w:p>
    <w:p w14:paraId="29D559B4" w14:textId="77777777" w:rsidR="0053445F" w:rsidRDefault="0053445F" w:rsidP="004C7F01">
      <w:r>
        <w:t>Schreiben Sie eine LDAP</w:t>
      </w:r>
      <w:r w:rsidR="000354C2">
        <w:t>-</w:t>
      </w:r>
      <w:r>
        <w:t>Abfrage mit «Dsquery», welche sämtliche User einer</w:t>
      </w:r>
      <w:r w:rsidR="008F06E5">
        <w:t xml:space="preserve"> von Ihnen erstellten</w:t>
      </w:r>
      <w:r>
        <w:t xml:space="preserve"> OU ausgibt</w:t>
      </w:r>
    </w:p>
    <w:p w14:paraId="78DF2441" w14:textId="77777777" w:rsidR="004C7F01" w:rsidRDefault="004C7F01" w:rsidP="004C7F01"/>
    <w:p w14:paraId="237ED7F6" w14:textId="723F22C1" w:rsidR="0053445F" w:rsidRDefault="0053445F" w:rsidP="004C7F01">
      <w:r>
        <w:t>Schreiben Sie eine LDAP</w:t>
      </w:r>
      <w:r w:rsidR="000354C2">
        <w:t>-</w:t>
      </w:r>
      <w:r>
        <w:t xml:space="preserve">Abfrage mit «Dsquery», welche sämtliche Computer einer </w:t>
      </w:r>
      <w:r w:rsidR="002E120C">
        <w:t xml:space="preserve">erstellten </w:t>
      </w:r>
      <w:r>
        <w:t>OU ausgibt</w:t>
      </w:r>
    </w:p>
    <w:p w14:paraId="542FC611" w14:textId="77777777" w:rsidR="0053445F" w:rsidRDefault="0053445F" w:rsidP="0053445F"/>
    <w:p w14:paraId="47CE61E0" w14:textId="34D4C073" w:rsidR="000354C2" w:rsidRDefault="0053445F" w:rsidP="000354C2">
      <w:pPr>
        <w:pStyle w:val="berschrift2"/>
      </w:pPr>
      <w:r>
        <w:t xml:space="preserve">Auftrag </w:t>
      </w:r>
      <w:r w:rsidR="009F4A92">
        <w:t>16.1.</w:t>
      </w:r>
      <w:r>
        <w:t>3:</w:t>
      </w:r>
    </w:p>
    <w:p w14:paraId="538DB733" w14:textId="7643F4FA" w:rsidR="00643CD9" w:rsidRDefault="00643CD9" w:rsidP="004C7F01">
      <w:r>
        <w:t>Fügen Sie mit Dsmod</w:t>
      </w:r>
      <w:r w:rsidR="006E536C">
        <w:t xml:space="preserve"> einen User in eine Gruppe</w:t>
      </w:r>
      <w:r w:rsidR="004F6E79">
        <w:t>.</w:t>
      </w:r>
    </w:p>
    <w:p w14:paraId="7EB9FDC9" w14:textId="77777777" w:rsidR="006E536C" w:rsidRDefault="006E536C" w:rsidP="006E536C"/>
    <w:p w14:paraId="7B3842F6" w14:textId="60E7D517" w:rsidR="002E120C" w:rsidRPr="00315D99" w:rsidRDefault="00315D99">
      <w:pPr>
        <w:spacing w:after="0" w:line="248" w:lineRule="exact"/>
        <w:rPr>
          <w:rFonts w:asciiTheme="majorHAnsi" w:hAnsiTheme="majorHAnsi"/>
          <w:b/>
          <w:bCs/>
        </w:rPr>
      </w:pPr>
      <w:r w:rsidRPr="00315D99">
        <w:rPr>
          <w:rFonts w:asciiTheme="majorHAnsi" w:hAnsiTheme="majorHAnsi"/>
          <w:b/>
          <w:bCs/>
        </w:rPr>
        <w:t xml:space="preserve">Auftrag </w:t>
      </w:r>
      <w:r w:rsidR="009F4A92" w:rsidRPr="009F4A92">
        <w:rPr>
          <w:b/>
          <w:bCs/>
        </w:rPr>
        <w:t>16.1.</w:t>
      </w:r>
      <w:r w:rsidRPr="00315D99">
        <w:rPr>
          <w:rFonts w:asciiTheme="majorHAnsi" w:hAnsiTheme="majorHAnsi"/>
          <w:b/>
          <w:bCs/>
        </w:rPr>
        <w:t>4:</w:t>
      </w:r>
    </w:p>
    <w:p w14:paraId="7050254D" w14:textId="301CC0F0" w:rsidR="006E536C" w:rsidRDefault="004C7F01" w:rsidP="004C7F01">
      <w:r>
        <w:t xml:space="preserve">Geben Sie </w:t>
      </w:r>
      <w:r w:rsidR="00445EF7">
        <w:t xml:space="preserve">einige </w:t>
      </w:r>
      <w:r>
        <w:t xml:space="preserve">Eigenschaften </w:t>
      </w:r>
      <w:r w:rsidR="00445EF7">
        <w:t xml:space="preserve">Ihrer Wahl </w:t>
      </w:r>
      <w:r>
        <w:t>des Kontaktes, welcher in Auftra</w:t>
      </w:r>
      <w:r w:rsidR="00445EF7">
        <w:t>g 1 erstellt wurde, mit DSget aus</w:t>
      </w:r>
    </w:p>
    <w:p w14:paraId="7D940E32" w14:textId="77777777" w:rsidR="005B258E" w:rsidRDefault="005B258E" w:rsidP="004C7F01">
      <w:pPr>
        <w:pStyle w:val="berschrift2"/>
      </w:pPr>
    </w:p>
    <w:p w14:paraId="0995C31B" w14:textId="6772BAE7" w:rsidR="004C7F01" w:rsidRPr="009F4A92" w:rsidRDefault="004C7F01" w:rsidP="004F6E79">
      <w:pPr>
        <w:rPr>
          <w:rFonts w:asciiTheme="majorHAnsi" w:hAnsiTheme="majorHAnsi"/>
          <w:b/>
          <w:bCs/>
        </w:rPr>
      </w:pPr>
      <w:r w:rsidRPr="009F4A92">
        <w:rPr>
          <w:rFonts w:asciiTheme="majorHAnsi" w:hAnsiTheme="majorHAnsi"/>
          <w:b/>
          <w:bCs/>
        </w:rPr>
        <w:t xml:space="preserve">Auftrag </w:t>
      </w:r>
      <w:r w:rsidR="009F4A92" w:rsidRPr="009F4A92">
        <w:rPr>
          <w:b/>
          <w:bCs/>
        </w:rPr>
        <w:t>16.1.</w:t>
      </w:r>
      <w:r w:rsidRPr="009F4A92">
        <w:rPr>
          <w:rFonts w:asciiTheme="majorHAnsi" w:hAnsiTheme="majorHAnsi"/>
          <w:b/>
          <w:bCs/>
        </w:rPr>
        <w:t>5:</w:t>
      </w:r>
    </w:p>
    <w:p w14:paraId="53F86CAF" w14:textId="77777777" w:rsidR="00315D99" w:rsidRPr="00315D99" w:rsidRDefault="00315D99" w:rsidP="00315D99">
      <w:pPr>
        <w:rPr>
          <w:b/>
        </w:rPr>
      </w:pPr>
      <w:r w:rsidRPr="00315D99">
        <w:rPr>
          <w:b/>
        </w:rPr>
        <w:t xml:space="preserve">Führen Sie die Beispiele (Examples) aus, welche unter dem QR-Code von «Dsmove» zu finden sind. Adaptieren Sie die Beispiele auf Ihre eigenen Objekte. </w:t>
      </w:r>
    </w:p>
    <w:p w14:paraId="7C6E58A0" w14:textId="77777777" w:rsidR="00315D99" w:rsidRPr="00315D99" w:rsidRDefault="00315D99" w:rsidP="00315D99">
      <w:pPr>
        <w:rPr>
          <w:b/>
          <w:i/>
        </w:rPr>
      </w:pPr>
      <w:r w:rsidRPr="00315D99">
        <w:rPr>
          <w:b/>
          <w:i/>
        </w:rPr>
        <w:t>Rename a user object from XY to YZ</w:t>
      </w:r>
    </w:p>
    <w:p w14:paraId="304AF746" w14:textId="77777777" w:rsidR="00315D99" w:rsidRPr="00315D99" w:rsidRDefault="00315D99" w:rsidP="00315D99">
      <w:pPr>
        <w:rPr>
          <w:b/>
          <w:i/>
        </w:rPr>
      </w:pPr>
      <w:r w:rsidRPr="00315D99">
        <w:rPr>
          <w:b/>
          <w:i/>
        </w:rPr>
        <w:t>Move the user object for XY from XY to the YZ organization</w:t>
      </w:r>
    </w:p>
    <w:p w14:paraId="353EC029" w14:textId="46FD09BA" w:rsidR="000354C2" w:rsidRPr="00315D99" w:rsidRDefault="00315D99" w:rsidP="00315D99">
      <w:pPr>
        <w:rPr>
          <w:b/>
          <w:i/>
        </w:rPr>
      </w:pPr>
      <w:r w:rsidRPr="00315D99">
        <w:rPr>
          <w:b/>
          <w:i/>
        </w:rPr>
        <w:t>To combine the rename and move operations</w:t>
      </w:r>
    </w:p>
    <w:p w14:paraId="435EC182" w14:textId="77777777" w:rsidR="009E6C14" w:rsidRPr="00315D99" w:rsidRDefault="009E6C14" w:rsidP="000354C2"/>
    <w:p w14:paraId="25325F30" w14:textId="37792435" w:rsidR="009E6C14" w:rsidRPr="00315D99" w:rsidRDefault="00AD5428" w:rsidP="000354C2">
      <w:pPr>
        <w:rPr>
          <w:rFonts w:asciiTheme="majorHAnsi" w:hAnsiTheme="majorHAnsi"/>
          <w:b/>
          <w:bCs/>
        </w:rPr>
      </w:pPr>
      <w:r w:rsidRPr="00315D99">
        <w:rPr>
          <w:rFonts w:asciiTheme="majorHAnsi" w:hAnsiTheme="majorHAnsi"/>
          <w:b/>
          <w:bCs/>
        </w:rPr>
        <w:t>Auftrag</w:t>
      </w:r>
      <w:r w:rsidR="009E6C14" w:rsidRPr="00315D99">
        <w:rPr>
          <w:rFonts w:asciiTheme="majorHAnsi" w:hAnsiTheme="majorHAnsi"/>
          <w:b/>
          <w:bCs/>
        </w:rPr>
        <w:t xml:space="preserve"> </w:t>
      </w:r>
      <w:r w:rsidR="009F4A92" w:rsidRPr="009F4A92">
        <w:rPr>
          <w:b/>
          <w:bCs/>
        </w:rPr>
        <w:t>16.1.</w:t>
      </w:r>
      <w:r w:rsidR="009E6C14" w:rsidRPr="00315D99">
        <w:rPr>
          <w:rFonts w:asciiTheme="majorHAnsi" w:hAnsiTheme="majorHAnsi"/>
          <w:b/>
          <w:bCs/>
        </w:rPr>
        <w:t>6:</w:t>
      </w:r>
    </w:p>
    <w:p w14:paraId="187A6871" w14:textId="77777777" w:rsidR="009E6C14" w:rsidRDefault="009E6C14" w:rsidP="000354C2">
      <w:r w:rsidRPr="009E6C14">
        <w:t xml:space="preserve">Löschen Sie mit </w:t>
      </w:r>
      <w:r>
        <w:t>«</w:t>
      </w:r>
      <w:r w:rsidRPr="009E6C14">
        <w:t>D</w:t>
      </w:r>
      <w:r>
        <w:t>s</w:t>
      </w:r>
      <w:r w:rsidRPr="009E6C14">
        <w:t>rm</w:t>
      </w:r>
      <w:r>
        <w:t>»</w:t>
      </w:r>
      <w:r w:rsidRPr="009E6C14">
        <w:t xml:space="preserve"> e</w:t>
      </w:r>
      <w:r>
        <w:t>in Testobjekt Ihrer Wahl</w:t>
      </w:r>
    </w:p>
    <w:p w14:paraId="2B056CC7" w14:textId="77777777" w:rsidR="00D24054" w:rsidRDefault="00D24054" w:rsidP="000354C2"/>
    <w:p w14:paraId="0A2ACAD7" w14:textId="77777777" w:rsidR="00D24054" w:rsidRDefault="00D24054" w:rsidP="000354C2"/>
    <w:p w14:paraId="370118B3" w14:textId="77777777" w:rsidR="00ED698F" w:rsidRDefault="00ED698F">
      <w:pPr>
        <w:spacing w:after="0" w:line="248" w:lineRule="exact"/>
        <w:rPr>
          <w:rFonts w:asciiTheme="majorHAnsi" w:eastAsiaTheme="majorEastAsia" w:hAnsiTheme="majorHAnsi" w:cstheme="majorBidi"/>
          <w:bCs/>
          <w:color w:val="000000" w:themeColor="accent1" w:themeShade="BF"/>
          <w:sz w:val="32"/>
          <w:szCs w:val="28"/>
        </w:rPr>
      </w:pPr>
      <w:r>
        <w:br w:type="page"/>
      </w:r>
    </w:p>
    <w:p w14:paraId="34CFF9B3" w14:textId="69170228" w:rsidR="00226E9F" w:rsidRPr="009F4A92" w:rsidRDefault="009F4A92" w:rsidP="00226E9F">
      <w:pPr>
        <w:pStyle w:val="berschrift1"/>
        <w:numPr>
          <w:ilvl w:val="0"/>
          <w:numId w:val="0"/>
        </w:numPr>
        <w:rPr>
          <w:b/>
          <w:bCs w:val="0"/>
        </w:rPr>
      </w:pPr>
      <w:r w:rsidRPr="009F4A92">
        <w:rPr>
          <w:b/>
          <w:bCs w:val="0"/>
        </w:rPr>
        <w:lastRenderedPageBreak/>
        <w:t xml:space="preserve">16.2 </w:t>
      </w:r>
      <w:r w:rsidR="00226E9F" w:rsidRPr="009F4A92">
        <w:rPr>
          <w:b/>
          <w:bCs w:val="0"/>
        </w:rPr>
        <w:t>LDAP-Abfragen / LDAP-Queries (PowerShell)</w:t>
      </w:r>
      <w:r w:rsidR="00943DB9">
        <w:rPr>
          <w:b/>
          <w:bCs w:val="0"/>
        </w:rPr>
        <w:t xml:space="preserve"> (2 Punkte)</w:t>
      </w:r>
      <w:bookmarkStart w:id="0" w:name="_GoBack"/>
      <w:bookmarkEnd w:id="0"/>
    </w:p>
    <w:p w14:paraId="225C3B7D" w14:textId="5B58ABFD" w:rsidR="00645CE3" w:rsidRDefault="00344555" w:rsidP="00645CE3">
      <w:r>
        <w:t xml:space="preserve">Importieren Sie das Modul für </w:t>
      </w:r>
      <w:r w:rsidR="00ED698F" w:rsidRPr="00ED698F">
        <w:t xml:space="preserve">Active Directory </w:t>
      </w:r>
      <w:r>
        <w:t>un</w:t>
      </w:r>
      <w:r w:rsidR="00ED698F">
        <w:t>t</w:t>
      </w:r>
      <w:r>
        <w:t>er PowerShell</w:t>
      </w:r>
      <w:r w:rsidR="00ED698F">
        <w:t>.</w:t>
      </w:r>
    </w:p>
    <w:p w14:paraId="33F5795E" w14:textId="77777777" w:rsidR="00ED698F" w:rsidRDefault="00ED698F" w:rsidP="00645CE3"/>
    <w:p w14:paraId="3BEB025D" w14:textId="14A5AA76" w:rsidR="00ED698F" w:rsidRDefault="00ED698F" w:rsidP="00645CE3">
      <w:r w:rsidRPr="00ED698F">
        <w:rPr>
          <w:noProof/>
          <w:lang w:eastAsia="de-CH"/>
        </w:rPr>
        <w:drawing>
          <wp:inline distT="0" distB="0" distL="0" distR="0" wp14:anchorId="6C92D552" wp14:editId="12E8B871">
            <wp:extent cx="1487816" cy="14954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300" cy="1511993"/>
                    </a:xfrm>
                    <a:prstGeom prst="rect">
                      <a:avLst/>
                    </a:prstGeom>
                  </pic:spPr>
                </pic:pic>
              </a:graphicData>
            </a:graphic>
          </wp:inline>
        </w:drawing>
      </w:r>
    </w:p>
    <w:p w14:paraId="32893F18" w14:textId="4536B946" w:rsidR="00ED698F" w:rsidRDefault="00ED698F" w:rsidP="00645CE3"/>
    <w:p w14:paraId="2E670BFB" w14:textId="77777777" w:rsidR="00ED698F" w:rsidRDefault="006F1B58" w:rsidP="00ED698F">
      <w:hyperlink r:id="rId16" w:history="1">
        <w:r w:rsidR="00ED698F" w:rsidRPr="00ED698F">
          <w:rPr>
            <w:color w:val="0000FF"/>
            <w:u w:val="single"/>
          </w:rPr>
          <w:t>https://docs.microsoft.com/en-us/powershell/module/addsadministration/?view=win10-ps</w:t>
        </w:r>
      </w:hyperlink>
    </w:p>
    <w:p w14:paraId="5F6E8812" w14:textId="77777777" w:rsidR="00ED698F" w:rsidRDefault="00ED698F" w:rsidP="00645CE3"/>
    <w:p w14:paraId="5BDBD2AE" w14:textId="0C492102" w:rsidR="00ED698F" w:rsidRPr="00ED698F" w:rsidRDefault="00ED698F" w:rsidP="00645CE3">
      <w:pPr>
        <w:rPr>
          <w:b/>
          <w:bCs/>
        </w:rPr>
      </w:pPr>
      <w:r w:rsidRPr="00ED698F">
        <w:rPr>
          <w:b/>
          <w:bCs/>
        </w:rPr>
        <w:t xml:space="preserve">Auftrag </w:t>
      </w:r>
      <w:r w:rsidR="009F4A92">
        <w:rPr>
          <w:b/>
          <w:bCs/>
        </w:rPr>
        <w:t>16.2.</w:t>
      </w:r>
      <w:r w:rsidRPr="00ED698F">
        <w:rPr>
          <w:b/>
          <w:bCs/>
        </w:rPr>
        <w:t>1</w:t>
      </w:r>
    </w:p>
    <w:p w14:paraId="277779D7" w14:textId="77777777" w:rsidR="00505C2F" w:rsidRDefault="00ED698F" w:rsidP="00505C2F">
      <w:r>
        <w:t>Erstellen Sie ein PowerShell-Tool</w:t>
      </w:r>
      <w:r w:rsidR="00E65D58">
        <w:t>,</w:t>
      </w:r>
      <w:r>
        <w:t xml:space="preserve"> welche</w:t>
      </w:r>
      <w:r w:rsidR="00E65D58">
        <w:t>s</w:t>
      </w:r>
      <w:r>
        <w:t xml:space="preserve"> </w:t>
      </w:r>
      <w:r w:rsidR="0096433E">
        <w:t>diverse AD-Aufgaben ausführen kann</w:t>
      </w:r>
      <w:r>
        <w:t>. Das PowerShell Tool soll ein Menu haben, dass entweder mit der Maus</w:t>
      </w:r>
      <w:r w:rsidR="00E65D58">
        <w:t>(grafisch)</w:t>
      </w:r>
      <w:r>
        <w:t xml:space="preserve"> oder </w:t>
      </w:r>
      <w:r w:rsidR="00E65D58">
        <w:t xml:space="preserve">mit </w:t>
      </w:r>
      <w:r>
        <w:t xml:space="preserve">der </w:t>
      </w:r>
      <w:r w:rsidR="00E65D58">
        <w:t>Tastatur (Konsole)</w:t>
      </w:r>
      <w:r>
        <w:t xml:space="preserve"> bedient werden kann.</w:t>
      </w:r>
    </w:p>
    <w:p w14:paraId="2067C40D" w14:textId="77777777" w:rsidR="00505C2F" w:rsidRDefault="00505C2F" w:rsidP="00505C2F"/>
    <w:p w14:paraId="7579D49D" w14:textId="21FC5CA1" w:rsidR="00F53E8A" w:rsidRPr="00F978E4" w:rsidRDefault="00505C2F" w:rsidP="00505C2F">
      <w:pPr>
        <w:rPr>
          <w:b/>
          <w:bCs/>
        </w:rPr>
      </w:pPr>
      <w:r w:rsidRPr="00F978E4">
        <w:rPr>
          <w:b/>
          <w:bCs/>
        </w:rPr>
        <w:t>Erstellen Sie eine Bedienungsanleitung im Portfolio unter Punkt 7</w:t>
      </w:r>
      <w:r w:rsidR="005F7E5E" w:rsidRPr="00F978E4">
        <w:rPr>
          <w:b/>
          <w:bCs/>
        </w:rPr>
        <w:t>.</w:t>
      </w:r>
    </w:p>
    <w:p w14:paraId="3EA188B2" w14:textId="77777777" w:rsidR="00F53E8A" w:rsidRDefault="00F53E8A" w:rsidP="00645CE3"/>
    <w:p w14:paraId="474CD695" w14:textId="5DDE925B" w:rsidR="00ED698F" w:rsidRDefault="00ED698F" w:rsidP="00645CE3">
      <w:r>
        <w:t>Folgende Menüpunkte soll</w:t>
      </w:r>
      <w:r w:rsidR="00E65D58">
        <w:t xml:space="preserve"> </w:t>
      </w:r>
      <w:r>
        <w:t xml:space="preserve">das Tool </w:t>
      </w:r>
      <w:r w:rsidR="00086908">
        <w:t>besitzen</w:t>
      </w:r>
      <w:r>
        <w:t>:</w:t>
      </w:r>
    </w:p>
    <w:p w14:paraId="121CC9E3" w14:textId="77777777" w:rsidR="00F53E8A" w:rsidRDefault="00F53E8A" w:rsidP="00645CE3"/>
    <w:p w14:paraId="65FD619B" w14:textId="2D731F25" w:rsidR="00ED698F" w:rsidRDefault="00ED698F" w:rsidP="00ED698F">
      <w:pPr>
        <w:pStyle w:val="Listenabsatz"/>
        <w:numPr>
          <w:ilvl w:val="0"/>
          <w:numId w:val="40"/>
        </w:numPr>
      </w:pPr>
      <w:r>
        <w:t>1. Neuen User erstellen</w:t>
      </w:r>
    </w:p>
    <w:p w14:paraId="347E9986" w14:textId="360A647A" w:rsidR="00ED698F" w:rsidRDefault="00ED698F" w:rsidP="00ED698F">
      <w:pPr>
        <w:pStyle w:val="Listenabsatz"/>
        <w:numPr>
          <w:ilvl w:val="0"/>
          <w:numId w:val="40"/>
        </w:numPr>
      </w:pPr>
      <w:r>
        <w:t>2. Bestimmten User löschen</w:t>
      </w:r>
    </w:p>
    <w:p w14:paraId="47BD7C61" w14:textId="78CFB2BE" w:rsidR="00ED698F" w:rsidRDefault="00ED698F" w:rsidP="00ED698F">
      <w:pPr>
        <w:pStyle w:val="Listenabsatz"/>
        <w:numPr>
          <w:ilvl w:val="0"/>
          <w:numId w:val="40"/>
        </w:numPr>
      </w:pPr>
      <w:r>
        <w:t>3. Alle User von einer OU anzeigen</w:t>
      </w:r>
    </w:p>
    <w:p w14:paraId="0EBBE6E1" w14:textId="7DE37D93" w:rsidR="00ED698F" w:rsidRDefault="00ED698F" w:rsidP="00ED698F">
      <w:pPr>
        <w:pStyle w:val="Listenabsatz"/>
        <w:numPr>
          <w:ilvl w:val="0"/>
          <w:numId w:val="40"/>
        </w:numPr>
      </w:pPr>
      <w:r>
        <w:t>4. Alle User von einer Sicherheitsgruppe anzeigen</w:t>
      </w:r>
    </w:p>
    <w:p w14:paraId="10661CB6" w14:textId="072A9FA3" w:rsidR="00ED698F" w:rsidRDefault="00ED698F" w:rsidP="00ED698F">
      <w:pPr>
        <w:pStyle w:val="Listenabsatz"/>
        <w:numPr>
          <w:ilvl w:val="0"/>
          <w:numId w:val="40"/>
        </w:numPr>
      </w:pPr>
      <w:r>
        <w:t>5. User von einer Excel-Tabelle in das Active Directory importieren (Optional)</w:t>
      </w:r>
    </w:p>
    <w:p w14:paraId="5EC42E56" w14:textId="77777777" w:rsidR="00ED698F" w:rsidRDefault="00ED698F" w:rsidP="00ED698F"/>
    <w:p w14:paraId="7EF6B051" w14:textId="6F7F5BA7" w:rsidR="00ED698F" w:rsidRPr="00297B98" w:rsidRDefault="00ED698F" w:rsidP="00ED698F">
      <w:pPr>
        <w:rPr>
          <w:b/>
        </w:rPr>
      </w:pPr>
      <w:r w:rsidRPr="00297B98">
        <w:rPr>
          <w:b/>
        </w:rPr>
        <w:t>Beschr</w:t>
      </w:r>
      <w:r w:rsidR="00297B98" w:rsidRPr="00297B98">
        <w:rPr>
          <w:b/>
        </w:rPr>
        <w:t>eibung der einzelnen Menüpunkte</w:t>
      </w:r>
    </w:p>
    <w:p w14:paraId="03EBF5E1" w14:textId="77777777" w:rsidR="00297B98" w:rsidRPr="00297B98" w:rsidRDefault="00297B98" w:rsidP="00297B98">
      <w:pPr>
        <w:pStyle w:val="Listenabsatz"/>
      </w:pPr>
    </w:p>
    <w:p w14:paraId="78E45BFB" w14:textId="04246937" w:rsidR="00ED698F" w:rsidRDefault="00B92A05" w:rsidP="00B92A05">
      <w:pPr>
        <w:pStyle w:val="Listenabsatz"/>
        <w:numPr>
          <w:ilvl w:val="0"/>
          <w:numId w:val="41"/>
        </w:numPr>
      </w:pPr>
      <w:r w:rsidRPr="00650346">
        <w:rPr>
          <w:b/>
          <w:bCs/>
        </w:rPr>
        <w:t>Neuen User erstellen:</w:t>
      </w:r>
      <w:r>
        <w:t xml:space="preserve"> </w:t>
      </w:r>
      <w:r w:rsidR="00350AEA">
        <w:br/>
      </w:r>
      <w:r>
        <w:t xml:space="preserve">Nachdem diese Optionen gewählt wurde, soll der Benutzer nach den Eigenschaften für das </w:t>
      </w:r>
      <w:r w:rsidR="00350AEA">
        <w:t xml:space="preserve">neue </w:t>
      </w:r>
      <w:r>
        <w:t xml:space="preserve">Userobjekt </w:t>
      </w:r>
      <w:r w:rsidR="00350AEA">
        <w:t>schrittweise oder auf einmal ab</w:t>
      </w:r>
      <w:r>
        <w:t>gefragt werden.</w:t>
      </w:r>
      <w:r w:rsidR="00350AEA">
        <w:t xml:space="preserve"> Welche Eigenschaften Sie für das Userobjekt festlegen</w:t>
      </w:r>
      <w:r w:rsidR="00054253">
        <w:t>,</w:t>
      </w:r>
      <w:r w:rsidR="00350AEA">
        <w:t xml:space="preserve"> ist Ihnen überlassen. Zw</w:t>
      </w:r>
      <w:r w:rsidR="00054253">
        <w:t>ingend vorhanden muss aber sein:</w:t>
      </w:r>
    </w:p>
    <w:p w14:paraId="5605F41F" w14:textId="77777777" w:rsidR="00F53E8A" w:rsidRDefault="00F53E8A" w:rsidP="00F53E8A"/>
    <w:p w14:paraId="6D5A6016" w14:textId="15327358" w:rsidR="00350AEA" w:rsidRDefault="00350AEA" w:rsidP="00350AEA">
      <w:pPr>
        <w:pStyle w:val="Listenabsatz"/>
        <w:numPr>
          <w:ilvl w:val="1"/>
          <w:numId w:val="41"/>
        </w:numPr>
      </w:pPr>
      <w:r>
        <w:t xml:space="preserve">OU </w:t>
      </w:r>
      <w:r w:rsidR="00CC3378">
        <w:t>(I</w:t>
      </w:r>
      <w:r>
        <w:t>n welcher der User angelegt wird</w:t>
      </w:r>
      <w:r w:rsidR="00CC3378">
        <w:t>)</w:t>
      </w:r>
    </w:p>
    <w:p w14:paraId="4EE67437" w14:textId="4B4679E5" w:rsidR="00350AEA" w:rsidRDefault="00350AEA" w:rsidP="00350AEA">
      <w:pPr>
        <w:pStyle w:val="Listenabsatz"/>
        <w:numPr>
          <w:ilvl w:val="1"/>
          <w:numId w:val="41"/>
        </w:numPr>
      </w:pPr>
      <w:r>
        <w:t>Login</w:t>
      </w:r>
    </w:p>
    <w:p w14:paraId="30F793E1" w14:textId="73A84313" w:rsidR="00350AEA" w:rsidRDefault="00350AEA" w:rsidP="00350AEA">
      <w:pPr>
        <w:pStyle w:val="Listenabsatz"/>
        <w:numPr>
          <w:ilvl w:val="1"/>
          <w:numId w:val="41"/>
        </w:numPr>
      </w:pPr>
      <w:r>
        <w:t>Passwort</w:t>
      </w:r>
    </w:p>
    <w:p w14:paraId="5C14F69E" w14:textId="6F32CB7B" w:rsidR="00350AEA" w:rsidRDefault="00350AEA" w:rsidP="00350AEA">
      <w:pPr>
        <w:pStyle w:val="Listenabsatz"/>
        <w:numPr>
          <w:ilvl w:val="1"/>
          <w:numId w:val="41"/>
        </w:numPr>
      </w:pPr>
      <w:r>
        <w:t>Vorname</w:t>
      </w:r>
    </w:p>
    <w:p w14:paraId="0AB52220" w14:textId="39D49D74" w:rsidR="00350AEA" w:rsidRDefault="00350AEA" w:rsidP="00350AEA">
      <w:pPr>
        <w:pStyle w:val="Listenabsatz"/>
        <w:numPr>
          <w:ilvl w:val="1"/>
          <w:numId w:val="41"/>
        </w:numPr>
      </w:pPr>
      <w:r>
        <w:t>Nachname</w:t>
      </w:r>
    </w:p>
    <w:p w14:paraId="2CA943C9" w14:textId="09C979EB" w:rsidR="00650346" w:rsidRDefault="00650346" w:rsidP="00350AEA">
      <w:pPr>
        <w:pStyle w:val="Listenabsatz"/>
        <w:numPr>
          <w:ilvl w:val="1"/>
          <w:numId w:val="41"/>
        </w:numPr>
      </w:pPr>
      <w:r>
        <w:t>Telefonnummer</w:t>
      </w:r>
    </w:p>
    <w:p w14:paraId="0E4474E9" w14:textId="77777777" w:rsidR="00297B98" w:rsidRDefault="00297B98" w:rsidP="00297B98">
      <w:pPr>
        <w:pStyle w:val="Listenabsatz"/>
        <w:ind w:left="1440"/>
      </w:pPr>
    </w:p>
    <w:p w14:paraId="241E3639" w14:textId="77777777" w:rsidR="00F53E8A" w:rsidRDefault="00F53E8A" w:rsidP="00F53E8A">
      <w:pPr>
        <w:pStyle w:val="Listenabsatz"/>
        <w:rPr>
          <w:b/>
          <w:bCs/>
        </w:rPr>
      </w:pPr>
    </w:p>
    <w:p w14:paraId="3612EE64" w14:textId="77777777" w:rsidR="00F53E8A" w:rsidRDefault="00F53E8A" w:rsidP="00F53E8A">
      <w:pPr>
        <w:pStyle w:val="Listenabsatz"/>
        <w:rPr>
          <w:b/>
          <w:bCs/>
        </w:rPr>
      </w:pPr>
    </w:p>
    <w:p w14:paraId="1156ECBD" w14:textId="63059AE3" w:rsidR="00650346" w:rsidRPr="00650346" w:rsidRDefault="00650346" w:rsidP="00650346">
      <w:pPr>
        <w:pStyle w:val="Listenabsatz"/>
        <w:numPr>
          <w:ilvl w:val="0"/>
          <w:numId w:val="41"/>
        </w:numPr>
        <w:rPr>
          <w:b/>
          <w:bCs/>
        </w:rPr>
      </w:pPr>
      <w:r w:rsidRPr="00650346">
        <w:rPr>
          <w:b/>
          <w:bCs/>
        </w:rPr>
        <w:lastRenderedPageBreak/>
        <w:t>Bestimmten User löschen:</w:t>
      </w:r>
      <w:r>
        <w:rPr>
          <w:b/>
          <w:bCs/>
        </w:rPr>
        <w:br/>
      </w:r>
      <w:r w:rsidRPr="00650346">
        <w:t xml:space="preserve">Nachdem </w:t>
      </w:r>
      <w:r>
        <w:t>diese Option gewählt wurde, soll der Benutzer nach dem Benutzername (</w:t>
      </w:r>
      <w:r w:rsidRPr="00650346">
        <w:t>sAMAccountName</w:t>
      </w:r>
      <w:r>
        <w:t>) des zu löschenden Users gefragt werden und nach dem erfolgreichen löschen soll eine Bestätigung erfolgen.</w:t>
      </w:r>
    </w:p>
    <w:p w14:paraId="7345BCA6" w14:textId="77777777" w:rsidR="00297B98" w:rsidRPr="00645CE3" w:rsidRDefault="00297B98" w:rsidP="00645CE3"/>
    <w:p w14:paraId="6061A1A5" w14:textId="0F504953" w:rsidR="00650346" w:rsidRPr="00650346" w:rsidRDefault="00650346" w:rsidP="00650346">
      <w:pPr>
        <w:pStyle w:val="Listenabsatz"/>
        <w:numPr>
          <w:ilvl w:val="0"/>
          <w:numId w:val="41"/>
        </w:numPr>
        <w:rPr>
          <w:b/>
          <w:bCs/>
        </w:rPr>
      </w:pPr>
      <w:r>
        <w:rPr>
          <w:b/>
          <w:bCs/>
        </w:rPr>
        <w:t>Alle User von einer OU anzeigen</w:t>
      </w:r>
      <w:r>
        <w:rPr>
          <w:b/>
          <w:bCs/>
        </w:rPr>
        <w:br/>
      </w:r>
      <w:r>
        <w:t>Nachdem diese Option gewählt wurde, soll der Benutzer nach der OU gefragt werden. Wenn Sie erfahren sind können Sie eine Liste mit sämtlichen OU anzeigen und der User kann eine davon auswählen. Wenn Sie das Tool einfach halten möchten dann Fragen Sie den User mit einer Input-Box nach der OU die ausgelesen werden soll.</w:t>
      </w:r>
    </w:p>
    <w:p w14:paraId="6F4C54AD" w14:textId="77777777" w:rsidR="00650346" w:rsidRPr="00650346" w:rsidRDefault="00650346" w:rsidP="00650346">
      <w:pPr>
        <w:pStyle w:val="Listenabsatz"/>
        <w:rPr>
          <w:b/>
          <w:bCs/>
        </w:rPr>
      </w:pPr>
    </w:p>
    <w:p w14:paraId="5D32574F" w14:textId="2BCC35E7" w:rsidR="00650346" w:rsidRPr="00650346" w:rsidRDefault="00650346" w:rsidP="00650346">
      <w:pPr>
        <w:pStyle w:val="Listenabsatz"/>
        <w:numPr>
          <w:ilvl w:val="0"/>
          <w:numId w:val="41"/>
        </w:numPr>
        <w:rPr>
          <w:b/>
          <w:bCs/>
        </w:rPr>
      </w:pPr>
      <w:r>
        <w:rPr>
          <w:b/>
          <w:bCs/>
        </w:rPr>
        <w:t>Alle User von einer Sicherheitsgruppe anzeigen</w:t>
      </w:r>
      <w:r>
        <w:rPr>
          <w:b/>
          <w:bCs/>
        </w:rPr>
        <w:br/>
      </w:r>
      <w:r>
        <w:t>Identisch</w:t>
      </w:r>
      <w:r w:rsidRPr="00650346">
        <w:t xml:space="preserve"> wie Menüpunkt 3 einfach für Sicherheitsgruppen.</w:t>
      </w:r>
    </w:p>
    <w:p w14:paraId="57BBA191" w14:textId="77777777" w:rsidR="00650346" w:rsidRPr="00650346" w:rsidRDefault="00650346" w:rsidP="00650346">
      <w:pPr>
        <w:pStyle w:val="Listenabsatz"/>
        <w:rPr>
          <w:b/>
          <w:bCs/>
        </w:rPr>
      </w:pPr>
    </w:p>
    <w:p w14:paraId="309B7A9D" w14:textId="767A5DE4" w:rsidR="00650346" w:rsidRPr="00650346" w:rsidRDefault="00650346" w:rsidP="00650346">
      <w:pPr>
        <w:pStyle w:val="Listenabsatz"/>
        <w:numPr>
          <w:ilvl w:val="0"/>
          <w:numId w:val="41"/>
        </w:numPr>
      </w:pPr>
      <w:r w:rsidRPr="00650346">
        <w:rPr>
          <w:b/>
          <w:bCs/>
        </w:rPr>
        <w:t>User von einer Excel-Tabelle in das Active Directory importieren (Optional)</w:t>
      </w:r>
      <w:r w:rsidRPr="00650346">
        <w:rPr>
          <w:b/>
          <w:bCs/>
        </w:rPr>
        <w:br/>
      </w:r>
      <w:r>
        <w:t xml:space="preserve">Nachdem diese Option gewählt wurde soll entweder einen Pfad abfragt oder mit einem Fenster eine Datei ausgewählt werden können. Eine Liste von Benutzer, welche in dieser CSV Datei enthalten </w:t>
      </w:r>
      <w:r w:rsidR="0096433E">
        <w:t>sind,</w:t>
      </w:r>
      <w:r>
        <w:t xml:space="preserve"> sollen in eine bestimmte OU importiert werden. </w:t>
      </w:r>
    </w:p>
    <w:p w14:paraId="6CEDC5E4" w14:textId="5E619E2A" w:rsidR="00650346" w:rsidRDefault="00650346" w:rsidP="00645CE3">
      <w:pPr>
        <w:rPr>
          <w:b/>
          <w:bCs/>
        </w:rPr>
      </w:pPr>
    </w:p>
    <w:p w14:paraId="1E7C8403" w14:textId="3801B6D6" w:rsidR="0053445F" w:rsidRPr="00226E9F" w:rsidRDefault="0053445F" w:rsidP="00226E9F">
      <w:pPr>
        <w:pStyle w:val="berschrift1"/>
        <w:numPr>
          <w:ilvl w:val="0"/>
          <w:numId w:val="0"/>
        </w:numPr>
        <w:rPr>
          <w:bCs w:val="0"/>
        </w:rPr>
      </w:pPr>
    </w:p>
    <w:sectPr w:rsidR="0053445F" w:rsidRPr="00226E9F" w:rsidSect="00654A8E">
      <w:headerReference w:type="default" r:id="rId17"/>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627C" w14:textId="77777777" w:rsidR="006F1B58" w:rsidRDefault="006F1B58" w:rsidP="00657B1D">
      <w:r>
        <w:separator/>
      </w:r>
    </w:p>
  </w:endnote>
  <w:endnote w:type="continuationSeparator" w:id="0">
    <w:p w14:paraId="6B45DB4B" w14:textId="77777777" w:rsidR="006F1B58" w:rsidRDefault="006F1B58"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45377" w14:textId="77777777" w:rsidR="006F1B58" w:rsidRDefault="006F1B58" w:rsidP="00657B1D">
      <w:r>
        <w:separator/>
      </w:r>
    </w:p>
  </w:footnote>
  <w:footnote w:type="continuationSeparator" w:id="0">
    <w:p w14:paraId="5CB71290" w14:textId="77777777" w:rsidR="006F1B58" w:rsidRDefault="006F1B58"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E5C27" w14:textId="77777777" w:rsidR="00AA1DFF" w:rsidRDefault="00EF085B" w:rsidP="00C95ACB">
    <w:pPr>
      <w:pStyle w:val="Kopfzeile"/>
      <w:rPr>
        <w:rFonts w:asciiTheme="majorHAnsi" w:hAnsiTheme="majorHAnsi"/>
      </w:rPr>
    </w:pPr>
    <w:r>
      <w:rPr>
        <w:noProof/>
        <w:lang w:eastAsia="de-CH"/>
      </w:rPr>
      <w:drawing>
        <wp:anchor distT="0" distB="0" distL="114300" distR="114300" simplePos="0" relativeHeight="251664384" behindDoc="0" locked="0" layoutInCell="1" allowOverlap="1" wp14:anchorId="1C4A6936" wp14:editId="6DB2F32A">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sidR="005E0F93">
      <w:rPr>
        <w:rFonts w:asciiTheme="majorHAnsi" w:hAnsiTheme="majorHAnsi"/>
        <w:noProof/>
        <w:lang w:eastAsia="de-CH"/>
      </w:rPr>
      <mc:AlternateContent>
        <mc:Choice Requires="wps">
          <w:drawing>
            <wp:anchor distT="0" distB="0" distL="114300" distR="114300" simplePos="0" relativeHeight="251662336" behindDoc="0" locked="0" layoutInCell="1" allowOverlap="1" wp14:anchorId="05277518" wp14:editId="55C3BD4F">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6BA64" w14:textId="77777777" w:rsidR="005E0F93" w:rsidRPr="005E0F93" w:rsidRDefault="005E0F93"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77518"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6176BA64" w14:textId="77777777" w:rsidR="005E0F93" w:rsidRPr="005E0F93" w:rsidRDefault="005E0F93" w:rsidP="00F44332">
                    <w:pPr>
                      <w:pStyle w:val="GIBS"/>
                    </w:pPr>
                    <w:r w:rsidRPr="005E0F93">
                      <w:t>GIBS</w:t>
                    </w:r>
                  </w:p>
                </w:txbxContent>
              </v:textbox>
              <w10:wrap anchorx="page" anchory="page"/>
            </v:shape>
          </w:pict>
        </mc:Fallback>
      </mc:AlternateContent>
    </w:r>
    <w:r w:rsidR="005E0F93">
      <w:rPr>
        <w:noProof/>
        <w:lang w:eastAsia="de-CH"/>
      </w:rPr>
      <w:drawing>
        <wp:anchor distT="0" distB="0" distL="114300" distR="114300" simplePos="0" relativeHeight="251658240" behindDoc="0" locked="1" layoutInCell="1" allowOverlap="1" wp14:anchorId="51426441" wp14:editId="7B0CE24F">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00AA1DFF" w:rsidRPr="003B1F95">
      <w:rPr>
        <w:noProof/>
        <w:lang w:eastAsia="de-CH"/>
      </w:rPr>
      <mc:AlternateContent>
        <mc:Choice Requires="wps">
          <w:drawing>
            <wp:anchor distT="0" distB="0" distL="114300" distR="114300" simplePos="0" relativeHeight="251654144" behindDoc="0" locked="0" layoutInCell="1" allowOverlap="1" wp14:anchorId="3852E297" wp14:editId="5ECB984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6457B6A3" w14:textId="77777777" w:rsidTr="00753312">
                            <w:trPr>
                              <w:trHeight w:val="170"/>
                            </w:trPr>
                            <w:tc>
                              <w:tcPr>
                                <w:tcW w:w="1565" w:type="dxa"/>
                                <w:tcBorders>
                                  <w:top w:val="nil"/>
                                  <w:left w:val="nil"/>
                                  <w:bottom w:val="single" w:sz="4" w:space="0" w:color="auto"/>
                                  <w:right w:val="nil"/>
                                </w:tcBorders>
                                <w:hideMark/>
                              </w:tcPr>
                              <w:p w14:paraId="0A72774F" w14:textId="77777777" w:rsidR="00AA1DFF" w:rsidRDefault="00AA1DFF" w:rsidP="00657B1D">
                                <w:r>
                                  <w:t>Entwurf</w:t>
                                </w:r>
                              </w:p>
                            </w:tc>
                          </w:tr>
                          <w:tr w:rsidR="00AA1DFF" w14:paraId="5787576B"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14067A1D" w14:textId="77777777" w:rsidR="00AA1DFF" w:rsidRDefault="00AA1DFF" w:rsidP="00657B1D">
                                    <w:r>
                                      <w:t>20. Mai 2015</w:t>
                                    </w:r>
                                  </w:p>
                                </w:tc>
                              </w:sdtContent>
                            </w:sdt>
                          </w:tr>
                        </w:tbl>
                        <w:p w14:paraId="7E317624" w14:textId="77777777" w:rsidR="00AA1DFF" w:rsidRPr="002F1C35" w:rsidRDefault="00AA1DF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2E297"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6457B6A3" w14:textId="77777777" w:rsidTr="00753312">
                      <w:trPr>
                        <w:trHeight w:val="170"/>
                      </w:trPr>
                      <w:tc>
                        <w:tcPr>
                          <w:tcW w:w="1565" w:type="dxa"/>
                          <w:tcBorders>
                            <w:top w:val="nil"/>
                            <w:left w:val="nil"/>
                            <w:bottom w:val="single" w:sz="4" w:space="0" w:color="auto"/>
                            <w:right w:val="nil"/>
                          </w:tcBorders>
                          <w:hideMark/>
                        </w:tcPr>
                        <w:p w14:paraId="0A72774F" w14:textId="77777777" w:rsidR="00AA1DFF" w:rsidRDefault="00AA1DFF" w:rsidP="00657B1D">
                          <w:r>
                            <w:t>Entwurf</w:t>
                          </w:r>
                        </w:p>
                      </w:tc>
                    </w:tr>
                    <w:tr w:rsidR="00AA1DFF" w14:paraId="5787576B"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14067A1D" w14:textId="77777777" w:rsidR="00AA1DFF" w:rsidRDefault="00AA1DFF" w:rsidP="00657B1D">
                              <w:r>
                                <w:t>20. Mai 2015</w:t>
                              </w:r>
                            </w:p>
                          </w:tc>
                        </w:sdtContent>
                      </w:sdt>
                    </w:tr>
                  </w:tbl>
                  <w:p w14:paraId="7E317624" w14:textId="77777777" w:rsidR="00AA1DFF" w:rsidRPr="002F1C35" w:rsidRDefault="00AA1DFF" w:rsidP="00657B1D"/>
                </w:txbxContent>
              </v:textbox>
              <w10:wrap anchory="page"/>
            </v:shape>
          </w:pict>
        </mc:Fallback>
      </mc:AlternateContent>
    </w:r>
    <w:r w:rsidR="00AA1DFF" w:rsidRPr="003B1F95">
      <w:rPr>
        <w:noProof/>
        <w:lang w:eastAsia="de-CH"/>
      </w:rPr>
      <mc:AlternateContent>
        <mc:Choice Requires="wps">
          <w:drawing>
            <wp:anchor distT="0" distB="0" distL="114300" distR="114300" simplePos="0" relativeHeight="251652096" behindDoc="0" locked="0" layoutInCell="1" allowOverlap="1" wp14:anchorId="439E3C21" wp14:editId="28759163">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358FF"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00AA1DFF" w:rsidRPr="00C95ACB">
          <w:rPr>
            <w:rFonts w:asciiTheme="majorHAnsi" w:hAnsiTheme="majorHAnsi"/>
          </w:rPr>
          <w:t>Technische Berufsschule Zürich</w:t>
        </w:r>
        <w:r w:rsidR="0078412A">
          <w:rPr>
            <w:rFonts w:asciiTheme="majorHAnsi" w:hAnsiTheme="majorHAnsi"/>
          </w:rPr>
          <w:t xml:space="preserve"> TBZ</w:t>
        </w:r>
      </w:sdtContent>
    </w:sdt>
  </w:p>
  <w:p w14:paraId="4F0230D0" w14:textId="7527B79B" w:rsidR="00AA1DFF" w:rsidRPr="003F4BD9" w:rsidRDefault="005E0F93" w:rsidP="00562458">
    <w:pPr>
      <w:pStyle w:val="Kopfzeile"/>
    </w:pPr>
    <w:r w:rsidRPr="003F4BD9">
      <w:rPr>
        <w:noProof/>
        <w:position w:val="-10"/>
        <w:sz w:val="66"/>
        <w:lang w:eastAsia="de-CH"/>
      </w:rPr>
      <w:drawing>
        <wp:anchor distT="0" distB="0" distL="114300" distR="114300" simplePos="0" relativeHeight="251660288" behindDoc="0" locked="0" layoutInCell="1" allowOverlap="1" wp14:anchorId="41573CCF" wp14:editId="4AC4B3BB">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fldSimple w:instr=" DOCVARIABLE  Abteilung  \* MERGEFORMAT ">
      <w:r w:rsidR="00315D99" w:rsidRPr="00315D99">
        <w:rPr>
          <w:bCs/>
          <w:lang w:val="de-DE"/>
        </w:rPr>
        <w:t>Informationstechnik</w:t>
      </w:r>
    </w:fldSimple>
  </w:p>
  <w:p w14:paraId="221783F1" w14:textId="08206AE3" w:rsidR="00AA1DFF" w:rsidRDefault="00AA1DFF" w:rsidP="00562458">
    <w:pPr>
      <w:pStyle w:val="Kopfzeile"/>
    </w:pPr>
    <w:r>
      <w:rPr>
        <w:rFonts w:asciiTheme="majorHAnsi" w:hAnsiTheme="majorHAnsi"/>
        <w:noProof/>
        <w:lang w:eastAsia="de-CH"/>
      </w:rPr>
      <mc:AlternateContent>
        <mc:Choice Requires="wps">
          <w:drawing>
            <wp:anchor distT="0" distB="0" distL="114300" distR="114300" simplePos="0" relativeHeight="251656192" behindDoc="0" locked="0" layoutInCell="1" allowOverlap="1" wp14:anchorId="772FE14D" wp14:editId="02E3350C">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1D7E4" w14:textId="77777777" w:rsidR="00AA1DFF" w:rsidRDefault="00AA1DFF" w:rsidP="00A475E5">
                          <w:pPr>
                            <w:pStyle w:val="Kopfzeile"/>
                            <w:jc w:val="right"/>
                          </w:pPr>
                          <w:r>
                            <w:fldChar w:fldCharType="begin"/>
                          </w:r>
                          <w:r>
                            <w:instrText xml:space="preserve"> PAGE   \* MERGEFORMAT </w:instrText>
                          </w:r>
                          <w:r>
                            <w:fldChar w:fldCharType="separate"/>
                          </w:r>
                          <w:r w:rsidR="00F53E8A">
                            <w:rPr>
                              <w:noProof/>
                            </w:rPr>
                            <w:t>3</w:t>
                          </w:r>
                          <w:r>
                            <w:fldChar w:fldCharType="end"/>
                          </w:r>
                          <w:r>
                            <w:t>/</w:t>
                          </w:r>
                          <w:fldSimple w:instr=" NUMPAGES   \* MERGEFORMAT ">
                            <w:r w:rsidR="00F53E8A">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FE14D" id="_x0000_t202" coordsize="21600,21600" o:spt="202" path="m,l,21600r21600,l21600,xe">
              <v:stroke joinstyle="miter"/>
              <v:path gradientshapeok="t" o:connecttype="rect"/>
            </v:shapetype>
            <v:shape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4B81D7E4" w14:textId="77777777" w:rsidR="00AA1DFF" w:rsidRDefault="00AA1DFF" w:rsidP="00A475E5">
                    <w:pPr>
                      <w:pStyle w:val="Kopfzeile"/>
                      <w:jc w:val="right"/>
                    </w:pPr>
                    <w:r>
                      <w:fldChar w:fldCharType="begin"/>
                    </w:r>
                    <w:r>
                      <w:instrText xml:space="preserve"> PAGE   \* MERGEFORMAT </w:instrText>
                    </w:r>
                    <w:r>
                      <w:fldChar w:fldCharType="separate"/>
                    </w:r>
                    <w:r w:rsidR="00F53E8A">
                      <w:rPr>
                        <w:noProof/>
                      </w:rPr>
                      <w:t>3</w:t>
                    </w:r>
                    <w:r>
                      <w:fldChar w:fldCharType="end"/>
                    </w:r>
                    <w:r>
                      <w:t>/</w:t>
                    </w:r>
                    <w:r w:rsidR="00B2565C">
                      <w:fldChar w:fldCharType="begin"/>
                    </w:r>
                    <w:r w:rsidR="00B2565C">
                      <w:instrText xml:space="preserve"> NUMPAGES   \* MERGEFORMAT </w:instrText>
                    </w:r>
                    <w:r w:rsidR="00B2565C">
                      <w:fldChar w:fldCharType="separate"/>
                    </w:r>
                    <w:r w:rsidR="00F53E8A">
                      <w:rPr>
                        <w:noProof/>
                      </w:rPr>
                      <w:t>4</w:t>
                    </w:r>
                    <w:r w:rsidR="00B2565C">
                      <w:rPr>
                        <w:noProof/>
                      </w:rPr>
                      <w:fldChar w:fldCharType="end"/>
                    </w:r>
                  </w:p>
                </w:txbxContent>
              </v:textbox>
              <w10:wrap anchorx="margin" anchory="page"/>
            </v:shape>
          </w:pict>
        </mc:Fallback>
      </mc:AlternateContent>
    </w:r>
    <w:r w:rsidR="002D5F46">
      <w:t>IT</w:t>
    </w:r>
    <w:r w:rsidR="009637E2">
      <w:t>M159 – LDAP Abfragen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665DBE"/>
    <w:multiLevelType w:val="hybridMultilevel"/>
    <w:tmpl w:val="2B76C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ABA3903"/>
    <w:multiLevelType w:val="hybridMultilevel"/>
    <w:tmpl w:val="C40A4C18"/>
    <w:lvl w:ilvl="0" w:tplc="C10EB09A">
      <w:start w:val="1"/>
      <w:numFmt w:val="decimal"/>
      <w:lvlText w:val="%1."/>
      <w:lvlJc w:val="left"/>
      <w:pPr>
        <w:ind w:left="720" w:hanging="360"/>
      </w:pPr>
      <w:rPr>
        <w:rFonts w:hint="default"/>
        <w:b w:val="0"/>
        <w:bCs w:val="0"/>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D441C72"/>
    <w:multiLevelType w:val="hybridMultilevel"/>
    <w:tmpl w:val="37B2FD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B160F2"/>
    <w:multiLevelType w:val="multilevel"/>
    <w:tmpl w:val="E45C30BC"/>
    <w:numStyleLink w:val="Listeberschriften"/>
  </w:abstractNum>
  <w:abstractNum w:abstractNumId="7" w15:restartNumberingAfterBreak="0">
    <w:nsid w:val="13D17FCE"/>
    <w:multiLevelType w:val="multilevel"/>
    <w:tmpl w:val="E45C30BC"/>
    <w:numStyleLink w:val="Listeberschriften"/>
  </w:abstractNum>
  <w:abstractNum w:abstractNumId="8"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4C26D44"/>
    <w:multiLevelType w:val="multilevel"/>
    <w:tmpl w:val="E45C30BC"/>
    <w:numStyleLink w:val="Listeberschriften"/>
  </w:abstractNum>
  <w:abstractNum w:abstractNumId="15"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26357B11"/>
    <w:multiLevelType w:val="hybridMultilevel"/>
    <w:tmpl w:val="202241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27C14329"/>
    <w:multiLevelType w:val="multilevel"/>
    <w:tmpl w:val="E45C30BC"/>
    <w:styleLink w:val="Listeberschriften"/>
    <w:lvl w:ilvl="0">
      <w:start w:val="1"/>
      <w:numFmt w:val="decimal"/>
      <w:pStyle w:val="berschrift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0D1004A"/>
    <w:multiLevelType w:val="hybridMultilevel"/>
    <w:tmpl w:val="9D5687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3956455F"/>
    <w:multiLevelType w:val="hybridMultilevel"/>
    <w:tmpl w:val="3E7EC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4A834643"/>
    <w:multiLevelType w:val="multilevel"/>
    <w:tmpl w:val="E45C30BC"/>
    <w:numStyleLink w:val="Listeberschriften"/>
  </w:abstractNum>
  <w:abstractNum w:abstractNumId="30" w15:restartNumberingAfterBreak="0">
    <w:nsid w:val="57104410"/>
    <w:multiLevelType w:val="multilevel"/>
    <w:tmpl w:val="E45C30BC"/>
    <w:numStyleLink w:val="Listeberschriften"/>
  </w:abstractNum>
  <w:abstractNum w:abstractNumId="31"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57AB7216"/>
    <w:multiLevelType w:val="hybridMultilevel"/>
    <w:tmpl w:val="EE26D5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883091"/>
    <w:multiLevelType w:val="multilevel"/>
    <w:tmpl w:val="E45C30BC"/>
    <w:numStyleLink w:val="Listeberschriften"/>
  </w:abstractNum>
  <w:abstractNum w:abstractNumId="34" w15:restartNumberingAfterBreak="0">
    <w:nsid w:val="58E17338"/>
    <w:multiLevelType w:val="multilevel"/>
    <w:tmpl w:val="E45C30BC"/>
    <w:numStyleLink w:val="Listeberschriften"/>
  </w:abstractNum>
  <w:abstractNum w:abstractNumId="35" w15:restartNumberingAfterBreak="0">
    <w:nsid w:val="5D3A449D"/>
    <w:multiLevelType w:val="multilevel"/>
    <w:tmpl w:val="E45C30BC"/>
    <w:numStyleLink w:val="Listeberschriften"/>
  </w:abstractNum>
  <w:abstractNum w:abstractNumId="36"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7" w15:restartNumberingAfterBreak="0">
    <w:nsid w:val="6711417E"/>
    <w:multiLevelType w:val="multilevel"/>
    <w:tmpl w:val="E45C30BC"/>
    <w:numStyleLink w:val="Listeberschriften"/>
  </w:abstractNum>
  <w:abstractNum w:abstractNumId="38"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9"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8"/>
  </w:num>
  <w:num w:numId="2">
    <w:abstractNumId w:val="0"/>
  </w:num>
  <w:num w:numId="3">
    <w:abstractNumId w:val="17"/>
  </w:num>
  <w:num w:numId="4">
    <w:abstractNumId w:val="40"/>
  </w:num>
  <w:num w:numId="5">
    <w:abstractNumId w:val="23"/>
  </w:num>
  <w:num w:numId="6">
    <w:abstractNumId w:val="22"/>
  </w:num>
  <w:num w:numId="7">
    <w:abstractNumId w:val="13"/>
  </w:num>
  <w:num w:numId="8">
    <w:abstractNumId w:val="12"/>
  </w:num>
  <w:num w:numId="9">
    <w:abstractNumId w:val="25"/>
  </w:num>
  <w:num w:numId="10">
    <w:abstractNumId w:val="39"/>
  </w:num>
  <w:num w:numId="11">
    <w:abstractNumId w:val="28"/>
  </w:num>
  <w:num w:numId="12">
    <w:abstractNumId w:val="15"/>
  </w:num>
  <w:num w:numId="13">
    <w:abstractNumId w:val="36"/>
  </w:num>
  <w:num w:numId="14">
    <w:abstractNumId w:val="24"/>
  </w:num>
  <w:num w:numId="15">
    <w:abstractNumId w:val="31"/>
  </w:num>
  <w:num w:numId="16">
    <w:abstractNumId w:val="27"/>
  </w:num>
  <w:num w:numId="17">
    <w:abstractNumId w:val="10"/>
  </w:num>
  <w:num w:numId="18">
    <w:abstractNumId w:val="1"/>
  </w:num>
  <w:num w:numId="19">
    <w:abstractNumId w:val="19"/>
  </w:num>
  <w:num w:numId="20">
    <w:abstractNumId w:val="9"/>
  </w:num>
  <w:num w:numId="21">
    <w:abstractNumId w:val="8"/>
  </w:num>
  <w:num w:numId="22">
    <w:abstractNumId w:val="11"/>
  </w:num>
  <w:num w:numId="23">
    <w:abstractNumId w:val="20"/>
  </w:num>
  <w:num w:numId="24">
    <w:abstractNumId w:val="3"/>
  </w:num>
  <w:num w:numId="25">
    <w:abstractNumId w:val="14"/>
  </w:num>
  <w:num w:numId="26">
    <w:abstractNumId w:val="38"/>
  </w:num>
  <w:num w:numId="27">
    <w:abstractNumId w:val="7"/>
  </w:num>
  <w:num w:numId="28">
    <w:abstractNumId w:val="30"/>
  </w:num>
  <w:num w:numId="29">
    <w:abstractNumId w:val="34"/>
  </w:num>
  <w:num w:numId="30">
    <w:abstractNumId w:val="33"/>
  </w:num>
  <w:num w:numId="31">
    <w:abstractNumId w:val="37"/>
  </w:num>
  <w:num w:numId="32">
    <w:abstractNumId w:val="29"/>
  </w:num>
  <w:num w:numId="33">
    <w:abstractNumId w:val="6"/>
  </w:num>
  <w:num w:numId="34">
    <w:abstractNumId w:val="35"/>
  </w:num>
  <w:num w:numId="35">
    <w:abstractNumId w:val="21"/>
  </w:num>
  <w:num w:numId="36">
    <w:abstractNumId w:val="16"/>
  </w:num>
  <w:num w:numId="37">
    <w:abstractNumId w:val="26"/>
  </w:num>
  <w:num w:numId="38">
    <w:abstractNumId w:val="5"/>
  </w:num>
  <w:num w:numId="39">
    <w:abstractNumId w:val="32"/>
  </w:num>
  <w:num w:numId="40">
    <w:abstractNumId w:val="2"/>
  </w:num>
  <w:num w:numId="4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teilung" w:val="Informationstechnik"/>
    <w:docVar w:name="Lueckentext" w:val="aus"/>
    <w:docVar w:name="Nummerierung" w:val="ein"/>
  </w:docVars>
  <w:rsids>
    <w:rsidRoot w:val="0053445F"/>
    <w:rsid w:val="0000654A"/>
    <w:rsid w:val="00006E44"/>
    <w:rsid w:val="00017DC5"/>
    <w:rsid w:val="000354C2"/>
    <w:rsid w:val="00054253"/>
    <w:rsid w:val="0005594F"/>
    <w:rsid w:val="000754AB"/>
    <w:rsid w:val="00082ECF"/>
    <w:rsid w:val="000841A7"/>
    <w:rsid w:val="00086908"/>
    <w:rsid w:val="000B6383"/>
    <w:rsid w:val="000D7724"/>
    <w:rsid w:val="000F3B53"/>
    <w:rsid w:val="000F65C3"/>
    <w:rsid w:val="00106FA6"/>
    <w:rsid w:val="00111663"/>
    <w:rsid w:val="00126D7E"/>
    <w:rsid w:val="001570C8"/>
    <w:rsid w:val="00170D9E"/>
    <w:rsid w:val="0018083F"/>
    <w:rsid w:val="0018470A"/>
    <w:rsid w:val="001B0024"/>
    <w:rsid w:val="001B1A6B"/>
    <w:rsid w:val="001F2400"/>
    <w:rsid w:val="00203921"/>
    <w:rsid w:val="00226E9F"/>
    <w:rsid w:val="002502B0"/>
    <w:rsid w:val="0027418D"/>
    <w:rsid w:val="00280596"/>
    <w:rsid w:val="00297B98"/>
    <w:rsid w:val="002A62C4"/>
    <w:rsid w:val="002B1E35"/>
    <w:rsid w:val="002D0F93"/>
    <w:rsid w:val="002D5F46"/>
    <w:rsid w:val="002E1081"/>
    <w:rsid w:val="002E120C"/>
    <w:rsid w:val="00314D27"/>
    <w:rsid w:val="00315D99"/>
    <w:rsid w:val="00327DE1"/>
    <w:rsid w:val="00344555"/>
    <w:rsid w:val="0034499A"/>
    <w:rsid w:val="00350005"/>
    <w:rsid w:val="00350AEA"/>
    <w:rsid w:val="0036154F"/>
    <w:rsid w:val="0037787E"/>
    <w:rsid w:val="003808CE"/>
    <w:rsid w:val="003838FC"/>
    <w:rsid w:val="003A0343"/>
    <w:rsid w:val="003B66F4"/>
    <w:rsid w:val="003D67DF"/>
    <w:rsid w:val="003E14BF"/>
    <w:rsid w:val="003F4BD9"/>
    <w:rsid w:val="00416112"/>
    <w:rsid w:val="004202F9"/>
    <w:rsid w:val="0042613A"/>
    <w:rsid w:val="00430F78"/>
    <w:rsid w:val="004345B1"/>
    <w:rsid w:val="00445EF7"/>
    <w:rsid w:val="00491D4F"/>
    <w:rsid w:val="004A2D85"/>
    <w:rsid w:val="004C7F01"/>
    <w:rsid w:val="004D7D20"/>
    <w:rsid w:val="004E0DB9"/>
    <w:rsid w:val="004F6E79"/>
    <w:rsid w:val="00505C2F"/>
    <w:rsid w:val="00514F2F"/>
    <w:rsid w:val="005246FF"/>
    <w:rsid w:val="00525EF5"/>
    <w:rsid w:val="00533DC8"/>
    <w:rsid w:val="0053445F"/>
    <w:rsid w:val="00541A32"/>
    <w:rsid w:val="00552732"/>
    <w:rsid w:val="00562458"/>
    <w:rsid w:val="00563085"/>
    <w:rsid w:val="00567801"/>
    <w:rsid w:val="00577E80"/>
    <w:rsid w:val="00580AB5"/>
    <w:rsid w:val="005875A6"/>
    <w:rsid w:val="005A4D8C"/>
    <w:rsid w:val="005B23DB"/>
    <w:rsid w:val="005B258E"/>
    <w:rsid w:val="005B6053"/>
    <w:rsid w:val="005C21F0"/>
    <w:rsid w:val="005D5C0D"/>
    <w:rsid w:val="005E0F93"/>
    <w:rsid w:val="005E51B2"/>
    <w:rsid w:val="005F7E5E"/>
    <w:rsid w:val="006000FE"/>
    <w:rsid w:val="006020F0"/>
    <w:rsid w:val="00606C29"/>
    <w:rsid w:val="00643CD9"/>
    <w:rsid w:val="00645CE3"/>
    <w:rsid w:val="00650346"/>
    <w:rsid w:val="006513DD"/>
    <w:rsid w:val="006542BD"/>
    <w:rsid w:val="00654A8E"/>
    <w:rsid w:val="00657B1D"/>
    <w:rsid w:val="00672423"/>
    <w:rsid w:val="00676323"/>
    <w:rsid w:val="006773CE"/>
    <w:rsid w:val="006960ED"/>
    <w:rsid w:val="0069632F"/>
    <w:rsid w:val="006C21F8"/>
    <w:rsid w:val="006D2E2C"/>
    <w:rsid w:val="006D4B96"/>
    <w:rsid w:val="006E536C"/>
    <w:rsid w:val="006F1B58"/>
    <w:rsid w:val="0071316B"/>
    <w:rsid w:val="007317B6"/>
    <w:rsid w:val="00742544"/>
    <w:rsid w:val="00753312"/>
    <w:rsid w:val="00755018"/>
    <w:rsid w:val="00756B38"/>
    <w:rsid w:val="00760A3B"/>
    <w:rsid w:val="00761683"/>
    <w:rsid w:val="00766006"/>
    <w:rsid w:val="007701B4"/>
    <w:rsid w:val="0077627C"/>
    <w:rsid w:val="0078412A"/>
    <w:rsid w:val="007924EB"/>
    <w:rsid w:val="007B4AC6"/>
    <w:rsid w:val="007B60C0"/>
    <w:rsid w:val="007D3356"/>
    <w:rsid w:val="007D6F67"/>
    <w:rsid w:val="007F3A07"/>
    <w:rsid w:val="007F6884"/>
    <w:rsid w:val="00807738"/>
    <w:rsid w:val="008168E6"/>
    <w:rsid w:val="0086180F"/>
    <w:rsid w:val="00873C78"/>
    <w:rsid w:val="00874E1F"/>
    <w:rsid w:val="008A06ED"/>
    <w:rsid w:val="008D0E98"/>
    <w:rsid w:val="008D3A9F"/>
    <w:rsid w:val="008E71CD"/>
    <w:rsid w:val="008F06E5"/>
    <w:rsid w:val="009161C4"/>
    <w:rsid w:val="00917826"/>
    <w:rsid w:val="00932C5C"/>
    <w:rsid w:val="00936B2A"/>
    <w:rsid w:val="00940D37"/>
    <w:rsid w:val="00941978"/>
    <w:rsid w:val="00943DB9"/>
    <w:rsid w:val="00945B1D"/>
    <w:rsid w:val="009577BF"/>
    <w:rsid w:val="00957D8F"/>
    <w:rsid w:val="009637E2"/>
    <w:rsid w:val="0096433E"/>
    <w:rsid w:val="00971771"/>
    <w:rsid w:val="00982884"/>
    <w:rsid w:val="009D5780"/>
    <w:rsid w:val="009E6C14"/>
    <w:rsid w:val="009F4A92"/>
    <w:rsid w:val="00A05ED7"/>
    <w:rsid w:val="00A10D1B"/>
    <w:rsid w:val="00A30FEB"/>
    <w:rsid w:val="00A368BB"/>
    <w:rsid w:val="00A475E5"/>
    <w:rsid w:val="00A47D2A"/>
    <w:rsid w:val="00A617DE"/>
    <w:rsid w:val="00AA10D7"/>
    <w:rsid w:val="00AA1DFF"/>
    <w:rsid w:val="00AC64C0"/>
    <w:rsid w:val="00AD3C46"/>
    <w:rsid w:val="00AD5428"/>
    <w:rsid w:val="00B219E3"/>
    <w:rsid w:val="00B2565C"/>
    <w:rsid w:val="00B30D72"/>
    <w:rsid w:val="00B3172D"/>
    <w:rsid w:val="00B46A7D"/>
    <w:rsid w:val="00B77423"/>
    <w:rsid w:val="00B84709"/>
    <w:rsid w:val="00B87680"/>
    <w:rsid w:val="00B92A05"/>
    <w:rsid w:val="00BE1068"/>
    <w:rsid w:val="00C5637C"/>
    <w:rsid w:val="00C867C9"/>
    <w:rsid w:val="00C95ACB"/>
    <w:rsid w:val="00CC033F"/>
    <w:rsid w:val="00CC3378"/>
    <w:rsid w:val="00CD5B5B"/>
    <w:rsid w:val="00D03CF9"/>
    <w:rsid w:val="00D139ED"/>
    <w:rsid w:val="00D21106"/>
    <w:rsid w:val="00D24054"/>
    <w:rsid w:val="00D344CD"/>
    <w:rsid w:val="00D73FF0"/>
    <w:rsid w:val="00DA4F15"/>
    <w:rsid w:val="00DA73EA"/>
    <w:rsid w:val="00DF2823"/>
    <w:rsid w:val="00DF78D4"/>
    <w:rsid w:val="00E476AA"/>
    <w:rsid w:val="00E6204F"/>
    <w:rsid w:val="00E62E36"/>
    <w:rsid w:val="00E65D58"/>
    <w:rsid w:val="00E9205C"/>
    <w:rsid w:val="00EB3B85"/>
    <w:rsid w:val="00EC1740"/>
    <w:rsid w:val="00ED698F"/>
    <w:rsid w:val="00EE429B"/>
    <w:rsid w:val="00EF085B"/>
    <w:rsid w:val="00EF6212"/>
    <w:rsid w:val="00F010F7"/>
    <w:rsid w:val="00F10C99"/>
    <w:rsid w:val="00F36283"/>
    <w:rsid w:val="00F44332"/>
    <w:rsid w:val="00F47A73"/>
    <w:rsid w:val="00F53E8A"/>
    <w:rsid w:val="00F851D8"/>
    <w:rsid w:val="00F95861"/>
    <w:rsid w:val="00F978E4"/>
    <w:rsid w:val="00FC47ED"/>
    <w:rsid w:val="00FD5FF9"/>
    <w:rsid w:val="00FF13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36CB"/>
  <w15:docId w15:val="{D38ACEDE-B825-432F-89C2-587372CF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41A32"/>
    <w:pPr>
      <w:keepNext/>
      <w:keepLines/>
      <w:numPr>
        <w:numId w:val="34"/>
      </w:numPr>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berschrift2">
    <w:name w:val="heading 2"/>
    <w:basedOn w:val="Standard"/>
    <w:next w:val="Standard"/>
    <w:link w:val="berschrift2Zchn"/>
    <w:uiPriority w:val="9"/>
    <w:unhideWhenUsed/>
    <w:qFormat/>
    <w:rsid w:val="000354C2"/>
    <w:pPr>
      <w:keepNext/>
      <w:keepLines/>
      <w:spacing w:after="0"/>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34"/>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41A32"/>
    <w:rPr>
      <w:rFonts w:asciiTheme="majorHAnsi" w:eastAsiaTheme="majorEastAsia" w:hAnsiTheme="majorHAnsi" w:cstheme="majorBidi"/>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53445F"/>
    <w:rPr>
      <w:rFonts w:asciiTheme="majorHAnsi" w:eastAsiaTheme="majorEastAsia" w:hAnsiTheme="majorHAnsi" w:cstheme="majorBidi"/>
      <w:b/>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Listenabsatz">
    <w:name w:val="List Paragraph"/>
    <w:basedOn w:val="Standard"/>
    <w:uiPriority w:val="34"/>
    <w:rsid w:val="00534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55990">
      <w:bodyDiv w:val="1"/>
      <w:marLeft w:val="0"/>
      <w:marRight w:val="0"/>
      <w:marTop w:val="0"/>
      <w:marBottom w:val="0"/>
      <w:divBdr>
        <w:top w:val="none" w:sz="0" w:space="0" w:color="auto"/>
        <w:left w:val="none" w:sz="0" w:space="0" w:color="auto"/>
        <w:bottom w:val="none" w:sz="0" w:space="0" w:color="auto"/>
        <w:right w:val="none" w:sz="0" w:space="0" w:color="auto"/>
      </w:divBdr>
    </w:div>
    <w:div w:id="163560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powershell/module/addsadministration/?view=win10-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wnloads\Skript.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FB508-A0AC-4FC7-B332-53D21FA8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Skript.dotm</Template>
  <TotalTime>0</TotalTime>
  <Pages>4</Pages>
  <Words>522</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Jonas Aeschlimann</dc:creator>
  <cp:lastModifiedBy>Jonas Aeschlimann</cp:lastModifiedBy>
  <cp:revision>19</cp:revision>
  <cp:lastPrinted>2019-10-03T14:17:00Z</cp:lastPrinted>
  <dcterms:created xsi:type="dcterms:W3CDTF">2019-10-03T07:56:00Z</dcterms:created>
  <dcterms:modified xsi:type="dcterms:W3CDTF">2019-11-28T11:34:00Z</dcterms:modified>
  <cp:contentStatus>Version 1</cp:contentStatus>
</cp:coreProperties>
</file>