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D9D8E" w14:textId="2EE53BEF" w:rsidR="00FF131F" w:rsidRDefault="00D025B1" w:rsidP="001B5C54">
      <w:pPr>
        <w:pStyle w:val="berschrift1"/>
        <w:numPr>
          <w:ilvl w:val="0"/>
          <w:numId w:val="0"/>
        </w:numPr>
      </w:pPr>
      <w:r>
        <w:t>Aufgabe</w:t>
      </w:r>
      <w:r w:rsidR="001B5C54">
        <w:t xml:space="preserve"> 3</w:t>
      </w:r>
      <w:r>
        <w:t xml:space="preserve">: </w:t>
      </w:r>
      <w:r w:rsidR="001B5C54">
        <w:t>Neue Gesamtstruktur aufsetzen</w:t>
      </w:r>
    </w:p>
    <w:p w14:paraId="74B01C7D" w14:textId="686F50BD" w:rsidR="00806F46" w:rsidRPr="00806F46" w:rsidRDefault="00806F46" w:rsidP="00806F46">
      <w:pPr>
        <w:rPr>
          <w:i/>
          <w:iCs/>
        </w:rPr>
      </w:pPr>
      <w:r w:rsidRPr="00806F46">
        <w:rPr>
          <w:i/>
          <w:iCs/>
        </w:rPr>
        <w:t>Unter einer neuen Gesamtstruktur versteht man eine neue Domäne aufsetzen.</w:t>
      </w:r>
    </w:p>
    <w:p w14:paraId="32D51E68" w14:textId="77777777" w:rsidR="00806F46" w:rsidRPr="00806F46" w:rsidRDefault="00806F46" w:rsidP="00806F46"/>
    <w:p w14:paraId="45D21598" w14:textId="1D99429E" w:rsidR="007A4A41" w:rsidRPr="00806F46" w:rsidRDefault="00806F46" w:rsidP="007A4A41">
      <w:pPr>
        <w:rPr>
          <w:b/>
          <w:bCs/>
        </w:rPr>
      </w:pPr>
      <w:r>
        <w:rPr>
          <w:b/>
          <w:bCs/>
        </w:rPr>
        <w:t>Video</w:t>
      </w:r>
      <w:r w:rsidR="00A11290">
        <w:rPr>
          <w:b/>
          <w:bCs/>
        </w:rPr>
        <w:t xml:space="preserve"> zur Aufgabe 3</w:t>
      </w:r>
    </w:p>
    <w:p w14:paraId="4B44F0BC" w14:textId="1478965F" w:rsidR="001B5C54" w:rsidRDefault="00806F46" w:rsidP="007A4A41">
      <w:r>
        <w:t>«</w:t>
      </w:r>
      <w:r w:rsidR="001B5C54" w:rsidRPr="001B5C54">
        <w:t>Einen ersten Domänencontroller installieren.wmv</w:t>
      </w:r>
      <w:r>
        <w:t>»</w:t>
      </w:r>
    </w:p>
    <w:p w14:paraId="27934D39" w14:textId="77777777" w:rsidR="007A4A41" w:rsidRPr="007A4A41" w:rsidRDefault="007A4A41" w:rsidP="007A4A41"/>
    <w:p w14:paraId="590657DA" w14:textId="4AD694C4" w:rsidR="00F010F7" w:rsidRDefault="00C261B0" w:rsidP="00F010F7">
      <w:pPr>
        <w:pStyle w:val="berschrift2"/>
      </w:pPr>
      <w:r>
        <w:t>AD DS Rolle hinzufügen</w:t>
      </w:r>
    </w:p>
    <w:p w14:paraId="7166EA71" w14:textId="77777777" w:rsidR="00F33A46" w:rsidRPr="0056665E" w:rsidRDefault="00F33A46" w:rsidP="00F33A46">
      <w:pPr>
        <w:pStyle w:val="Listenabsatz"/>
        <w:numPr>
          <w:ilvl w:val="0"/>
          <w:numId w:val="41"/>
        </w:numPr>
      </w:pPr>
      <w:r>
        <w:t>Server Manager Rolle hinzufügen</w:t>
      </w:r>
    </w:p>
    <w:p w14:paraId="63651F5C" w14:textId="14D3137C" w:rsidR="00884651" w:rsidRDefault="00884651" w:rsidP="00884651"/>
    <w:p w14:paraId="07B2777B" w14:textId="184EE30C" w:rsidR="007A4A41" w:rsidRDefault="00C261B0" w:rsidP="007A4A41">
      <w:pPr>
        <w:pStyle w:val="berschrift2"/>
      </w:pPr>
      <w:r>
        <w:t>DC promoten</w:t>
      </w:r>
      <w:r w:rsidR="005C6B25">
        <w:t xml:space="preserve"> </w:t>
      </w:r>
      <w:r w:rsidR="005C6B25">
        <w:t>(1 Punkt)</w:t>
      </w:r>
    </w:p>
    <w:p w14:paraId="46A4B661" w14:textId="77777777" w:rsidR="00A11290" w:rsidRDefault="00A11290" w:rsidP="00A11290">
      <w:pPr>
        <w:pStyle w:val="Listenabsatz"/>
        <w:numPr>
          <w:ilvl w:val="0"/>
          <w:numId w:val="42"/>
        </w:numPr>
        <w:ind w:left="708"/>
      </w:pPr>
      <w:r>
        <w:t>Neue Gesamtstruktur</w:t>
      </w:r>
    </w:p>
    <w:p w14:paraId="37F58294" w14:textId="77777777" w:rsidR="00A11290" w:rsidRDefault="00A11290" w:rsidP="00A11290">
      <w:pPr>
        <w:pStyle w:val="Listenabsatz"/>
        <w:numPr>
          <w:ilvl w:val="0"/>
          <w:numId w:val="42"/>
        </w:numPr>
        <w:ind w:left="708"/>
      </w:pPr>
      <w:r>
        <w:t>Domainname Spezifikationen (a-z, 0-9, ‘-‘)</w:t>
      </w:r>
    </w:p>
    <w:p w14:paraId="609F2B59" w14:textId="77777777" w:rsidR="00A11290" w:rsidRPr="00884651" w:rsidRDefault="00A11290" w:rsidP="00A11290">
      <w:pPr>
        <w:pStyle w:val="Listenabsatz"/>
        <w:numPr>
          <w:ilvl w:val="0"/>
          <w:numId w:val="42"/>
        </w:numPr>
        <w:ind w:left="708"/>
      </w:pPr>
      <w:r>
        <w:t>Standard Speicherorte belassen</w:t>
      </w:r>
    </w:p>
    <w:p w14:paraId="446EC4CE" w14:textId="77777777" w:rsidR="00F33A46" w:rsidRDefault="00F33A46" w:rsidP="00F33A46"/>
    <w:p w14:paraId="6880EE2C" w14:textId="027AD3B1" w:rsidR="00F33A46" w:rsidRDefault="00F33A46" w:rsidP="00F33A46">
      <w:pPr>
        <w:pStyle w:val="berschrift2"/>
      </w:pPr>
      <w:r>
        <w:t>DNS</w:t>
      </w:r>
      <w:r w:rsidR="005C6B25">
        <w:t xml:space="preserve"> </w:t>
      </w:r>
      <w:r w:rsidR="005C6B25">
        <w:t>(1 Punkt)</w:t>
      </w:r>
    </w:p>
    <w:p w14:paraId="353DF7EF" w14:textId="5778EB14" w:rsidR="00F33A46" w:rsidRDefault="005C6B25" w:rsidP="009D3BE4">
      <w:pPr>
        <w:pStyle w:val="berschrift3"/>
      </w:pPr>
      <w:r>
        <w:t>DNS-Weiterleitung</w:t>
      </w:r>
      <w:r w:rsidR="00F33A46">
        <w:t xml:space="preserve"> einrichten</w:t>
      </w:r>
    </w:p>
    <w:p w14:paraId="255D5F85" w14:textId="26728258" w:rsidR="00F33A46" w:rsidRDefault="00F33A46" w:rsidP="009D3BE4">
      <w:pPr>
        <w:pStyle w:val="berschrift3"/>
      </w:pPr>
      <w:r>
        <w:t>Forward-Zone einrichten (</w:t>
      </w:r>
      <w:r w:rsidR="009D3BE4">
        <w:t>Wird beim Promoten eines DC automatisch erstellt)</w:t>
      </w:r>
    </w:p>
    <w:p w14:paraId="0AF9A1FC" w14:textId="0C9DAF18" w:rsidR="009D3BE4" w:rsidRDefault="005C6B25" w:rsidP="009D3BE4">
      <w:pPr>
        <w:pStyle w:val="berschrift3"/>
      </w:pPr>
      <w:bookmarkStart w:id="0" w:name="_Hlk23685719"/>
      <w:r>
        <w:t>Nicht s</w:t>
      </w:r>
      <w:r w:rsidR="009D3BE4">
        <w:t>ichere dynamische Update auf der AD-Zone zulassen</w:t>
      </w:r>
    </w:p>
    <w:p w14:paraId="5F04285D" w14:textId="38575CC2" w:rsidR="009D3BE4" w:rsidRPr="009D3BE4" w:rsidRDefault="009D3BE4" w:rsidP="009D3BE4">
      <w:r>
        <w:t>Fügen Sie den Printscreen von dieser Einstellung ins Portfolio.</w:t>
      </w:r>
    </w:p>
    <w:bookmarkEnd w:id="0"/>
    <w:p w14:paraId="0A26470A" w14:textId="3B6577ED" w:rsidR="00F33A46" w:rsidRDefault="00F33A46" w:rsidP="009D3BE4">
      <w:pPr>
        <w:pStyle w:val="berschrift3"/>
      </w:pPr>
      <w:r>
        <w:t>Für Jedes Subnetz müssen Sie eine «Reverse-Zone» einrichten</w:t>
      </w:r>
    </w:p>
    <w:p w14:paraId="3EB68C80" w14:textId="217D5BFD" w:rsidR="009D3BE4" w:rsidRDefault="009D3BE4" w:rsidP="009D3BE4">
      <w:pPr>
        <w:pStyle w:val="berschrift3"/>
      </w:pPr>
      <w:r>
        <w:t>Überprüfen Sie</w:t>
      </w:r>
      <w:r w:rsidR="005C6B25">
        <w:t>,</w:t>
      </w:r>
      <w:r>
        <w:t xml:space="preserve"> ob Server und Client in der Zone mit der richtigen IP vorhanden sind.</w:t>
      </w:r>
      <w:r w:rsidR="005C6B25">
        <w:t xml:space="preserve"> (Stellen Sie fest, dass Ihr Client den DNS-Suffix richtig eingetragen hat. Siehe Bildausschnitt.</w:t>
      </w:r>
      <w:bookmarkStart w:id="1" w:name="_GoBack"/>
      <w:bookmarkEnd w:id="1"/>
      <w:r w:rsidR="005C6B25">
        <w:rPr>
          <w:noProof/>
        </w:rPr>
        <w:drawing>
          <wp:inline distT="0" distB="0" distL="0" distR="0" wp14:anchorId="0A9BE595" wp14:editId="50D326B3">
            <wp:extent cx="2721254" cy="781126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025" cy="80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846B" w14:textId="77777777" w:rsidR="005C6B25" w:rsidRPr="005C6B25" w:rsidRDefault="005C6B25" w:rsidP="005C6B25"/>
    <w:p w14:paraId="797FF650" w14:textId="030FECE6" w:rsidR="00F33A46" w:rsidRDefault="00F33A46" w:rsidP="009D3BE4">
      <w:pPr>
        <w:pStyle w:val="berschrift3"/>
      </w:pPr>
      <w:r>
        <w:t>«</w:t>
      </w:r>
      <w:r w:rsidRPr="00146663">
        <w:t>NS LOOKUP</w:t>
      </w:r>
      <w:r>
        <w:t>»</w:t>
      </w:r>
      <w:r w:rsidR="009D3BE4">
        <w:t xml:space="preserve"> auf dem Client </w:t>
      </w:r>
      <w:r w:rsidRPr="00146663">
        <w:t>vorwärts und rückwärts</w:t>
      </w:r>
      <w:r w:rsidR="009D3BE4">
        <w:t xml:space="preserve"> testen</w:t>
      </w:r>
    </w:p>
    <w:p w14:paraId="0D74ECDA" w14:textId="710E289D" w:rsidR="009D3BE4" w:rsidRPr="009D3BE4" w:rsidRDefault="009D3BE4" w:rsidP="009D3BE4">
      <w:r>
        <w:t>Fügen Sie zwei Printscreen ins Portfolio</w:t>
      </w:r>
    </w:p>
    <w:sectPr w:rsidR="009D3BE4" w:rsidRPr="009D3BE4" w:rsidSect="00654A8E">
      <w:headerReference w:type="default" r:id="rId9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2784F" w14:textId="77777777" w:rsidR="00BD5794" w:rsidRDefault="00BD5794" w:rsidP="00657B1D">
      <w:r>
        <w:separator/>
      </w:r>
    </w:p>
  </w:endnote>
  <w:endnote w:type="continuationSeparator" w:id="0">
    <w:p w14:paraId="46AF4A77" w14:textId="77777777" w:rsidR="00BD5794" w:rsidRDefault="00BD5794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945E2" w14:textId="77777777" w:rsidR="00BD5794" w:rsidRDefault="00BD5794" w:rsidP="00657B1D">
      <w:r>
        <w:separator/>
      </w:r>
    </w:p>
  </w:footnote>
  <w:footnote w:type="continuationSeparator" w:id="0">
    <w:p w14:paraId="3F3C0F5A" w14:textId="77777777" w:rsidR="00BD5794" w:rsidRDefault="00BD5794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9581A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5C1FA497" wp14:editId="44FA0D7F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E49668" wp14:editId="276AE262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9C0D1C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E4966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559C0D1C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A7B91D5" wp14:editId="0196761E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43E194B" wp14:editId="5D5D1528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51145E43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19118B29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2F7D5768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15711D4A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768EFB1B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E194B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51145E43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19118B29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2F7D5768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15711D4A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768EFB1B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018CBC" wp14:editId="7180E3C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7D51F5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5D359C29" w14:textId="6A09C38F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78AF678A" wp14:editId="7C240AF2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4DB6">
      <w:rPr>
        <w:bCs/>
        <w:lang w:val="de-DE"/>
      </w:rPr>
      <w:fldChar w:fldCharType="begin"/>
    </w:r>
    <w:r w:rsidR="00BD4DB6">
      <w:rPr>
        <w:bCs/>
        <w:lang w:val="de-DE"/>
      </w:rPr>
      <w:instrText xml:space="preserve"> DOCVARIABLE  Abteilung  \* MERGEFORMAT </w:instrText>
    </w:r>
    <w:r w:rsidR="00BD4DB6">
      <w:rPr>
        <w:bCs/>
        <w:lang w:val="de-DE"/>
      </w:rPr>
      <w:fldChar w:fldCharType="separate"/>
    </w:r>
    <w:r w:rsidR="00726C80">
      <w:rPr>
        <w:bCs/>
        <w:lang w:val="de-DE"/>
      </w:rPr>
      <w:t>Informationstechnik</w:t>
    </w:r>
    <w:r w:rsidR="00BD4DB6">
      <w:rPr>
        <w:bCs/>
        <w:lang w:val="de-DE"/>
      </w:rPr>
      <w:fldChar w:fldCharType="end"/>
    </w:r>
  </w:p>
  <w:p w14:paraId="6CB4AC01" w14:textId="77777777"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C4E2D3" wp14:editId="553E6456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ACA76B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BD4DB6">
                            <w:rPr>
                              <w:noProof/>
                            </w:rPr>
                            <w:fldChar w:fldCharType="begin"/>
                          </w:r>
                          <w:r w:rsidR="00BD4DB6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BD4DB6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BD4DB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C4E2D3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63ACA76B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BD4DB6">
                      <w:rPr>
                        <w:noProof/>
                      </w:rPr>
                      <w:fldChar w:fldCharType="begin"/>
                    </w:r>
                    <w:r w:rsidR="00BD4DB6">
                      <w:rPr>
                        <w:noProof/>
                      </w:rPr>
                      <w:instrText xml:space="preserve"> NUMPAGES   \* MERGEFORMAT </w:instrText>
                    </w:r>
                    <w:r w:rsidR="00BD4DB6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BD4DB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84651">
      <w:t>M159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73B6110"/>
    <w:multiLevelType w:val="hybridMultilevel"/>
    <w:tmpl w:val="EE7CC4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C26D44"/>
    <w:multiLevelType w:val="multilevel"/>
    <w:tmpl w:val="E45C30BC"/>
    <w:numStyleLink w:val="Listeberschriften"/>
  </w:abstractNum>
  <w:abstractNum w:abstractNumId="13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DCA5B9E"/>
    <w:multiLevelType w:val="hybridMultilevel"/>
    <w:tmpl w:val="06DC7E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1D95614"/>
    <w:multiLevelType w:val="hybridMultilevel"/>
    <w:tmpl w:val="1DB057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34643"/>
    <w:multiLevelType w:val="multilevel"/>
    <w:tmpl w:val="E45C30BC"/>
    <w:numStyleLink w:val="Listeberschriften"/>
  </w:abstractNum>
  <w:abstractNum w:abstractNumId="27" w15:restartNumberingAfterBreak="0">
    <w:nsid w:val="57104410"/>
    <w:multiLevelType w:val="multilevel"/>
    <w:tmpl w:val="E45C30BC"/>
    <w:numStyleLink w:val="Listeberschriften"/>
  </w:abstractNum>
  <w:abstractNum w:abstractNumId="28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9" w15:restartNumberingAfterBreak="0">
    <w:nsid w:val="58883091"/>
    <w:multiLevelType w:val="multilevel"/>
    <w:tmpl w:val="E45C30BC"/>
    <w:numStyleLink w:val="Listeberschriften"/>
  </w:abstractNum>
  <w:abstractNum w:abstractNumId="30" w15:restartNumberingAfterBreak="0">
    <w:nsid w:val="58E17338"/>
    <w:multiLevelType w:val="multilevel"/>
    <w:tmpl w:val="E45C30BC"/>
    <w:numStyleLink w:val="Listeberschriften"/>
  </w:abstractNum>
  <w:abstractNum w:abstractNumId="31" w15:restartNumberingAfterBreak="0">
    <w:nsid w:val="5CFD297D"/>
    <w:multiLevelType w:val="hybridMultilevel"/>
    <w:tmpl w:val="D0A043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A449D"/>
    <w:multiLevelType w:val="multilevel"/>
    <w:tmpl w:val="78AA7718"/>
    <w:lvl w:ilvl="0">
      <w:start w:val="3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5E4536E4"/>
    <w:multiLevelType w:val="hybridMultilevel"/>
    <w:tmpl w:val="18BC55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D37FB"/>
    <w:multiLevelType w:val="hybridMultilevel"/>
    <w:tmpl w:val="AF06FB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F53EC"/>
    <w:multiLevelType w:val="hybridMultilevel"/>
    <w:tmpl w:val="FBE2C1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6711417E"/>
    <w:multiLevelType w:val="multilevel"/>
    <w:tmpl w:val="E45C30BC"/>
    <w:numStyleLink w:val="Listeberschriften"/>
  </w:abstractNum>
  <w:abstractNum w:abstractNumId="38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9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0" w15:restartNumberingAfterBreak="0">
    <w:nsid w:val="76EE5E6C"/>
    <w:multiLevelType w:val="hybridMultilevel"/>
    <w:tmpl w:val="4536AA8C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2" w15:restartNumberingAfterBreak="0">
    <w:nsid w:val="7E8A5AA4"/>
    <w:multiLevelType w:val="hybridMultilevel"/>
    <w:tmpl w:val="390284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41"/>
  </w:num>
  <w:num w:numId="5">
    <w:abstractNumId w:val="20"/>
  </w:num>
  <w:num w:numId="6">
    <w:abstractNumId w:val="19"/>
  </w:num>
  <w:num w:numId="7">
    <w:abstractNumId w:val="11"/>
  </w:num>
  <w:num w:numId="8">
    <w:abstractNumId w:val="10"/>
  </w:num>
  <w:num w:numId="9">
    <w:abstractNumId w:val="22"/>
  </w:num>
  <w:num w:numId="10">
    <w:abstractNumId w:val="39"/>
  </w:num>
  <w:num w:numId="11">
    <w:abstractNumId w:val="24"/>
  </w:num>
  <w:num w:numId="12">
    <w:abstractNumId w:val="13"/>
  </w:num>
  <w:num w:numId="13">
    <w:abstractNumId w:val="36"/>
  </w:num>
  <w:num w:numId="14">
    <w:abstractNumId w:val="21"/>
  </w:num>
  <w:num w:numId="15">
    <w:abstractNumId w:val="28"/>
  </w:num>
  <w:num w:numId="16">
    <w:abstractNumId w:val="23"/>
  </w:num>
  <w:num w:numId="17">
    <w:abstractNumId w:val="8"/>
  </w:num>
  <w:num w:numId="18">
    <w:abstractNumId w:val="1"/>
  </w:num>
  <w:num w:numId="19">
    <w:abstractNumId w:val="16"/>
  </w:num>
  <w:num w:numId="20">
    <w:abstractNumId w:val="7"/>
  </w:num>
  <w:num w:numId="21">
    <w:abstractNumId w:val="5"/>
  </w:num>
  <w:num w:numId="22">
    <w:abstractNumId w:val="9"/>
  </w:num>
  <w:num w:numId="23">
    <w:abstractNumId w:val="17"/>
  </w:num>
  <w:num w:numId="24">
    <w:abstractNumId w:val="2"/>
  </w:num>
  <w:num w:numId="25">
    <w:abstractNumId w:val="12"/>
  </w:num>
  <w:num w:numId="26">
    <w:abstractNumId w:val="38"/>
  </w:num>
  <w:num w:numId="27">
    <w:abstractNumId w:val="4"/>
  </w:num>
  <w:num w:numId="28">
    <w:abstractNumId w:val="27"/>
  </w:num>
  <w:num w:numId="29">
    <w:abstractNumId w:val="30"/>
  </w:num>
  <w:num w:numId="30">
    <w:abstractNumId w:val="29"/>
  </w:num>
  <w:num w:numId="31">
    <w:abstractNumId w:val="37"/>
  </w:num>
  <w:num w:numId="32">
    <w:abstractNumId w:val="26"/>
  </w:num>
  <w:num w:numId="33">
    <w:abstractNumId w:val="3"/>
  </w:num>
  <w:num w:numId="34">
    <w:abstractNumId w:val="32"/>
  </w:num>
  <w:num w:numId="35">
    <w:abstractNumId w:val="6"/>
  </w:num>
  <w:num w:numId="36">
    <w:abstractNumId w:val="31"/>
  </w:num>
  <w:num w:numId="37">
    <w:abstractNumId w:val="42"/>
  </w:num>
  <w:num w:numId="38">
    <w:abstractNumId w:val="25"/>
  </w:num>
  <w:num w:numId="39">
    <w:abstractNumId w:val="18"/>
  </w:num>
  <w:num w:numId="40">
    <w:abstractNumId w:val="33"/>
  </w:num>
  <w:num w:numId="41">
    <w:abstractNumId w:val="35"/>
  </w:num>
  <w:num w:numId="42">
    <w:abstractNumId w:val="40"/>
  </w:num>
  <w:num w:numId="43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884651"/>
    <w:rsid w:val="0000654A"/>
    <w:rsid w:val="00006E44"/>
    <w:rsid w:val="00017DC5"/>
    <w:rsid w:val="0005594F"/>
    <w:rsid w:val="00082ECF"/>
    <w:rsid w:val="000841A7"/>
    <w:rsid w:val="000B6383"/>
    <w:rsid w:val="000C0E76"/>
    <w:rsid w:val="000F3B53"/>
    <w:rsid w:val="000F65C3"/>
    <w:rsid w:val="00106FA6"/>
    <w:rsid w:val="00111663"/>
    <w:rsid w:val="001570C8"/>
    <w:rsid w:val="00170D9E"/>
    <w:rsid w:val="001763E6"/>
    <w:rsid w:val="0018083F"/>
    <w:rsid w:val="0018470A"/>
    <w:rsid w:val="001B0024"/>
    <w:rsid w:val="001B1A6B"/>
    <w:rsid w:val="001B5C54"/>
    <w:rsid w:val="001F2400"/>
    <w:rsid w:val="00203921"/>
    <w:rsid w:val="00244C20"/>
    <w:rsid w:val="002502B0"/>
    <w:rsid w:val="0025375E"/>
    <w:rsid w:val="0027418D"/>
    <w:rsid w:val="002A62C4"/>
    <w:rsid w:val="002B1E35"/>
    <w:rsid w:val="002D0F93"/>
    <w:rsid w:val="002D5F46"/>
    <w:rsid w:val="002E1081"/>
    <w:rsid w:val="00303EA3"/>
    <w:rsid w:val="00314D27"/>
    <w:rsid w:val="00327DE1"/>
    <w:rsid w:val="00350005"/>
    <w:rsid w:val="003733F8"/>
    <w:rsid w:val="0037787E"/>
    <w:rsid w:val="00380630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91D4F"/>
    <w:rsid w:val="004A2D85"/>
    <w:rsid w:val="004D7D20"/>
    <w:rsid w:val="004E0DB9"/>
    <w:rsid w:val="004F0CE7"/>
    <w:rsid w:val="005246FF"/>
    <w:rsid w:val="00525EF5"/>
    <w:rsid w:val="00541A32"/>
    <w:rsid w:val="00552732"/>
    <w:rsid w:val="00556995"/>
    <w:rsid w:val="00562458"/>
    <w:rsid w:val="00577E80"/>
    <w:rsid w:val="00580AB5"/>
    <w:rsid w:val="005875A6"/>
    <w:rsid w:val="005A4D8C"/>
    <w:rsid w:val="005B23DB"/>
    <w:rsid w:val="005B6053"/>
    <w:rsid w:val="005C21F0"/>
    <w:rsid w:val="005C6B25"/>
    <w:rsid w:val="005D5C0D"/>
    <w:rsid w:val="005E0F93"/>
    <w:rsid w:val="005E51B2"/>
    <w:rsid w:val="006000FE"/>
    <w:rsid w:val="006020F0"/>
    <w:rsid w:val="006513DD"/>
    <w:rsid w:val="006528FE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1316B"/>
    <w:rsid w:val="00726C80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A4A41"/>
    <w:rsid w:val="007B23B5"/>
    <w:rsid w:val="007B4AC6"/>
    <w:rsid w:val="007B60C0"/>
    <w:rsid w:val="007D3356"/>
    <w:rsid w:val="007D6F67"/>
    <w:rsid w:val="00806F46"/>
    <w:rsid w:val="00807738"/>
    <w:rsid w:val="008168E6"/>
    <w:rsid w:val="0086180F"/>
    <w:rsid w:val="008708DE"/>
    <w:rsid w:val="00873C78"/>
    <w:rsid w:val="00874E1F"/>
    <w:rsid w:val="00884651"/>
    <w:rsid w:val="008A06ED"/>
    <w:rsid w:val="008D0E98"/>
    <w:rsid w:val="008D3A9F"/>
    <w:rsid w:val="008E721D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82C9B"/>
    <w:rsid w:val="009D3BE4"/>
    <w:rsid w:val="009D5780"/>
    <w:rsid w:val="00A05ED7"/>
    <w:rsid w:val="00A10D1B"/>
    <w:rsid w:val="00A11290"/>
    <w:rsid w:val="00A30FEB"/>
    <w:rsid w:val="00A368BB"/>
    <w:rsid w:val="00A475E5"/>
    <w:rsid w:val="00A47D2A"/>
    <w:rsid w:val="00A617DE"/>
    <w:rsid w:val="00AA10D7"/>
    <w:rsid w:val="00AA1DFF"/>
    <w:rsid w:val="00AC64C0"/>
    <w:rsid w:val="00AD3C46"/>
    <w:rsid w:val="00B219E3"/>
    <w:rsid w:val="00B30D72"/>
    <w:rsid w:val="00B46A7D"/>
    <w:rsid w:val="00B77423"/>
    <w:rsid w:val="00B84709"/>
    <w:rsid w:val="00BD4DB6"/>
    <w:rsid w:val="00BD5794"/>
    <w:rsid w:val="00BD6AAB"/>
    <w:rsid w:val="00BE1068"/>
    <w:rsid w:val="00C261B0"/>
    <w:rsid w:val="00C5637C"/>
    <w:rsid w:val="00C867C9"/>
    <w:rsid w:val="00C95ACB"/>
    <w:rsid w:val="00CB1870"/>
    <w:rsid w:val="00CC033F"/>
    <w:rsid w:val="00D025B1"/>
    <w:rsid w:val="00D03CF9"/>
    <w:rsid w:val="00D139ED"/>
    <w:rsid w:val="00D344CD"/>
    <w:rsid w:val="00D73FF0"/>
    <w:rsid w:val="00D951EC"/>
    <w:rsid w:val="00DA4F15"/>
    <w:rsid w:val="00DA73EA"/>
    <w:rsid w:val="00DF2823"/>
    <w:rsid w:val="00DF78D4"/>
    <w:rsid w:val="00E476AA"/>
    <w:rsid w:val="00E6204F"/>
    <w:rsid w:val="00E62E36"/>
    <w:rsid w:val="00E9205C"/>
    <w:rsid w:val="00EB3B85"/>
    <w:rsid w:val="00EC1740"/>
    <w:rsid w:val="00EE429B"/>
    <w:rsid w:val="00EF085B"/>
    <w:rsid w:val="00EF6212"/>
    <w:rsid w:val="00F010F7"/>
    <w:rsid w:val="00F33A46"/>
    <w:rsid w:val="00F36283"/>
    <w:rsid w:val="00F44332"/>
    <w:rsid w:val="00F47A73"/>
    <w:rsid w:val="00F851D8"/>
    <w:rsid w:val="00F871EA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3990B"/>
  <w15:docId w15:val="{340984EB-2747-4932-BD50-B71AD46E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6B25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C6B25"/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884651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D6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%20Aeschlimann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8AE2F-399C-4049-A380-6CA1183F2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1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 Aeschlimann</dc:creator>
  <cp:lastModifiedBy>Jonas Aeschlimann</cp:lastModifiedBy>
  <cp:revision>20</cp:revision>
  <cp:lastPrinted>2018-08-31T08:41:00Z</cp:lastPrinted>
  <dcterms:created xsi:type="dcterms:W3CDTF">2018-08-26T16:42:00Z</dcterms:created>
  <dcterms:modified xsi:type="dcterms:W3CDTF">2019-11-28T11:28:00Z</dcterms:modified>
  <cp:contentStatus>Version 1</cp:contentStatus>
</cp:coreProperties>
</file>