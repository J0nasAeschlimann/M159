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UI/images/Gliederung.png" ContentType="image/.png"/>
  <Override PartName="/customUI/images/logo.png" ContentType="image/.png"/>
  <Override PartName="/customUI/images/Karos.png" ContentType="image/.png"/>
  <Override PartName="/customUI/images/Linien.png" ContentType="image/.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f2db4a927f4b4864" Type="http://schemas.microsoft.com/office/2006/relationships/ui/extensibility" Target="customUI/customUI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49982" w14:textId="039FEB4C" w:rsidR="00F569FA" w:rsidRDefault="0003648D" w:rsidP="00F569FA">
      <w:pPr>
        <w:pStyle w:val="berschrift1"/>
        <w:numPr>
          <w:ilvl w:val="0"/>
          <w:numId w:val="0"/>
        </w:numPr>
      </w:pPr>
      <w:bookmarkStart w:id="0" w:name="_Toc441481075"/>
      <w:bookmarkStart w:id="1" w:name="_Toc441483957"/>
      <w:bookmarkStart w:id="2" w:name="_Toc441491513"/>
      <w:bookmarkStart w:id="3" w:name="_Toc441491633"/>
      <w:bookmarkStart w:id="4" w:name="_Toc441494708"/>
      <w:r>
        <w:t xml:space="preserve">15 </w:t>
      </w:r>
      <w:r w:rsidR="00F569FA">
        <w:t>ADDS - DNS und Replikation Fehleranalyse</w:t>
      </w:r>
      <w:r w:rsidR="00353F9C">
        <w:t xml:space="preserve"> (2 Punkte)</w:t>
      </w:r>
      <w:bookmarkStart w:id="5" w:name="_GoBack"/>
      <w:bookmarkEnd w:id="5"/>
    </w:p>
    <w:p w14:paraId="31C1A132" w14:textId="5950A5DF" w:rsidR="00B86E32" w:rsidRPr="00EB3B9F" w:rsidRDefault="00B86E32" w:rsidP="00B86E32">
      <w:pPr>
        <w:rPr>
          <w:b/>
          <w:bCs/>
        </w:rPr>
      </w:pPr>
      <w:r w:rsidRPr="00EB3B9F">
        <w:rPr>
          <w:b/>
          <w:bCs/>
        </w:rPr>
        <w:t>15</w:t>
      </w:r>
      <w:r w:rsidR="00EB3B9F" w:rsidRPr="00EB3B9F">
        <w:rPr>
          <w:b/>
          <w:bCs/>
        </w:rPr>
        <w:t>.1</w:t>
      </w:r>
      <w:r w:rsidRPr="00EB3B9F">
        <w:rPr>
          <w:b/>
          <w:bCs/>
        </w:rPr>
        <w:t xml:space="preserve"> Replmon</w:t>
      </w:r>
    </w:p>
    <w:p w14:paraId="650FE23E" w14:textId="521CAF7F" w:rsidR="00B86E32" w:rsidRDefault="00B86E32" w:rsidP="00B86E32">
      <w:r>
        <w:t>15.</w:t>
      </w:r>
      <w:r w:rsidR="00EB3B9F">
        <w:t>1.</w:t>
      </w:r>
      <w:r>
        <w:t>1 Installieren Sie Replmon «</w:t>
      </w:r>
      <w:r w:rsidRPr="00B86E32">
        <w:t>adreplstatusInstaller.msi</w:t>
      </w:r>
      <w:r>
        <w:t>» auf einem Ihrer Domain Controller</w:t>
      </w:r>
    </w:p>
    <w:p w14:paraId="21F43105" w14:textId="67081673" w:rsidR="00B86E32" w:rsidRDefault="00B86E32" w:rsidP="00B86E32">
      <w:r>
        <w:t>15.</w:t>
      </w:r>
      <w:r w:rsidR="00EB3B9F">
        <w:t>1.</w:t>
      </w:r>
      <w:r>
        <w:t>2 Führen Sie eine Replication-Statusabfrage durch</w:t>
      </w:r>
    </w:p>
    <w:p w14:paraId="1E8F4D69" w14:textId="3545B4DF" w:rsidR="00B86E32" w:rsidRDefault="00B86E32" w:rsidP="00B86E32">
      <w:r>
        <w:t>15.</w:t>
      </w:r>
      <w:r w:rsidR="00EB3B9F">
        <w:t>1.</w:t>
      </w:r>
      <w:r>
        <w:t>3 Exportieren Sie das Ergebnis in eine CSV-Datei (Excel)</w:t>
      </w:r>
    </w:p>
    <w:p w14:paraId="29B8CF83" w14:textId="6CFAB8A7" w:rsidR="00B86E32" w:rsidRDefault="00B86E32" w:rsidP="00B86E32">
      <w:r>
        <w:t>15.</w:t>
      </w:r>
      <w:r w:rsidR="00EB3B9F">
        <w:t>1.</w:t>
      </w:r>
      <w:r>
        <w:t>4 Öffnen Sie die CSV-Datei im Excel und speichern Sie einen Printscreen davon im Portfolio.</w:t>
      </w:r>
    </w:p>
    <w:p w14:paraId="60085041" w14:textId="77777777" w:rsidR="00B86E32" w:rsidRPr="00B86E32" w:rsidRDefault="00B86E32" w:rsidP="00B86E32"/>
    <w:bookmarkEnd w:id="0"/>
    <w:bookmarkEnd w:id="1"/>
    <w:bookmarkEnd w:id="2"/>
    <w:bookmarkEnd w:id="3"/>
    <w:bookmarkEnd w:id="4"/>
    <w:p w14:paraId="03292A40" w14:textId="5A55982A" w:rsidR="006C21F8" w:rsidRPr="00EB3B9F" w:rsidRDefault="00EB3B9F" w:rsidP="003F4BD9">
      <w:pPr>
        <w:rPr>
          <w:b/>
          <w:bCs/>
        </w:rPr>
      </w:pPr>
      <w:r w:rsidRPr="00EB3B9F">
        <w:rPr>
          <w:b/>
          <w:bCs/>
        </w:rPr>
        <w:t>15.2 RepAdmin</w:t>
      </w:r>
    </w:p>
    <w:p w14:paraId="6A8AA7BB" w14:textId="5A630041" w:rsidR="00EB3B9F" w:rsidRDefault="00EB3B9F" w:rsidP="003F4BD9">
      <w:r>
        <w:t>15.2.1 Öffnen Sie die CMD als Administrator</w:t>
      </w:r>
    </w:p>
    <w:p w14:paraId="230D94D5" w14:textId="7995697B" w:rsidR="00EB3B9F" w:rsidRDefault="00EB3B9F" w:rsidP="003F4BD9">
      <w:r>
        <w:t>15.2.2 Führen Sie den Befehl «repadmin /replsummary» aus</w:t>
      </w:r>
    </w:p>
    <w:p w14:paraId="73FC9D66" w14:textId="41FF140A" w:rsidR="00EB3B9F" w:rsidRDefault="00EB3B9F" w:rsidP="003F4BD9">
      <w:r>
        <w:t>15.2.3 Speichern Sie einen Printscreen vom Ergebnis ins Portfolio</w:t>
      </w:r>
    </w:p>
    <w:p w14:paraId="71B09574" w14:textId="1E626A78" w:rsidR="00A25835" w:rsidRDefault="00A25835" w:rsidP="003F4BD9"/>
    <w:p w14:paraId="345E6B78" w14:textId="6B7EF11B" w:rsidR="00A25835" w:rsidRPr="00EB3B9F" w:rsidRDefault="00A25835" w:rsidP="00A25835">
      <w:pPr>
        <w:rPr>
          <w:b/>
          <w:bCs/>
        </w:rPr>
      </w:pPr>
      <w:r w:rsidRPr="00EB3B9F">
        <w:rPr>
          <w:b/>
          <w:bCs/>
        </w:rPr>
        <w:t>15.</w:t>
      </w:r>
      <w:r>
        <w:rPr>
          <w:b/>
          <w:bCs/>
        </w:rPr>
        <w:t>3</w:t>
      </w:r>
      <w:r w:rsidRPr="00EB3B9F">
        <w:rPr>
          <w:b/>
          <w:bCs/>
        </w:rPr>
        <w:t xml:space="preserve"> </w:t>
      </w:r>
      <w:r>
        <w:rPr>
          <w:b/>
          <w:bCs/>
        </w:rPr>
        <w:t>DCDiag</w:t>
      </w:r>
    </w:p>
    <w:p w14:paraId="254D9950" w14:textId="41DF812D" w:rsidR="00A25835" w:rsidRDefault="00A25835" w:rsidP="00A25835">
      <w:r>
        <w:t>15.3.1 Öffnen Sie die CMD als Administrator</w:t>
      </w:r>
    </w:p>
    <w:p w14:paraId="4908874C" w14:textId="135476AC" w:rsidR="00A25835" w:rsidRDefault="00A25835" w:rsidP="00A25835">
      <w:r>
        <w:t>15.3.2 Erstellen Sie einen Ordner tmp auf dem C:\</w:t>
      </w:r>
    </w:p>
    <w:p w14:paraId="2CFF46D0" w14:textId="46BE30B0" w:rsidR="00A25835" w:rsidRDefault="00A25835" w:rsidP="00A25835">
      <w:r>
        <w:t>15.3.3 Führen Sie den Befehl «dcdiag &gt; c:\tmp\dcdiag.txt» aus</w:t>
      </w:r>
    </w:p>
    <w:p w14:paraId="584C6E9B" w14:textId="7B5F7BE8" w:rsidR="00A25835" w:rsidRDefault="00A25835" w:rsidP="00A25835">
      <w:r>
        <w:t>15.3.4 Öffnen Sie das File «dcdiag.txt» und schauen Sie sich die Ergebnisse genauer an</w:t>
      </w:r>
    </w:p>
    <w:p w14:paraId="3FC71318" w14:textId="452526B4" w:rsidR="00A25835" w:rsidRDefault="00A25835" w:rsidP="00A25835">
      <w:r>
        <w:t>15.3.5 Erstellen Sie eine Liste von sämtlichen bestandenen sowie nicht bestandenen Tests und kopieren Sie diese ins Portfolio unter Aufgaben ab.</w:t>
      </w:r>
    </w:p>
    <w:p w14:paraId="3D4AB0AA" w14:textId="75684B76" w:rsidR="00A25835" w:rsidRDefault="00A25835" w:rsidP="00A25835"/>
    <w:p w14:paraId="3D23E8AD" w14:textId="7DFE1F37" w:rsidR="00A25835" w:rsidRPr="00904D1A" w:rsidRDefault="00AC5F7C" w:rsidP="00904D1A">
      <w:pPr>
        <w:pStyle w:val="berschrift2"/>
        <w:numPr>
          <w:ilvl w:val="0"/>
          <w:numId w:val="0"/>
        </w:numPr>
        <w:rPr>
          <w:b/>
          <w:bCs w:val="0"/>
        </w:rPr>
      </w:pPr>
      <w:r w:rsidRPr="00904D1A">
        <w:rPr>
          <w:b/>
          <w:bCs w:val="0"/>
        </w:rPr>
        <w:t>15.4 Gruppenrichtlinien-Eventlog</w:t>
      </w:r>
    </w:p>
    <w:p w14:paraId="409B43A7" w14:textId="0C71D167" w:rsidR="00A25835" w:rsidRPr="007C7644" w:rsidRDefault="00AC5F7C" w:rsidP="003F4BD9">
      <w:pPr>
        <w:rPr>
          <w:i/>
          <w:iCs/>
        </w:rPr>
      </w:pPr>
      <w:r w:rsidRPr="007C7644">
        <w:rPr>
          <w:i/>
          <w:iCs/>
        </w:rPr>
        <w:t>Lesen Sie im PDF Gruppenrichtlinien-Kapitel15.pdf das Kapitel 15.5 Gruppenrichtlinien-Eventlog</w:t>
      </w:r>
    </w:p>
    <w:p w14:paraId="057B0D33" w14:textId="46823EDA" w:rsidR="00AC5F7C" w:rsidRDefault="00AC5F7C" w:rsidP="003F4BD9"/>
    <w:p w14:paraId="0DB1FAEE" w14:textId="7A82C281" w:rsidR="00AC5F7C" w:rsidRDefault="00AC5F7C" w:rsidP="003F4BD9">
      <w:r>
        <w:t xml:space="preserve">15.4.1 </w:t>
      </w:r>
      <w:r w:rsidR="001E2442">
        <w:t xml:space="preserve">Suchen Sie auf einem Ihrer Clients den Start-Event der </w:t>
      </w:r>
      <w:r w:rsidR="001E2442" w:rsidRPr="001E2442">
        <w:t>Gruppenrichtlinienverarbeitung</w:t>
      </w:r>
    </w:p>
    <w:p w14:paraId="056CC9F9" w14:textId="2152E922" w:rsidR="001E2442" w:rsidRDefault="001E2442" w:rsidP="003F4BD9">
      <w:r>
        <w:t>15.4.2 Machen Sie einen Printscreen von der «Correlation-ID» und speichern Sie diesen ins Portfolio</w:t>
      </w:r>
    </w:p>
    <w:p w14:paraId="10D8A158" w14:textId="51FBD3B8" w:rsidR="001E2442" w:rsidRDefault="001E2442" w:rsidP="003F4BD9">
      <w:r>
        <w:t xml:space="preserve">15.4.3 Suchen Sie auf einem Ihrer Clients den Ende-Event der </w:t>
      </w:r>
      <w:r w:rsidRPr="001E2442">
        <w:t>Gruppenrichtlinienverarbeitung</w:t>
      </w:r>
    </w:p>
    <w:p w14:paraId="2F5DF23F" w14:textId="263A2C77" w:rsidR="001E2442" w:rsidRDefault="001E2442" w:rsidP="001E2442">
      <w:r>
        <w:t>15.4.4 Machen Sie einen Printscreen von der «Correlation-ID» und speichern Sie diesen ins Portfolio</w:t>
      </w:r>
    </w:p>
    <w:p w14:paraId="20C89F9C" w14:textId="4B9FD6FF" w:rsidR="0043461E" w:rsidRDefault="0043461E" w:rsidP="001E2442"/>
    <w:p w14:paraId="4E07DEBC" w14:textId="7075D5D3" w:rsidR="0043461E" w:rsidRDefault="0043461E" w:rsidP="001E2442">
      <w:pPr>
        <w:rPr>
          <w:b/>
          <w:bCs/>
        </w:rPr>
      </w:pPr>
      <w:r w:rsidRPr="0043461E">
        <w:rPr>
          <w:b/>
          <w:bCs/>
        </w:rPr>
        <w:t>15.5 Active Directory Log Level</w:t>
      </w:r>
    </w:p>
    <w:p w14:paraId="29CCA40C" w14:textId="71A1D918" w:rsidR="0043461E" w:rsidRDefault="0043461E" w:rsidP="0043461E">
      <w:pPr>
        <w:rPr>
          <w:i/>
          <w:iCs/>
        </w:rPr>
      </w:pPr>
      <w:r w:rsidRPr="007C7644">
        <w:rPr>
          <w:i/>
          <w:iCs/>
        </w:rPr>
        <w:t xml:space="preserve">Lesen Sie im PDF </w:t>
      </w:r>
      <w:r w:rsidRPr="0043461E">
        <w:rPr>
          <w:i/>
          <w:iCs/>
        </w:rPr>
        <w:t>Unentbehrliche_Helfer_für_Admins.pdf</w:t>
      </w:r>
      <w:r>
        <w:rPr>
          <w:i/>
          <w:iCs/>
        </w:rPr>
        <w:t xml:space="preserve"> </w:t>
      </w:r>
      <w:r w:rsidRPr="007C7644">
        <w:rPr>
          <w:i/>
          <w:iCs/>
        </w:rPr>
        <w:t xml:space="preserve">das Kapitel </w:t>
      </w:r>
      <w:r>
        <w:rPr>
          <w:i/>
          <w:iCs/>
        </w:rPr>
        <w:t>7</w:t>
      </w:r>
      <w:r w:rsidRPr="007C7644">
        <w:rPr>
          <w:i/>
          <w:iCs/>
        </w:rPr>
        <w:t xml:space="preserve"> </w:t>
      </w:r>
      <w:r w:rsidRPr="0043461E">
        <w:rPr>
          <w:i/>
          <w:iCs/>
        </w:rPr>
        <w:t>Der Event Log und die Registry</w:t>
      </w:r>
    </w:p>
    <w:p w14:paraId="262C1F80" w14:textId="77777777" w:rsidR="0043461E" w:rsidRDefault="0043461E" w:rsidP="0043461E"/>
    <w:p w14:paraId="749E1654" w14:textId="4A3ACDFA" w:rsidR="0043461E" w:rsidRDefault="0043461E" w:rsidP="0043461E">
      <w:r>
        <w:t>15.5.1 Starten Sie einen Ihrer Domaincontrollers neu und suchen Sie sämtliche Ereigniseinträge zum Bootvorgang im Eventviewer unter Anwendungs- Dienstprotokolle -&gt; Directory Service</w:t>
      </w:r>
    </w:p>
    <w:p w14:paraId="262481E9" w14:textId="473E4C38" w:rsidR="0043461E" w:rsidRDefault="0043461E" w:rsidP="0043461E">
      <w:r>
        <w:t>15.5.2 Erhöhen Sie wie in Kapitel 7 beschrieben den Event Log Level auf 5.</w:t>
      </w:r>
    </w:p>
    <w:p w14:paraId="3BFECF52" w14:textId="2C707E3B" w:rsidR="0043461E" w:rsidRDefault="0043461E" w:rsidP="0043461E">
      <w:r>
        <w:t>15.</w:t>
      </w:r>
      <w:r w:rsidR="00645358">
        <w:t>5</w:t>
      </w:r>
      <w:r>
        <w:t>.3 Suchen Sie erneut nach sämtlichen Event Logs, welche zum Bootvorgang gehören und vergleichen Sie die Anzahl Event Logs.</w:t>
      </w:r>
    </w:p>
    <w:p w14:paraId="6ED16610" w14:textId="5A8923A0" w:rsidR="0043461E" w:rsidRDefault="0043461E" w:rsidP="0043461E">
      <w:r>
        <w:t>15.</w:t>
      </w:r>
      <w:r w:rsidR="00645358">
        <w:t>5</w:t>
      </w:r>
      <w:r>
        <w:t>.4 Nennen Sie 5 Event Logs, welche nun neu dazugekommen sind im Portfolio unter Aufg</w:t>
      </w:r>
      <w:r w:rsidR="00645358">
        <w:t>ab</w:t>
      </w:r>
      <w:r>
        <w:t>en</w:t>
      </w:r>
    </w:p>
    <w:p w14:paraId="13EEAB8D" w14:textId="77777777" w:rsidR="0043461E" w:rsidRPr="007C7644" w:rsidRDefault="0043461E" w:rsidP="0043461E"/>
    <w:p w14:paraId="7398F403" w14:textId="77777777" w:rsidR="0043461E" w:rsidRPr="0043461E" w:rsidRDefault="0043461E" w:rsidP="001E2442">
      <w:pPr>
        <w:rPr>
          <w:b/>
          <w:bCs/>
        </w:rPr>
      </w:pPr>
    </w:p>
    <w:p w14:paraId="47E5EA86" w14:textId="77777777" w:rsidR="00EB3B9F" w:rsidRDefault="00EB3B9F" w:rsidP="003F4BD9"/>
    <w:p w14:paraId="66827FD4" w14:textId="77777777" w:rsidR="00B86E32" w:rsidRPr="00C5637C" w:rsidRDefault="00B86E32" w:rsidP="003F4BD9"/>
    <w:sectPr w:rsidR="00B86E32" w:rsidRPr="00C5637C" w:rsidSect="00654A8E">
      <w:headerReference w:type="default" r:id="rId8"/>
      <w:pgSz w:w="11906" w:h="16838" w:code="9"/>
      <w:pgMar w:top="1673" w:right="567" w:bottom="1021" w:left="1134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14DF0" w14:textId="77777777" w:rsidR="000568B3" w:rsidRDefault="000568B3" w:rsidP="00657B1D">
      <w:r>
        <w:separator/>
      </w:r>
    </w:p>
  </w:endnote>
  <w:endnote w:type="continuationSeparator" w:id="0">
    <w:p w14:paraId="7C3E1F1B" w14:textId="77777777" w:rsidR="000568B3" w:rsidRDefault="000568B3" w:rsidP="0065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eNeueLT Pro 95 Bl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LT Pro 55 Roman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k">
    <w:altName w:val="Arial"/>
    <w:panose1 w:val="00000000000000000000"/>
    <w:charset w:val="00"/>
    <w:family w:val="swiss"/>
    <w:notTrueType/>
    <w:pitch w:val="variable"/>
    <w:sig w:usb0="800000AF" w:usb1="5000204A" w:usb2="00000000" w:usb3="00000000" w:csb0="0000009B" w:csb1="00000000"/>
  </w:font>
  <w:font w:name="HelveticaNeueLT Pro 95 Bl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1F5A5" w14:textId="77777777" w:rsidR="000568B3" w:rsidRDefault="000568B3" w:rsidP="00657B1D">
      <w:r>
        <w:separator/>
      </w:r>
    </w:p>
  </w:footnote>
  <w:footnote w:type="continuationSeparator" w:id="0">
    <w:p w14:paraId="4A461D63" w14:textId="77777777" w:rsidR="000568B3" w:rsidRDefault="000568B3" w:rsidP="00657B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EDC76B" w14:textId="77777777" w:rsidR="00AA1DFF" w:rsidRDefault="00EF085B" w:rsidP="00C95ACB">
    <w:pPr>
      <w:pStyle w:val="Kopfzeile"/>
      <w:rPr>
        <w:rFonts w:asciiTheme="majorHAnsi" w:hAnsiTheme="majorHAnsi"/>
      </w:rPr>
    </w:pPr>
    <w:r>
      <w:rPr>
        <w:noProof/>
      </w:rPr>
      <w:drawing>
        <wp:anchor distT="0" distB="0" distL="114300" distR="114300" simplePos="0" relativeHeight="251664384" behindDoc="0" locked="0" layoutInCell="1" allowOverlap="1" wp14:anchorId="6B46C385" wp14:editId="14C7A800">
          <wp:simplePos x="0" y="0"/>
          <wp:positionH relativeFrom="column">
            <wp:posOffset>5823585</wp:posOffset>
          </wp:positionH>
          <wp:positionV relativeFrom="paragraph">
            <wp:posOffset>6350</wp:posOffset>
          </wp:positionV>
          <wp:extent cx="652780" cy="266700"/>
          <wp:effectExtent l="0" t="0" r="0" b="0"/>
          <wp:wrapNone/>
          <wp:docPr id="4" name="Picture 4" descr="Bildergebnis für tbz Logo technische berufsschu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Bildergebnis für tbz Logo technische berufsschu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E0F93"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84C404" wp14:editId="6260BA3F">
              <wp:simplePos x="0" y="0"/>
              <wp:positionH relativeFrom="page">
                <wp:posOffset>4877659</wp:posOffset>
              </wp:positionH>
              <wp:positionV relativeFrom="page">
                <wp:posOffset>370205</wp:posOffset>
              </wp:positionV>
              <wp:extent cx="702945" cy="290195"/>
              <wp:effectExtent l="0" t="0" r="0" b="0"/>
              <wp:wrapNone/>
              <wp:docPr id="2" name="logo_2" hidden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2945" cy="2901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EDC25E" w14:textId="77777777" w:rsidR="005E0F93" w:rsidRPr="005E0F93" w:rsidRDefault="005E0F93" w:rsidP="00F44332">
                          <w:pPr>
                            <w:pStyle w:val="GIBS"/>
                          </w:pPr>
                          <w:r w:rsidRPr="005E0F93">
                            <w:t>GIBS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84C404" id="_x0000_t202" coordsize="21600,21600" o:spt="202" path="m,l,21600r21600,l21600,xe">
              <v:stroke joinstyle="miter"/>
              <v:path gradientshapeok="t" o:connecttype="rect"/>
            </v:shapetype>
            <v:shape id="logo_2" o:spid="_x0000_s1026" type="#_x0000_t202" style="position:absolute;margin-left:384.05pt;margin-top:29.15pt;width:55.35pt;height:22.85pt;z-index:251662336;visibility:hidden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" filled="f" stroked="f" strokeweight=".5pt">
              <v:textbox inset="0,0,0,0">
                <w:txbxContent>
                  <w:p w14:paraId="1CEDC25E" w14:textId="77777777" w:rsidR="005E0F93" w:rsidRPr="005E0F93" w:rsidRDefault="005E0F93" w:rsidP="00F44332">
                    <w:pPr>
                      <w:pStyle w:val="GIBS"/>
                    </w:pPr>
                    <w:r w:rsidRPr="005E0F93">
                      <w:t>GIBS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E0F93">
      <w:rPr>
        <w:noProof/>
        <w:lang w:val="en-US"/>
      </w:rPr>
      <w:drawing>
        <wp:anchor distT="0" distB="0" distL="114300" distR="114300" simplePos="0" relativeHeight="251658240" behindDoc="0" locked="1" layoutInCell="1" allowOverlap="1" wp14:anchorId="33D5F933" wp14:editId="32C5EC19">
          <wp:simplePos x="0" y="0"/>
          <wp:positionH relativeFrom="page">
            <wp:posOffset>3853180</wp:posOffset>
          </wp:positionH>
          <wp:positionV relativeFrom="page">
            <wp:posOffset>431165</wp:posOffset>
          </wp:positionV>
          <wp:extent cx="832485" cy="198755"/>
          <wp:effectExtent l="0" t="0" r="5715" b="0"/>
          <wp:wrapNone/>
          <wp:docPr id="1" name="logo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2485" cy="198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DFF5B5D" wp14:editId="7860E848">
              <wp:simplePos x="0" y="0"/>
              <wp:positionH relativeFrom="column">
                <wp:posOffset>12700</wp:posOffset>
              </wp:positionH>
              <wp:positionV relativeFrom="page">
                <wp:posOffset>666115</wp:posOffset>
              </wp:positionV>
              <wp:extent cx="0" cy="0"/>
              <wp:effectExtent l="0" t="0" r="0" b="0"/>
              <wp:wrapNone/>
              <wp:docPr id="18" name="###DraftMode###1026" descr="100.75?20.85" hidden="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57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565"/>
                          </w:tblGrid>
                          <w:tr w:rsidR="00AA1DFF" w14:paraId="4244948B" w14:textId="77777777" w:rsidTr="00753312">
                            <w:trPr>
                              <w:trHeight w:val="170"/>
                            </w:trPr>
                            <w:tc>
                              <w:tcPr>
                                <w:tcW w:w="1565" w:type="dxa"/>
                                <w:tcBorders>
                                  <w:top w:val="nil"/>
                                  <w:left w:val="nil"/>
                                  <w:bottom w:val="single" w:sz="4" w:space="0" w:color="auto"/>
                                  <w:right w:val="nil"/>
                                </w:tcBorders>
                                <w:hideMark/>
                              </w:tcPr>
                              <w:p w14:paraId="6E68B715" w14:textId="77777777" w:rsidR="00AA1DFF" w:rsidRDefault="00AA1DFF" w:rsidP="00657B1D">
                                <w:r>
                                  <w:t>Entwurf</w:t>
                                </w:r>
                              </w:p>
                            </w:tc>
                          </w:tr>
                          <w:tr w:rsidR="00AA1DFF" w14:paraId="0B461EEB" w14:textId="77777777" w:rsidTr="00753312">
                            <w:sdt>
                              <w:sdtPr>
                                <w:alias w:val="DocParam.Hidden.CreationTime"/>
                                <w:tag w:val="DocParam.Hidden.CreationTime"/>
                                <w:id w:val="710077098"/>
                                <w:dataBinding w:xpath="//DateTime[@id='DocParam.Hidden.CreationTime']" w:storeItemID="{9864DCC4-9917-4D78-A8E5-F884389A5993}"/>
                                <w:date w:fullDate="2015-05-20T15:14:00Z">
                                  <w:dateFormat w:val="d. MMMM yyyy"/>
                                  <w:lid w:val="de-CH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tc>
                                  <w:tcPr>
                                    <w:tcW w:w="1565" w:type="dxa"/>
                                    <w:tcBorders>
                                      <w:top w:val="single" w:sz="4" w:space="0" w:color="auto"/>
                                      <w:left w:val="nil"/>
                                      <w:bottom w:val="nil"/>
                                      <w:right w:val="nil"/>
                                    </w:tcBorders>
                                    <w:hideMark/>
                                  </w:tcPr>
                                  <w:p w14:paraId="5C037255" w14:textId="77777777" w:rsidR="00AA1DFF" w:rsidRDefault="00AA1DFF" w:rsidP="00657B1D">
                                    <w:r>
                                      <w:t>20. Mai 2015</w:t>
                                    </w:r>
                                  </w:p>
                                </w:tc>
                              </w:sdtContent>
                            </w:sdt>
                          </w:tr>
                        </w:tbl>
                        <w:p w14:paraId="1C1CD066" w14:textId="77777777" w:rsidR="00AA1DFF" w:rsidRPr="002F1C35" w:rsidRDefault="00AA1DFF" w:rsidP="00657B1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FF5B5D" id="###DraftMode###1026" o:spid="_x0000_s1027" type="#_x0000_t202" alt="100.75?20.85" style="position:absolute;margin-left:1pt;margin-top:52.45pt;width:0;height:0;z-index:2516541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" stroked="f">
              <v:textbox inset="0,0,0,0">
                <w:txbxContent>
                  <w:tbl>
                    <w:tblPr>
                      <w:tblW w:w="0" w:type="auto"/>
                      <w:tblInd w:w="57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1565"/>
                    </w:tblGrid>
                    <w:tr w:rsidR="00AA1DFF" w14:paraId="4244948B" w14:textId="77777777" w:rsidTr="00753312">
                      <w:trPr>
                        <w:trHeight w:val="170"/>
                      </w:trPr>
                      <w:tc>
                        <w:tcPr>
                          <w:tcW w:w="1565" w:type="dxa"/>
                          <w:tcBorders>
                            <w:top w:val="nil"/>
                            <w:left w:val="nil"/>
                            <w:bottom w:val="single" w:sz="4" w:space="0" w:color="auto"/>
                            <w:right w:val="nil"/>
                          </w:tcBorders>
                          <w:hideMark/>
                        </w:tcPr>
                        <w:p w14:paraId="6E68B715" w14:textId="77777777" w:rsidR="00AA1DFF" w:rsidRDefault="00AA1DFF" w:rsidP="00657B1D">
                          <w:r>
                            <w:t>Entwurf</w:t>
                          </w:r>
                        </w:p>
                      </w:tc>
                    </w:tr>
                    <w:tr w:rsidR="00AA1DFF" w14:paraId="0B461EEB" w14:textId="77777777" w:rsidTr="00753312">
                      <w:sdt>
                        <w:sdtPr>
                          <w:alias w:val="DocParam.Hidden.CreationTime"/>
                          <w:tag w:val="DocParam.Hidden.CreationTime"/>
                          <w:id w:val="710077098"/>
                          <w:dataBinding w:xpath="//DateTime[@id='DocParam.Hidden.CreationTime']" w:storeItemID="{9864DCC4-9917-4D78-A8E5-F884389A5993}"/>
                          <w:date w:fullDate="2015-05-20T15:14:00Z">
                            <w:dateFormat w:val="d. MMMM yyyy"/>
                            <w:lid w:val="de-CH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tc>
                            <w:tcPr>
                              <w:tcW w:w="1565" w:type="dxa"/>
                              <w:tcBorders>
                                <w:top w:val="single" w:sz="4" w:space="0" w:color="auto"/>
                                <w:left w:val="nil"/>
                                <w:bottom w:val="nil"/>
                                <w:right w:val="nil"/>
                              </w:tcBorders>
                              <w:hideMark/>
                            </w:tcPr>
                            <w:p w14:paraId="5C037255" w14:textId="77777777" w:rsidR="00AA1DFF" w:rsidRDefault="00AA1DFF" w:rsidP="00657B1D">
                              <w:r>
                                <w:t>20. Mai 2015</w:t>
                              </w:r>
                            </w:p>
                          </w:tc>
                        </w:sdtContent>
                      </w:sdt>
                    </w:tr>
                  </w:tbl>
                  <w:p w14:paraId="1C1CD066" w14:textId="77777777" w:rsidR="00AA1DFF" w:rsidRPr="002F1C35" w:rsidRDefault="00AA1DFF" w:rsidP="00657B1D"/>
                </w:txbxContent>
              </v:textbox>
              <w10:wrap anchory="page"/>
            </v:shape>
          </w:pict>
        </mc:Fallback>
      </mc:AlternateContent>
    </w:r>
    <w:r w:rsidR="00AA1DFF" w:rsidRPr="003B1F95">
      <w:rPr>
        <w:noProof/>
        <w:lang w:val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8BC08C5" wp14:editId="20A935B9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19" name="_s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2A411" id="_s3" o:spid="_x0000_s1026" type="#_x0000_t202" style="position:absolute;margin-left:0;margin-top:0;width:50pt;height:50pt;z-index:25165209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">
              <o:lock v:ext="edit" selection="t"/>
            </v:shape>
          </w:pict>
        </mc:Fallback>
      </mc:AlternateContent>
    </w:r>
    <w:sdt>
      <w:sdtPr>
        <w:rPr>
          <w:rFonts w:asciiTheme="majorHAnsi" w:hAnsiTheme="majorHAnsi"/>
        </w:rPr>
        <w:alias w:val="CustomElements.Header.Script2"/>
        <w:id w:val="-288283936"/>
        <w:dataBinding w:xpath="//Text[@id='CustomElements.Header.Script2']" w:storeItemID="{9864DCC4-9917-4D78-A8E5-F884389A5993}"/>
        <w:text w:multiLine="1"/>
      </w:sdtPr>
      <w:sdtEndPr/>
      <w:sdtContent>
        <w:r w:rsidR="00AA1DFF" w:rsidRPr="00C95ACB">
          <w:rPr>
            <w:rFonts w:asciiTheme="majorHAnsi" w:hAnsiTheme="majorHAnsi"/>
          </w:rPr>
          <w:t>Technische Berufsschule Zürich</w:t>
        </w:r>
        <w:r w:rsidR="0078412A">
          <w:rPr>
            <w:rFonts w:asciiTheme="majorHAnsi" w:hAnsiTheme="majorHAnsi"/>
          </w:rPr>
          <w:t xml:space="preserve"> TBZ</w:t>
        </w:r>
      </w:sdtContent>
    </w:sdt>
  </w:p>
  <w:p w14:paraId="0208016E" w14:textId="1578CC0C" w:rsidR="00AA1DFF" w:rsidRPr="003F4BD9" w:rsidRDefault="005E0F93" w:rsidP="00562458">
    <w:pPr>
      <w:pStyle w:val="Kopfzeile"/>
    </w:pPr>
    <w:r w:rsidRPr="003F4BD9">
      <w:rPr>
        <w:noProof/>
        <w:position w:val="-10"/>
        <w:sz w:val="66"/>
        <w:lang w:val="en-US"/>
      </w:rPr>
      <w:drawing>
        <wp:anchor distT="0" distB="0" distL="114300" distR="114300" simplePos="0" relativeHeight="251660288" behindDoc="0" locked="0" layoutInCell="1" allowOverlap="1" wp14:anchorId="167ED0FA" wp14:editId="1A23C756">
          <wp:simplePos x="0" y="0"/>
          <wp:positionH relativeFrom="column">
            <wp:posOffset>4984527</wp:posOffset>
          </wp:positionH>
          <wp:positionV relativeFrom="paragraph">
            <wp:posOffset>24765</wp:posOffset>
          </wp:positionV>
          <wp:extent cx="482695" cy="261717"/>
          <wp:effectExtent l="0" t="0" r="0" b="5080"/>
          <wp:wrapNone/>
          <wp:docPr id="28" name="logo_3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gibb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2695" cy="2617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fldSimple w:instr=" DOCVARIABLE  Abteilung  \* MERGEFORMAT ">
      <w:r w:rsidR="006B336B" w:rsidRPr="006B336B">
        <w:rPr>
          <w:bCs/>
          <w:lang w:val="de-DE"/>
        </w:rPr>
        <w:t>Informationstechnik</w:t>
      </w:r>
    </w:fldSimple>
  </w:p>
  <w:p w14:paraId="082B9D39" w14:textId="7DB694D0" w:rsidR="00AA1DFF" w:rsidRDefault="00AA1DFF" w:rsidP="00562458">
    <w:pPr>
      <w:pStyle w:val="Kopfzeile"/>
    </w:pPr>
    <w:r>
      <w:rPr>
        <w:rFonts w:asciiTheme="majorHAnsi" w:hAnsiTheme="majorHAnsi"/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9A2F0C7" wp14:editId="2AFBE786">
              <wp:simplePos x="0" y="0"/>
              <wp:positionH relativeFrom="rightMargin">
                <wp:posOffset>-493395</wp:posOffset>
              </wp:positionH>
              <wp:positionV relativeFrom="page">
                <wp:posOffset>540385</wp:posOffset>
              </wp:positionV>
              <wp:extent cx="475200" cy="151200"/>
              <wp:effectExtent l="0" t="0" r="1270" b="1270"/>
              <wp:wrapNone/>
              <wp:docPr id="5" name="Textfeld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5200" cy="15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7E540E9" w14:textId="77777777" w:rsidR="00AA1DFF" w:rsidRDefault="00AA1DFF" w:rsidP="00A475E5">
                          <w:pPr>
                            <w:pStyle w:val="Kopfzeile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2D5F4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fldSimple w:instr=" NUMPAGES   \* MERGEFORMAT ">
                            <w:r w:rsidR="002D5F46">
                              <w:rPr>
                                <w:noProof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A2F0C7" id="Textfeld 5" o:spid="_x0000_s1028" type="#_x0000_t202" style="position:absolute;margin-left:-38.85pt;margin-top:42.55pt;width:37.4pt;height:11.9pt;z-index:25165619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" fillcolor="white [3201]" stroked="f" strokeweight=".5pt">
              <v:textbox inset="0,0,0,0">
                <w:txbxContent>
                  <w:p w14:paraId="27E540E9" w14:textId="77777777" w:rsidR="00AA1DFF" w:rsidRDefault="00AA1DFF" w:rsidP="00A475E5">
                    <w:pPr>
                      <w:pStyle w:val="Kopfzeile"/>
                      <w:jc w:val="right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 w:rsidR="00B536B0">
                      <w:fldChar w:fldCharType="begin"/>
                    </w:r>
                    <w:r w:rsidR="00B536B0">
                      <w:instrText xml:space="preserve"> NUMPAGES   \* MERGEFORMAT </w:instrText>
                    </w:r>
                    <w:r w:rsidR="00B536B0">
                      <w:fldChar w:fldCharType="separate"/>
                    </w:r>
                    <w:r w:rsidR="002D5F46">
                      <w:rPr>
                        <w:noProof/>
                      </w:rPr>
                      <w:t>1</w:t>
                    </w:r>
                    <w:r w:rsidR="00B536B0"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="002D5F46">
      <w:t>IT</w:t>
    </w:r>
    <w:r w:rsidR="006B336B">
      <w:t xml:space="preserve"> M159 – </w:t>
    </w:r>
    <w:r w:rsidR="0003648D">
      <w:t xml:space="preserve">15 </w:t>
    </w:r>
    <w:r w:rsidR="006B336B">
      <w:t xml:space="preserve">ADDS </w:t>
    </w:r>
    <w:r w:rsidR="00A25835">
      <w:t>–</w:t>
    </w:r>
    <w:r w:rsidR="00F569FA">
      <w:t xml:space="preserve"> </w:t>
    </w:r>
    <w:r w:rsidR="006B336B">
      <w:t>DNS</w:t>
    </w:r>
    <w:r w:rsidR="00A25835">
      <w:t>,</w:t>
    </w:r>
    <w:r w:rsidR="006B336B">
      <w:t xml:space="preserve"> Replikation</w:t>
    </w:r>
    <w:r w:rsidR="00A25835">
      <w:t xml:space="preserve"> und GPO</w:t>
    </w:r>
    <w:r w:rsidR="006B336B">
      <w:t xml:space="preserve"> Fehleranalyse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1FA2F68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5878A8"/>
    <w:multiLevelType w:val="multilevel"/>
    <w:tmpl w:val="3AF075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 w15:restartNumberingAfterBreak="0">
    <w:nsid w:val="08961D61"/>
    <w:multiLevelType w:val="multilevel"/>
    <w:tmpl w:val="8834CB10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EB160F2"/>
    <w:multiLevelType w:val="multilevel"/>
    <w:tmpl w:val="E45C30BC"/>
    <w:numStyleLink w:val="Listeberschriften"/>
  </w:abstractNum>
  <w:abstractNum w:abstractNumId="4" w15:restartNumberingAfterBreak="0">
    <w:nsid w:val="13D17FCE"/>
    <w:multiLevelType w:val="multilevel"/>
    <w:tmpl w:val="E45C30BC"/>
    <w:numStyleLink w:val="Listeberschriften"/>
  </w:abstractNum>
  <w:abstractNum w:abstractNumId="5" w15:restartNumberingAfterBreak="0">
    <w:nsid w:val="15E656B0"/>
    <w:multiLevelType w:val="multilevel"/>
    <w:tmpl w:val="B02E4E30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 w:hint="default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6" w15:restartNumberingAfterBreak="0">
    <w:nsid w:val="19C2531D"/>
    <w:multiLevelType w:val="multilevel"/>
    <w:tmpl w:val="E8CA1494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7" w15:restartNumberingAfterBreak="0">
    <w:nsid w:val="19D371EB"/>
    <w:multiLevelType w:val="multilevel"/>
    <w:tmpl w:val="50DC93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eNeueLT Pro 95 Black" w:hAnsi="Helvetice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1A69642E"/>
    <w:multiLevelType w:val="hybridMultilevel"/>
    <w:tmpl w:val="F140BC70"/>
    <w:lvl w:ilvl="0" w:tplc="F4C6F1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C6235"/>
    <w:multiLevelType w:val="multilevel"/>
    <w:tmpl w:val="E528E90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232E440A"/>
    <w:multiLevelType w:val="multilevel"/>
    <w:tmpl w:val="832A54B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4C26D44"/>
    <w:multiLevelType w:val="multilevel"/>
    <w:tmpl w:val="E45C30BC"/>
    <w:numStyleLink w:val="Listeberschriften"/>
  </w:abstractNum>
  <w:abstractNum w:abstractNumId="12" w15:restartNumberingAfterBreak="0">
    <w:nsid w:val="259447D5"/>
    <w:multiLevelType w:val="multilevel"/>
    <w:tmpl w:val="3FDC4D08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26FF2BE3"/>
    <w:multiLevelType w:val="multilevel"/>
    <w:tmpl w:val="03145C4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4" w15:restartNumberingAfterBreak="0">
    <w:nsid w:val="27C14329"/>
    <w:multiLevelType w:val="multilevel"/>
    <w:tmpl w:val="E45C30BC"/>
    <w:styleLink w:val="Listeberschriften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CE934BF"/>
    <w:multiLevelType w:val="multilevel"/>
    <w:tmpl w:val="7DD613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ack" w:hAnsi="HelveticaNeueLT Pro 95 Blac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2CF02C4B"/>
    <w:multiLevelType w:val="multilevel"/>
    <w:tmpl w:val="7F80BC4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34391BA3"/>
    <w:multiLevelType w:val="multilevel"/>
    <w:tmpl w:val="AF7219D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8" w15:restartNumberingAfterBreak="0">
    <w:nsid w:val="34876EAB"/>
    <w:multiLevelType w:val="multilevel"/>
    <w:tmpl w:val="CEC88A7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5A251B6"/>
    <w:multiLevelType w:val="multilevel"/>
    <w:tmpl w:val="DB6E887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6C1548E"/>
    <w:multiLevelType w:val="multilevel"/>
    <w:tmpl w:val="B4A0F50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D8E37F1"/>
    <w:multiLevelType w:val="multilevel"/>
    <w:tmpl w:val="BC9E94E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40182A85"/>
    <w:multiLevelType w:val="multilevel"/>
    <w:tmpl w:val="3A9A872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4A834643"/>
    <w:multiLevelType w:val="multilevel"/>
    <w:tmpl w:val="E45C30BC"/>
    <w:numStyleLink w:val="Listeberschriften"/>
  </w:abstractNum>
  <w:abstractNum w:abstractNumId="24" w15:restartNumberingAfterBreak="0">
    <w:nsid w:val="57104410"/>
    <w:multiLevelType w:val="multilevel"/>
    <w:tmpl w:val="E45C30BC"/>
    <w:numStyleLink w:val="Listeberschriften"/>
  </w:abstractNum>
  <w:abstractNum w:abstractNumId="25" w15:restartNumberingAfterBreak="0">
    <w:nsid w:val="575F2AF3"/>
    <w:multiLevelType w:val="multilevel"/>
    <w:tmpl w:val="5F248112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58883091"/>
    <w:multiLevelType w:val="multilevel"/>
    <w:tmpl w:val="E45C30BC"/>
    <w:numStyleLink w:val="Listeberschriften"/>
  </w:abstractNum>
  <w:abstractNum w:abstractNumId="27" w15:restartNumberingAfterBreak="0">
    <w:nsid w:val="58E17338"/>
    <w:multiLevelType w:val="multilevel"/>
    <w:tmpl w:val="E45C30BC"/>
    <w:numStyleLink w:val="Listeberschriften"/>
  </w:abstractNum>
  <w:abstractNum w:abstractNumId="28" w15:restartNumberingAfterBreak="0">
    <w:nsid w:val="5D3A449D"/>
    <w:multiLevelType w:val="multilevel"/>
    <w:tmpl w:val="E45C30BC"/>
    <w:numStyleLink w:val="Listeberschriften"/>
  </w:abstractNum>
  <w:abstractNum w:abstractNumId="29" w15:restartNumberingAfterBreak="0">
    <w:nsid w:val="612230FA"/>
    <w:multiLevelType w:val="multilevel"/>
    <w:tmpl w:val="A6ACADFE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hAnsiTheme="minorHAnsi" w:hint="default"/>
        <w:b w:val="0"/>
        <w:i w:val="0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0" w15:restartNumberingAfterBreak="0">
    <w:nsid w:val="6711417E"/>
    <w:multiLevelType w:val="multilevel"/>
    <w:tmpl w:val="E45C30BC"/>
    <w:numStyleLink w:val="Listeberschriften"/>
  </w:abstractNum>
  <w:abstractNum w:abstractNumId="31" w15:restartNumberingAfterBreak="0">
    <w:nsid w:val="6AE811C6"/>
    <w:multiLevelType w:val="multilevel"/>
    <w:tmpl w:val="7F4E4A8C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95 Blk" w:hAnsi="HelveticaNeueLT Pro 95 Blk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pStyle w:val="berschrift4"/>
      <w:lvlText w:val="%4)"/>
      <w:lvlJc w:val="left"/>
      <w:pPr>
        <w:ind w:left="2160" w:firstLine="0"/>
      </w:pPr>
    </w:lvl>
    <w:lvl w:ilvl="4">
      <w:start w:val="1"/>
      <w:numFmt w:val="decimal"/>
      <w:pStyle w:val="berschrift5"/>
      <w:lvlText w:val="(%5)"/>
      <w:lvlJc w:val="left"/>
      <w:pPr>
        <w:ind w:left="2880" w:firstLine="0"/>
      </w:pPr>
    </w:lvl>
    <w:lvl w:ilvl="5">
      <w:start w:val="1"/>
      <w:numFmt w:val="lowerLetter"/>
      <w:pStyle w:val="berschrift6"/>
      <w:lvlText w:val="(%6)"/>
      <w:lvlJc w:val="left"/>
      <w:pPr>
        <w:ind w:left="3600" w:firstLine="0"/>
      </w:pPr>
    </w:lvl>
    <w:lvl w:ilvl="6">
      <w:start w:val="1"/>
      <w:numFmt w:val="lowerRoman"/>
      <w:pStyle w:val="berschrift7"/>
      <w:lvlText w:val="(%7)"/>
      <w:lvlJc w:val="left"/>
      <w:pPr>
        <w:ind w:left="4320" w:firstLine="0"/>
      </w:pPr>
    </w:lvl>
    <w:lvl w:ilvl="7">
      <w:start w:val="1"/>
      <w:numFmt w:val="lowerLetter"/>
      <w:pStyle w:val="berschrift8"/>
      <w:lvlText w:val="(%8)"/>
      <w:lvlJc w:val="left"/>
      <w:pPr>
        <w:ind w:left="5040" w:firstLine="0"/>
      </w:pPr>
    </w:lvl>
    <w:lvl w:ilvl="8">
      <w:start w:val="1"/>
      <w:numFmt w:val="lowerRoman"/>
      <w:pStyle w:val="berschrift9"/>
      <w:lvlText w:val="(%9)"/>
      <w:lvlJc w:val="left"/>
      <w:pPr>
        <w:ind w:left="5760" w:firstLine="0"/>
      </w:pPr>
    </w:lvl>
  </w:abstractNum>
  <w:abstractNum w:abstractNumId="32" w15:restartNumberingAfterBreak="0">
    <w:nsid w:val="6B920F3F"/>
    <w:multiLevelType w:val="multilevel"/>
    <w:tmpl w:val="3BB4F38A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3" w15:restartNumberingAfterBreak="0">
    <w:nsid w:val="779322BA"/>
    <w:multiLevelType w:val="multilevel"/>
    <w:tmpl w:val="BEB6FB2E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ascii="HelveticaNeueLT Pro 55 Roman" w:hAnsi="HelveticaNeueLT Pro 55 Roman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ascii="HelveticaNeueLT Pro 55 Roman" w:hAnsi="HelveticaNeueLT Pro 55 Roman"/>
      </w:rPr>
    </w:lvl>
    <w:lvl w:ilvl="2">
      <w:start w:val="1"/>
      <w:numFmt w:val="decimal"/>
      <w:suff w:val="space"/>
      <w:lvlText w:val="%1.%2.%3"/>
      <w:lvlJc w:val="left"/>
      <w:pPr>
        <w:ind w:left="1440" w:hanging="1440"/>
      </w:pPr>
      <w:rPr>
        <w:rFonts w:ascii="HelveticaNeueLT Pro 55 Roman" w:hAnsi="HelveticaNeueLT Pro 55 Roman"/>
      </w:r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33"/>
  </w:num>
  <w:num w:numId="5">
    <w:abstractNumId w:val="18"/>
  </w:num>
  <w:num w:numId="6">
    <w:abstractNumId w:val="17"/>
  </w:num>
  <w:num w:numId="7">
    <w:abstractNumId w:val="10"/>
  </w:num>
  <w:num w:numId="8">
    <w:abstractNumId w:val="9"/>
  </w:num>
  <w:num w:numId="9">
    <w:abstractNumId w:val="20"/>
  </w:num>
  <w:num w:numId="10">
    <w:abstractNumId w:val="32"/>
  </w:num>
  <w:num w:numId="11">
    <w:abstractNumId w:val="22"/>
  </w:num>
  <w:num w:numId="12">
    <w:abstractNumId w:val="12"/>
  </w:num>
  <w:num w:numId="13">
    <w:abstractNumId w:val="29"/>
  </w:num>
  <w:num w:numId="14">
    <w:abstractNumId w:val="19"/>
  </w:num>
  <w:num w:numId="15">
    <w:abstractNumId w:val="25"/>
  </w:num>
  <w:num w:numId="16">
    <w:abstractNumId w:val="21"/>
  </w:num>
  <w:num w:numId="17">
    <w:abstractNumId w:val="7"/>
  </w:num>
  <w:num w:numId="18">
    <w:abstractNumId w:val="1"/>
  </w:num>
  <w:num w:numId="19">
    <w:abstractNumId w:val="15"/>
  </w:num>
  <w:num w:numId="20">
    <w:abstractNumId w:val="6"/>
  </w:num>
  <w:num w:numId="21">
    <w:abstractNumId w:val="5"/>
  </w:num>
  <w:num w:numId="22">
    <w:abstractNumId w:val="8"/>
  </w:num>
  <w:num w:numId="23">
    <w:abstractNumId w:val="16"/>
  </w:num>
  <w:num w:numId="24">
    <w:abstractNumId w:val="2"/>
  </w:num>
  <w:num w:numId="25">
    <w:abstractNumId w:val="11"/>
  </w:num>
  <w:num w:numId="26">
    <w:abstractNumId w:val="31"/>
  </w:num>
  <w:num w:numId="27">
    <w:abstractNumId w:val="4"/>
  </w:num>
  <w:num w:numId="28">
    <w:abstractNumId w:val="24"/>
  </w:num>
  <w:num w:numId="29">
    <w:abstractNumId w:val="27"/>
  </w:num>
  <w:num w:numId="30">
    <w:abstractNumId w:val="26"/>
  </w:num>
  <w:num w:numId="31">
    <w:abstractNumId w:val="30"/>
  </w:num>
  <w:num w:numId="32">
    <w:abstractNumId w:val="23"/>
  </w:num>
  <w:num w:numId="33">
    <w:abstractNumId w:val="3"/>
  </w:num>
  <w:num w:numId="34">
    <w:abstractNumId w:val="2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bteilung" w:val="Informationstechnik"/>
    <w:docVar w:name="Lueckentext" w:val="aus"/>
    <w:docVar w:name="Nummerierung" w:val="ein"/>
  </w:docVars>
  <w:rsids>
    <w:rsidRoot w:val="006B336B"/>
    <w:rsid w:val="0000654A"/>
    <w:rsid w:val="00006E44"/>
    <w:rsid w:val="00017DC5"/>
    <w:rsid w:val="0003648D"/>
    <w:rsid w:val="0005594F"/>
    <w:rsid w:val="000568B3"/>
    <w:rsid w:val="00082ECF"/>
    <w:rsid w:val="000841A7"/>
    <w:rsid w:val="000B6383"/>
    <w:rsid w:val="000F3B53"/>
    <w:rsid w:val="000F65C3"/>
    <w:rsid w:val="00106FA6"/>
    <w:rsid w:val="00111663"/>
    <w:rsid w:val="001570C8"/>
    <w:rsid w:val="00170D9E"/>
    <w:rsid w:val="0018083F"/>
    <w:rsid w:val="0018470A"/>
    <w:rsid w:val="001B0024"/>
    <w:rsid w:val="001B1A6B"/>
    <w:rsid w:val="001E2442"/>
    <w:rsid w:val="001F2400"/>
    <w:rsid w:val="00203921"/>
    <w:rsid w:val="002502B0"/>
    <w:rsid w:val="0027418D"/>
    <w:rsid w:val="002A62C4"/>
    <w:rsid w:val="002B1E35"/>
    <w:rsid w:val="002D0F93"/>
    <w:rsid w:val="002D5F46"/>
    <w:rsid w:val="002E1081"/>
    <w:rsid w:val="00314D27"/>
    <w:rsid w:val="00327DE1"/>
    <w:rsid w:val="00350005"/>
    <w:rsid w:val="00353F9C"/>
    <w:rsid w:val="0037787E"/>
    <w:rsid w:val="003808CE"/>
    <w:rsid w:val="003838FC"/>
    <w:rsid w:val="003A0343"/>
    <w:rsid w:val="003B66F4"/>
    <w:rsid w:val="003D67DF"/>
    <w:rsid w:val="003E14BF"/>
    <w:rsid w:val="003F4BD9"/>
    <w:rsid w:val="00416112"/>
    <w:rsid w:val="004202F9"/>
    <w:rsid w:val="0042613A"/>
    <w:rsid w:val="00430F78"/>
    <w:rsid w:val="004345B1"/>
    <w:rsid w:val="0043461E"/>
    <w:rsid w:val="00491D4F"/>
    <w:rsid w:val="004A2D85"/>
    <w:rsid w:val="004D7D20"/>
    <w:rsid w:val="004E0DB9"/>
    <w:rsid w:val="005246FF"/>
    <w:rsid w:val="00525EF5"/>
    <w:rsid w:val="00541A32"/>
    <w:rsid w:val="00552732"/>
    <w:rsid w:val="00562458"/>
    <w:rsid w:val="00577E80"/>
    <w:rsid w:val="00580AB5"/>
    <w:rsid w:val="005875A6"/>
    <w:rsid w:val="005A4D8C"/>
    <w:rsid w:val="005B23DB"/>
    <w:rsid w:val="005B6053"/>
    <w:rsid w:val="005C21F0"/>
    <w:rsid w:val="005D5C0D"/>
    <w:rsid w:val="005E0F93"/>
    <w:rsid w:val="005E51B2"/>
    <w:rsid w:val="006000FE"/>
    <w:rsid w:val="006020F0"/>
    <w:rsid w:val="00604232"/>
    <w:rsid w:val="00645358"/>
    <w:rsid w:val="006513DD"/>
    <w:rsid w:val="006542BD"/>
    <w:rsid w:val="00654A8E"/>
    <w:rsid w:val="00657B1D"/>
    <w:rsid w:val="00672423"/>
    <w:rsid w:val="00676323"/>
    <w:rsid w:val="006773CE"/>
    <w:rsid w:val="006960ED"/>
    <w:rsid w:val="0069632F"/>
    <w:rsid w:val="006B336B"/>
    <w:rsid w:val="006C21F8"/>
    <w:rsid w:val="006D2E2C"/>
    <w:rsid w:val="006D4B96"/>
    <w:rsid w:val="0071316B"/>
    <w:rsid w:val="007317B6"/>
    <w:rsid w:val="00753312"/>
    <w:rsid w:val="00755018"/>
    <w:rsid w:val="00756B38"/>
    <w:rsid w:val="00760A3B"/>
    <w:rsid w:val="00761683"/>
    <w:rsid w:val="00766006"/>
    <w:rsid w:val="0077627C"/>
    <w:rsid w:val="0078412A"/>
    <w:rsid w:val="007924EB"/>
    <w:rsid w:val="007B4AC6"/>
    <w:rsid w:val="007B60C0"/>
    <w:rsid w:val="007C7644"/>
    <w:rsid w:val="007D3356"/>
    <w:rsid w:val="007D6F67"/>
    <w:rsid w:val="00807738"/>
    <w:rsid w:val="008168E6"/>
    <w:rsid w:val="0086180F"/>
    <w:rsid w:val="00873C78"/>
    <w:rsid w:val="00874E1F"/>
    <w:rsid w:val="008A06ED"/>
    <w:rsid w:val="008D0E98"/>
    <w:rsid w:val="008D3A9F"/>
    <w:rsid w:val="00904D1A"/>
    <w:rsid w:val="009161C4"/>
    <w:rsid w:val="00932C5C"/>
    <w:rsid w:val="00936B2A"/>
    <w:rsid w:val="00940D37"/>
    <w:rsid w:val="00941978"/>
    <w:rsid w:val="00945B1D"/>
    <w:rsid w:val="009577BF"/>
    <w:rsid w:val="00957D8F"/>
    <w:rsid w:val="00971771"/>
    <w:rsid w:val="00982884"/>
    <w:rsid w:val="009D5780"/>
    <w:rsid w:val="00A05ED7"/>
    <w:rsid w:val="00A10D1B"/>
    <w:rsid w:val="00A25835"/>
    <w:rsid w:val="00A30FEB"/>
    <w:rsid w:val="00A368BB"/>
    <w:rsid w:val="00A475E5"/>
    <w:rsid w:val="00A47D2A"/>
    <w:rsid w:val="00A617DE"/>
    <w:rsid w:val="00AA10D7"/>
    <w:rsid w:val="00AA1DFF"/>
    <w:rsid w:val="00AC5F7C"/>
    <w:rsid w:val="00AC64C0"/>
    <w:rsid w:val="00AD3C46"/>
    <w:rsid w:val="00B219E3"/>
    <w:rsid w:val="00B30D72"/>
    <w:rsid w:val="00B46A7D"/>
    <w:rsid w:val="00B536B0"/>
    <w:rsid w:val="00B77423"/>
    <w:rsid w:val="00B84709"/>
    <w:rsid w:val="00B86E32"/>
    <w:rsid w:val="00BE1068"/>
    <w:rsid w:val="00C5637C"/>
    <w:rsid w:val="00C867C9"/>
    <w:rsid w:val="00C95ACB"/>
    <w:rsid w:val="00CC033F"/>
    <w:rsid w:val="00D03CF9"/>
    <w:rsid w:val="00D139ED"/>
    <w:rsid w:val="00D344CD"/>
    <w:rsid w:val="00D50743"/>
    <w:rsid w:val="00D73FF0"/>
    <w:rsid w:val="00DA4F15"/>
    <w:rsid w:val="00DA73EA"/>
    <w:rsid w:val="00DF2823"/>
    <w:rsid w:val="00DF78D4"/>
    <w:rsid w:val="00E476AA"/>
    <w:rsid w:val="00E6204F"/>
    <w:rsid w:val="00E62E36"/>
    <w:rsid w:val="00E9205C"/>
    <w:rsid w:val="00EB3B85"/>
    <w:rsid w:val="00EB3B9F"/>
    <w:rsid w:val="00EC1740"/>
    <w:rsid w:val="00EE429B"/>
    <w:rsid w:val="00EF085B"/>
    <w:rsid w:val="00EF6212"/>
    <w:rsid w:val="00F010F7"/>
    <w:rsid w:val="00F36283"/>
    <w:rsid w:val="00F44332"/>
    <w:rsid w:val="00F47A73"/>
    <w:rsid w:val="00F569FA"/>
    <w:rsid w:val="00F851D8"/>
    <w:rsid w:val="00F95861"/>
    <w:rsid w:val="00FC47ED"/>
    <w:rsid w:val="00FD5FF9"/>
    <w:rsid w:val="00FE3C82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E943C82"/>
  <w15:docId w15:val="{13577017-97E1-46A9-AF4F-786F9562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1"/>
        <w:szCs w:val="21"/>
        <w:lang w:val="de-CH" w:eastAsia="en-US" w:bidi="ar-SA"/>
      </w:rPr>
    </w:rPrDefault>
    <w:pPrDefault>
      <w:pPr>
        <w:spacing w:line="248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4CD"/>
    <w:pPr>
      <w:spacing w:after="60" w:line="280" w:lineRule="atLeast"/>
    </w:pPr>
    <w:rPr>
      <w:rFonts w:asciiTheme="minorHAnsi" w:hAnsiTheme="minorHAns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41A32"/>
    <w:pPr>
      <w:keepNext/>
      <w:keepLines/>
      <w:numPr>
        <w:numId w:val="34"/>
      </w:numPr>
      <w:spacing w:after="360" w:line="360" w:lineRule="exact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41A32"/>
    <w:pPr>
      <w:keepNext/>
      <w:keepLines/>
      <w:numPr>
        <w:ilvl w:val="1"/>
        <w:numId w:val="34"/>
      </w:numPr>
      <w:spacing w:after="0"/>
      <w:outlineLvl w:val="1"/>
    </w:pPr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41A32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541A32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41A32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41A32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41A32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41A32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41A32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246FF"/>
    <w:pPr>
      <w:spacing w:after="0" w:line="200" w:lineRule="exact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5246FF"/>
    <w:rPr>
      <w:rFonts w:asciiTheme="minorHAnsi" w:hAnsiTheme="minorHAnsi"/>
      <w:sz w:val="16"/>
    </w:rPr>
  </w:style>
  <w:style w:type="paragraph" w:styleId="Fuzeile">
    <w:name w:val="footer"/>
    <w:basedOn w:val="Standard"/>
    <w:link w:val="FuzeileZchn"/>
    <w:uiPriority w:val="99"/>
    <w:unhideWhenUsed/>
    <w:rsid w:val="00982884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82884"/>
  </w:style>
  <w:style w:type="character" w:customStyle="1" w:styleId="berschrift1Zchn">
    <w:name w:val="Überschrift 1 Zchn"/>
    <w:basedOn w:val="Absatz-Standardschriftart"/>
    <w:link w:val="berschrift1"/>
    <w:uiPriority w:val="9"/>
    <w:rsid w:val="00541A32"/>
    <w:rPr>
      <w:rFonts w:asciiTheme="majorHAnsi" w:eastAsiaTheme="majorEastAsia" w:hAnsiTheme="majorHAnsi" w:cstheme="majorBidi"/>
      <w:bCs/>
      <w:color w:val="000000" w:themeColor="accent1" w:themeShade="BF"/>
      <w:sz w:val="32"/>
      <w:szCs w:val="28"/>
    </w:rPr>
  </w:style>
  <w:style w:type="table" w:styleId="Tabellenraster">
    <w:name w:val="Table Grid"/>
    <w:basedOn w:val="NormaleTabelle"/>
    <w:rsid w:val="0000654A"/>
    <w:tblPr>
      <w:tblCellMar>
        <w:left w:w="0" w:type="dxa"/>
        <w:right w:w="0" w:type="dxa"/>
      </w:tblCellMar>
    </w:tblPr>
  </w:style>
  <w:style w:type="paragraph" w:customStyle="1" w:styleId="Autor">
    <w:name w:val="Autor"/>
    <w:basedOn w:val="Standard"/>
    <w:rsid w:val="00C95ACB"/>
    <w:pPr>
      <w:spacing w:after="248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541A32"/>
    <w:rPr>
      <w:rFonts w:asciiTheme="majorHAnsi" w:eastAsiaTheme="majorEastAsia" w:hAnsiTheme="majorHAnsi" w:cstheme="majorBidi"/>
      <w:bCs/>
      <w:color w:val="000000" w:themeColor="accent1"/>
      <w:szCs w:val="26"/>
    </w:rPr>
  </w:style>
  <w:style w:type="paragraph" w:customStyle="1" w:styleId="KopfzeilePrimary">
    <w:name w:val="Kopfzeile Primary"/>
    <w:basedOn w:val="Kopfzeile"/>
    <w:rsid w:val="00A475E5"/>
    <w:pPr>
      <w:spacing w:before="760" w:after="1040"/>
      <w:ind w:left="454"/>
    </w:pPr>
    <w:rPr>
      <w:rFonts w:asciiTheme="majorHAnsi" w:hAnsiTheme="majorHAnsi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F13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F131F"/>
    <w:rPr>
      <w:rFonts w:ascii="Tahoma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rsid w:val="00A475E5"/>
    <w:pPr>
      <w:spacing w:before="200" w:after="400" w:line="240" w:lineRule="auto"/>
    </w:pPr>
    <w:rPr>
      <w:b/>
      <w:bCs/>
      <w:color w:val="000000" w:themeColor="accent1"/>
      <w:sz w:val="18"/>
      <w:szCs w:val="18"/>
    </w:rPr>
  </w:style>
  <w:style w:type="paragraph" w:styleId="Inhaltsverzeichnisberschrift">
    <w:name w:val="TOC Heading"/>
    <w:next w:val="Standard"/>
    <w:uiPriority w:val="39"/>
    <w:unhideWhenUsed/>
    <w:rsid w:val="006960ED"/>
    <w:pPr>
      <w:spacing w:after="360" w:line="360" w:lineRule="exact"/>
    </w:pPr>
    <w:rPr>
      <w:rFonts w:asciiTheme="majorHAnsi" w:eastAsiaTheme="majorEastAsia" w:hAnsiTheme="majorHAnsi" w:cstheme="majorBidi"/>
      <w:bCs/>
      <w:color w:val="000000" w:themeColor="text1"/>
      <w:sz w:val="32"/>
      <w:szCs w:val="28"/>
      <w:lang w:val="en-US"/>
    </w:rPr>
  </w:style>
  <w:style w:type="paragraph" w:styleId="Verzeichnis1">
    <w:name w:val="toc 1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</w:pPr>
    <w:rPr>
      <w:noProof/>
    </w:rPr>
  </w:style>
  <w:style w:type="paragraph" w:styleId="Verzeichnis2">
    <w:name w:val="toc 2"/>
    <w:basedOn w:val="Standard"/>
    <w:next w:val="Standard"/>
    <w:uiPriority w:val="39"/>
    <w:unhideWhenUsed/>
    <w:rsid w:val="00654A8E"/>
    <w:pPr>
      <w:tabs>
        <w:tab w:val="right" w:leader="dot" w:pos="10206"/>
      </w:tabs>
      <w:spacing w:after="100"/>
      <w:ind w:left="170"/>
    </w:pPr>
    <w:rPr>
      <w:noProof/>
    </w:rPr>
  </w:style>
  <w:style w:type="character" w:styleId="Hyperlink">
    <w:name w:val="Hyperlink"/>
    <w:basedOn w:val="Absatz-Standardschriftart"/>
    <w:uiPriority w:val="99"/>
    <w:unhideWhenUsed/>
    <w:rsid w:val="00FF131F"/>
    <w:rPr>
      <w:color w:val="0C0C0C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654A8E"/>
    <w:pPr>
      <w:tabs>
        <w:tab w:val="right" w:leader="dot" w:pos="10206"/>
      </w:tabs>
      <w:spacing w:after="100"/>
      <w:ind w:left="340"/>
    </w:pPr>
    <w:rPr>
      <w:rFonts w:cs="Arial"/>
      <w:noProof/>
    </w:rPr>
  </w:style>
  <w:style w:type="paragraph" w:styleId="Titel">
    <w:name w:val="Title"/>
    <w:basedOn w:val="Standard"/>
    <w:next w:val="Standard"/>
    <w:link w:val="TitelZchn"/>
    <w:uiPriority w:val="10"/>
    <w:rsid w:val="00657B1D"/>
    <w:pPr>
      <w:spacing w:after="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57B1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4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rsid w:val="00657B1D"/>
    <w:pPr>
      <w:numPr>
        <w:ilvl w:val="1"/>
      </w:numPr>
      <w:spacing w:after="248"/>
    </w:pPr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7B1D"/>
    <w:rPr>
      <w:rFonts w:asciiTheme="majorHAnsi" w:eastAsiaTheme="majorEastAsia" w:hAnsiTheme="majorHAnsi" w:cstheme="majorBidi"/>
      <w:iCs/>
      <w:color w:val="000000" w:themeColor="accent1"/>
      <w:spacing w:val="15"/>
      <w:sz w:val="32"/>
      <w:szCs w:val="24"/>
    </w:rPr>
  </w:style>
  <w:style w:type="character" w:styleId="Platzhaltertext">
    <w:name w:val="Placeholder Text"/>
    <w:basedOn w:val="Absatz-Standardschriftart"/>
    <w:uiPriority w:val="99"/>
    <w:semiHidden/>
    <w:rsid w:val="00A05ED7"/>
    <w:rPr>
      <w:color w:val="808080"/>
    </w:rPr>
  </w:style>
  <w:style w:type="character" w:customStyle="1" w:styleId="Lsung">
    <w:name w:val="Lösung"/>
    <w:basedOn w:val="Absatz-Standardschriftart"/>
    <w:uiPriority w:val="1"/>
    <w:qFormat/>
    <w:rsid w:val="00874E1F"/>
    <w:rPr>
      <w:vanish/>
      <w:color w:val="FF0000"/>
    </w:rPr>
  </w:style>
  <w:style w:type="character" w:customStyle="1" w:styleId="Lckentextein">
    <w:name w:val="Lückentext_ein"/>
    <w:basedOn w:val="Absatz-Standardschriftart"/>
    <w:uiPriority w:val="11"/>
    <w:qFormat/>
    <w:rsid w:val="003A0343"/>
    <w:rPr>
      <w:color w:val="0000FF"/>
      <w:spacing w:val="80"/>
    </w:rPr>
  </w:style>
  <w:style w:type="character" w:customStyle="1" w:styleId="Lckentextaus">
    <w:name w:val="Lückentext_aus"/>
    <w:basedOn w:val="Lckentextein"/>
    <w:uiPriority w:val="10"/>
    <w:rsid w:val="003A0343"/>
    <w:rPr>
      <w:color w:val="FFFFFF"/>
      <w:spacing w:val="80"/>
      <w:u w:val="dotted" w:color="00000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41A32"/>
    <w:rPr>
      <w:rFonts w:asciiTheme="majorHAnsi" w:eastAsiaTheme="majorEastAsia" w:hAnsiTheme="majorHAnsi" w:cstheme="majorBidi"/>
      <w:bCs/>
      <w:color w:val="000000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41A32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41A32"/>
    <w:rPr>
      <w:rFonts w:asciiTheme="majorHAnsi" w:eastAsiaTheme="majorEastAsia" w:hAnsiTheme="majorHAnsi" w:cstheme="majorBidi"/>
      <w:color w:val="00000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41A32"/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41A3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41A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Listeberschriften">
    <w:name w:val="Liste_Überschriften"/>
    <w:uiPriority w:val="99"/>
    <w:rsid w:val="00541A32"/>
    <w:pPr>
      <w:numPr>
        <w:numId w:val="1"/>
      </w:numPr>
    </w:pPr>
  </w:style>
  <w:style w:type="paragraph" w:styleId="Listennummer">
    <w:name w:val="List Number"/>
    <w:basedOn w:val="Standard"/>
    <w:uiPriority w:val="99"/>
    <w:semiHidden/>
    <w:unhideWhenUsed/>
    <w:rsid w:val="00577E80"/>
    <w:pPr>
      <w:numPr>
        <w:numId w:val="2"/>
      </w:numPr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20392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03921"/>
    <w:rPr>
      <w:rFonts w:asciiTheme="minorHAnsi" w:hAnsiTheme="minorHAnsi"/>
      <w:sz w:val="20"/>
      <w:szCs w:val="20"/>
    </w:rPr>
  </w:style>
  <w:style w:type="character" w:styleId="Funotenzeichen">
    <w:name w:val="footnote reference"/>
    <w:basedOn w:val="Absatz-Standardschriftart"/>
    <w:uiPriority w:val="99"/>
    <w:unhideWhenUsed/>
    <w:rsid w:val="00203921"/>
    <w:rPr>
      <w:vertAlign w:val="superscript"/>
    </w:rPr>
  </w:style>
  <w:style w:type="paragraph" w:customStyle="1" w:styleId="GIBS">
    <w:name w:val="GIBS"/>
    <w:rsid w:val="00F44332"/>
    <w:pPr>
      <w:spacing w:after="60" w:line="280" w:lineRule="atLeast"/>
    </w:pPr>
    <w:rPr>
      <w:rFonts w:asciiTheme="minorHAnsi" w:hAnsiTheme="minorHAnsi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s%20Aeschlimann\Dropbox\TBZ\als%20Lehrer\Vorlagen\Skript.dotm" TargetMode="External"/></Relationships>
</file>

<file path=word/theme/theme1.xml><?xml version="1.0" encoding="utf-8"?>
<a:theme xmlns:a="http://schemas.openxmlformats.org/drawingml/2006/main" name="Larissa-Design">
  <a:themeElements>
    <a:clrScheme name="Schwarz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595959"/>
      </a:accent2>
      <a:accent3>
        <a:srgbClr val="7F7F7F"/>
      </a:accent3>
      <a:accent4>
        <a:srgbClr val="7F7F7F"/>
      </a:accent4>
      <a:accent5>
        <a:srgbClr val="BFBFBF"/>
      </a:accent5>
      <a:accent6>
        <a:srgbClr val="F2F2F2"/>
      </a:accent6>
      <a:hlink>
        <a:srgbClr val="0C0C0C"/>
      </a:hlink>
      <a:folHlink>
        <a:srgbClr val="0C0C0C"/>
      </a:folHlink>
    </a:clrScheme>
    <a:fontScheme name="TBZ">
      <a:majorFont>
        <a:latin typeface="HelveticaNeueLT Pro 95 Blk"/>
        <a:ea typeface=""/>
        <a:cs typeface=""/>
      </a:majorFont>
      <a:minorFont>
        <a:latin typeface="HelveticaNeueLT Pro 55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.xml.rels><?xml version="1.0" encoding="UTF-8" standalone="yes"?>
<Relationships xmlns="http://schemas.openxmlformats.org/package/2006/relationships"><Relationship Id="Gliederung" Type="http://schemas.openxmlformats.org/officeDocument/2006/relationships/image" Target="images/Gliederung.png"/><Relationship Id="logo" Type="http://schemas.openxmlformats.org/officeDocument/2006/relationships/image" Target="images/logo.png"/><Relationship Id="Karos" Type="http://schemas.openxmlformats.org/officeDocument/2006/relationships/image" Target="images/Karos.png"/><Relationship Id="Linien" Type="http://schemas.openxmlformats.org/officeDocument/2006/relationships/image" Target="images/Linien.png"/></Relationships>
</file>

<file path=customUI/customUI.xml><?xml version="1.0" encoding="utf-8"?>
<customUI xmlns:doc="http://schemas.microsoft.com/office/2006/01/customui/currentDocument" xmlns="http://schemas.microsoft.com/office/2006/01/customui">
  <ribbon>
    <tabs>
      <tab id="TBZ" label="TBZ">
        <group id="Gruppe_TBZ" label="einfügen...">
          <button id="Titelblatt" label="Titelblatt einfügen" size="large" onAction="Titelblatt_Einfügen" screentip="hiermit fügen Sie ein TBZ-Titlblatt ein" image="logo"/>
          <button id="Inhaltsvz" label="InhaltsVz einfügen" size="large" onAction="Inhaltsvz_Einfügen" screentip="hiermit fügen Sie ein Inhaltsverzeichnis ein" imageMso="ViewOutlineView"/>
          <button id="Ueberschriften" label="Überschriften Num ein/aus" size="large" onAction="Ueberschriften_aus" screentip="hiermit schalten Sie die Übeschriftennummerierung an und aus. Eventuell zwei mal betätigen!" image="Gliederung"/>
          <button id="Fussnote" label="Fussnote einfügen" size="large" onAction="Fussnote_Einfuegen" screentip="hiermit fügen Sie eine grafisch ansprechend gestaltete Fussnote ein" imageMso="QueryBuilder"/>
          <button id="Querformat" label="Querformat" size="large" onAction="Querformat" screentip="hiermit stellen Sie den markierten Text auf Querformat um" imageMso="RecurrenceEdit"/>
          <button id="Lueckentext" label="Lückentext ein/aus" size="large" onAction="Lueckentext_unsichtbar" screentip="hiermit schalten Sie mit 'Lückentext' fromatierten Text auf sichtbar/unsichbar" imageMso="SignatureLineInsert"/>
          <button id="Verborgen" label="Lösungen ein/aus" size="large" onAction="Verborgener_Text_ein_aus" screentip="hiermit schalten Sie mit 'Lösung' fromatierten Text auf sichtbar/unsichbar" imageMso="QueryDelete"/>
          <button id="Karos" label="Karos einfügen" size="large" onAction="Karos_einfügen" screentip="hiermit fügen Sie 5 mm-Karos in den Text ein" image="Karos"/>
          <button id="Linien" label="Linien einfügen" size="large" onAction="Linien_einfügen" screentip="hiermit fügen Sie 10 mm-Linien in den Text ein" image="Linien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744B51-E441-47BA-8BED-F3EDFC480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Skript.dotm</Template>
  <TotalTime>0</TotalTime>
  <Pages>1</Pages>
  <Words>286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</vt:lpstr>
    </vt:vector>
  </TitlesOfParts>
  <Company>Mediaviso AG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Musterbeispiel</dc:subject>
  <dc:creator>Jonas Aeschlimann</dc:creator>
  <cp:lastModifiedBy>Jonas Aeschlimann</cp:lastModifiedBy>
  <cp:revision>13</cp:revision>
  <cp:lastPrinted>2016-01-28T10:48:00Z</cp:lastPrinted>
  <dcterms:created xsi:type="dcterms:W3CDTF">2019-11-17T12:44:00Z</dcterms:created>
  <dcterms:modified xsi:type="dcterms:W3CDTF">2019-11-28T11:33:00Z</dcterms:modified>
  <cp:contentStatus>Version 1</cp:contentStatus>
</cp:coreProperties>
</file>