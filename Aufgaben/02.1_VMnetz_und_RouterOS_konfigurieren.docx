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8075E" w14:textId="07843697" w:rsidR="00FF131F" w:rsidRDefault="00FD1700" w:rsidP="005C68F8">
      <w:pPr>
        <w:pStyle w:val="berschrift1"/>
        <w:numPr>
          <w:ilvl w:val="0"/>
          <w:numId w:val="0"/>
        </w:numPr>
      </w:pPr>
      <w:r>
        <w:t xml:space="preserve">Aufgabe </w:t>
      </w:r>
      <w:r w:rsidR="005C68F8">
        <w:t xml:space="preserve">2 </w:t>
      </w:r>
      <w:r>
        <w:t xml:space="preserve">– </w:t>
      </w:r>
      <w:r w:rsidR="005C68F8">
        <w:t>RouterOS und «VMnet» konfigurieren</w:t>
      </w:r>
    </w:p>
    <w:p w14:paraId="534BB7E6" w14:textId="7F9A85DA" w:rsidR="00FD1700" w:rsidRDefault="00353DDE" w:rsidP="00FD1700">
      <w:pPr>
        <w:pStyle w:val="berschrift2"/>
      </w:pPr>
      <w:r>
        <w:t>Normale Installation</w:t>
      </w:r>
      <w:r w:rsidR="0045730D">
        <w:t xml:space="preserve"> (1 Punkt)</w:t>
      </w:r>
    </w:p>
    <w:p w14:paraId="11F731E3" w14:textId="1CF75779" w:rsidR="00FD1700" w:rsidRDefault="005C68F8" w:rsidP="00FD1700">
      <w:r>
        <w:t xml:space="preserve">Installieren Sie RouterOS auf einer virtuellen Maschine. Bei der Installation werden Sie nach einer Lizenz gefragt. Sie brauchen </w:t>
      </w:r>
      <w:r w:rsidR="004B0611">
        <w:t>jedoch nicht mehr als die «Trial». Der Trial läuft nach 24 Stunden ab aber die Funktionen, welche Sie benötigen</w:t>
      </w:r>
      <w:r w:rsidR="007603F6">
        <w:t>,</w:t>
      </w:r>
      <w:r w:rsidR="004B0611">
        <w:t xml:space="preserve"> funktionieren immer noch. Falls Sie möchten, können Sie auch eine kostenlose Registration vornehmen.</w:t>
      </w:r>
    </w:p>
    <w:p w14:paraId="5FB6BF35" w14:textId="0DF31B04" w:rsidR="005C68F8" w:rsidRDefault="0095718B" w:rsidP="00FD1700">
      <w:hyperlink r:id="rId8" w:history="1">
        <w:r w:rsidR="005C68F8" w:rsidRPr="00064054">
          <w:rPr>
            <w:rStyle w:val="Hyperlink"/>
          </w:rPr>
          <w:t>https://mikrotik.com/download</w:t>
        </w:r>
      </w:hyperlink>
    </w:p>
    <w:p w14:paraId="42602E5D" w14:textId="5B61F304" w:rsidR="004B0611" w:rsidRPr="004B0611" w:rsidRDefault="004B0611" w:rsidP="004B0611">
      <w:pPr>
        <w:pStyle w:val="Listenabsatz"/>
        <w:numPr>
          <w:ilvl w:val="0"/>
          <w:numId w:val="45"/>
        </w:numPr>
        <w:rPr>
          <w:lang w:val="fr-CH"/>
        </w:rPr>
      </w:pPr>
      <w:r w:rsidRPr="004B0611">
        <w:rPr>
          <w:rFonts w:ascii="Arial" w:hAnsi="Arial" w:cs="Arial"/>
          <w:b/>
          <w:bCs/>
          <w:color w:val="757575"/>
          <w:shd w:val="clear" w:color="auto" w:fill="E8E8E8"/>
          <w:lang w:val="fr-CH"/>
        </w:rPr>
        <w:t xml:space="preserve">X86 </w:t>
      </w:r>
      <w:r w:rsidRPr="004B0611">
        <w:rPr>
          <w:rFonts w:ascii="Arial" w:hAnsi="Arial" w:cs="Arial"/>
          <w:color w:val="757575"/>
          <w:shd w:val="clear" w:color="auto" w:fill="FFFFFF"/>
          <w:lang w:val="fr-CH"/>
        </w:rPr>
        <w:t>CD Image = ISO Fi</w:t>
      </w:r>
      <w:r>
        <w:rPr>
          <w:rFonts w:ascii="Arial" w:hAnsi="Arial" w:cs="Arial"/>
          <w:color w:val="757575"/>
          <w:shd w:val="clear" w:color="auto" w:fill="FFFFFF"/>
          <w:lang w:val="fr-CH"/>
        </w:rPr>
        <w:t>le</w:t>
      </w:r>
    </w:p>
    <w:p w14:paraId="7B66365F" w14:textId="4ED42504" w:rsidR="005C68F8" w:rsidRDefault="004B0611" w:rsidP="004B0611">
      <w:pPr>
        <w:pStyle w:val="berschrift3"/>
      </w:pPr>
      <w:r>
        <w:t xml:space="preserve">Neue virtuelle Maschine erstellen </w:t>
      </w:r>
    </w:p>
    <w:p w14:paraId="3B9CFB4C" w14:textId="7DF497E0" w:rsidR="004B0611" w:rsidRDefault="004B0611" w:rsidP="004B0611">
      <w:pPr>
        <w:pStyle w:val="Listenabsatz"/>
        <w:numPr>
          <w:ilvl w:val="0"/>
          <w:numId w:val="44"/>
        </w:numPr>
      </w:pPr>
      <w:r>
        <w:t>Zwei Netzwerkadapter (Konfiguration «VMnet» beachten)</w:t>
      </w:r>
    </w:p>
    <w:p w14:paraId="765D1656" w14:textId="00C6180E" w:rsidR="004B0611" w:rsidRDefault="004B0611" w:rsidP="004B0611">
      <w:pPr>
        <w:pStyle w:val="Listenabsatz"/>
        <w:numPr>
          <w:ilvl w:val="0"/>
          <w:numId w:val="44"/>
        </w:numPr>
      </w:pPr>
      <w:r>
        <w:t>Boot type BIOS (Nicht UEFI)</w:t>
      </w:r>
    </w:p>
    <w:p w14:paraId="593936FF" w14:textId="57B4CC20" w:rsidR="004B0611" w:rsidRDefault="004B0611" w:rsidP="004B0611">
      <w:pPr>
        <w:pStyle w:val="berschrift3"/>
      </w:pPr>
      <w:r>
        <w:t>ISO installieren</w:t>
      </w:r>
    </w:p>
    <w:p w14:paraId="4E07C223" w14:textId="41032C18" w:rsidR="004B0611" w:rsidRDefault="004B0611" w:rsidP="004B0611">
      <w:pPr>
        <w:pStyle w:val="Listenabsatz"/>
        <w:numPr>
          <w:ilvl w:val="0"/>
          <w:numId w:val="45"/>
        </w:numPr>
      </w:pPr>
      <w:r>
        <w:t>Optionen: (x) System, (x) Routing</w:t>
      </w:r>
    </w:p>
    <w:p w14:paraId="686F1B66" w14:textId="77777777" w:rsidR="00353DDE" w:rsidRDefault="00353DDE" w:rsidP="004B0611"/>
    <w:p w14:paraId="1BBACF54" w14:textId="3A43AFFB" w:rsidR="004B0611" w:rsidRDefault="00353DDE" w:rsidP="00353DDE">
      <w:pPr>
        <w:pStyle w:val="berschrift2"/>
      </w:pPr>
      <w:r>
        <w:t>Installation unter Hyper-V</w:t>
      </w:r>
      <w:r w:rsidR="0045730D">
        <w:t xml:space="preserve"> (1 Punkt)</w:t>
      </w:r>
    </w:p>
    <w:p w14:paraId="202226AE" w14:textId="5833632F" w:rsidR="005C68F8" w:rsidRDefault="0095718B" w:rsidP="00FD1700">
      <w:hyperlink r:id="rId9" w:history="1">
        <w:r w:rsidR="00353DDE">
          <w:rPr>
            <w:rStyle w:val="Hyperlink"/>
          </w:rPr>
          <w:t>https://wiki.mikrotik.com/wiki/Manual:CHR_Hyper-V_installation</w:t>
        </w:r>
      </w:hyperlink>
    </w:p>
    <w:p w14:paraId="042019E2" w14:textId="1F208458" w:rsidR="005C68F8" w:rsidRDefault="005C68F8" w:rsidP="00FD1700"/>
    <w:p w14:paraId="2787B53D" w14:textId="488439A6" w:rsidR="00895E42" w:rsidRDefault="00895E42" w:rsidP="00895E42">
      <w:pPr>
        <w:pStyle w:val="berschrift2"/>
      </w:pPr>
      <w:r>
        <w:t>VMnet konfigurieren</w:t>
      </w:r>
    </w:p>
    <w:p w14:paraId="16144759" w14:textId="71DD377C" w:rsidR="00895E42" w:rsidRDefault="00895E42" w:rsidP="00FD1700">
      <w:r>
        <w:t>Virtuelle Netze auf sämtlichen VM-Netzwerkschnittstellen konfigurieren</w:t>
      </w:r>
    </w:p>
    <w:p w14:paraId="19564EFA" w14:textId="77777777" w:rsidR="00895E42" w:rsidRDefault="00895E42" w:rsidP="00FD1700"/>
    <w:p w14:paraId="06604202" w14:textId="5CE1AB45" w:rsidR="00FD1700" w:rsidRDefault="00F12318" w:rsidP="00FD1700">
      <w:pPr>
        <w:pStyle w:val="berschrift2"/>
      </w:pPr>
      <w:r>
        <w:t>RouterOS k</w:t>
      </w:r>
      <w:r w:rsidR="00353DDE">
        <w:t>onfigurieren</w:t>
      </w:r>
      <w:r w:rsidR="0045730D">
        <w:t xml:space="preserve"> (1 Punkt)</w:t>
      </w:r>
    </w:p>
    <w:p w14:paraId="21B75EE5" w14:textId="77777777" w:rsidR="00353DDE" w:rsidRDefault="00353DDE" w:rsidP="00353DDE">
      <w:pPr>
        <w:pStyle w:val="berschrift3"/>
      </w:pPr>
      <w:r>
        <w:t>Login</w:t>
      </w:r>
    </w:p>
    <w:p w14:paraId="12C0305D" w14:textId="16008278" w:rsidR="00353DDE" w:rsidRDefault="00353DDE" w:rsidP="00353DDE">
      <w:pPr>
        <w:pStyle w:val="Listenabsatz"/>
        <w:numPr>
          <w:ilvl w:val="0"/>
          <w:numId w:val="45"/>
        </w:numPr>
      </w:pPr>
      <w:r>
        <w:t xml:space="preserve">User: </w:t>
      </w:r>
      <w:r w:rsidR="00A162D8">
        <w:t>a</w:t>
      </w:r>
      <w:bookmarkStart w:id="0" w:name="_GoBack"/>
      <w:bookmarkEnd w:id="0"/>
      <w:r>
        <w:t>dmin</w:t>
      </w:r>
    </w:p>
    <w:p w14:paraId="720C29F6" w14:textId="77777777" w:rsidR="00353DDE" w:rsidRDefault="00353DDE" w:rsidP="00353DDE">
      <w:pPr>
        <w:pStyle w:val="Listenabsatz"/>
        <w:numPr>
          <w:ilvl w:val="0"/>
          <w:numId w:val="45"/>
        </w:numPr>
      </w:pPr>
      <w:r>
        <w:t>Pass: «keines»</w:t>
      </w:r>
    </w:p>
    <w:p w14:paraId="57B2BBD3" w14:textId="2BC45395" w:rsidR="00353DDE" w:rsidRDefault="00353DDE" w:rsidP="00353DDE">
      <w:pPr>
        <w:pStyle w:val="berschrift3"/>
      </w:pPr>
      <w:r>
        <w:t>Netzwerkinterfaces überprüfen</w:t>
      </w:r>
    </w:p>
    <w:p w14:paraId="54967D0C" w14:textId="77777777" w:rsidR="00353DDE" w:rsidRDefault="00353DDE" w:rsidP="00353DDE"/>
    <w:p w14:paraId="4413F194" w14:textId="69B4B527" w:rsidR="00353DDE" w:rsidRPr="00353DDE" w:rsidRDefault="00353DDE" w:rsidP="00353DDE">
      <w:pPr>
        <w:ind w:firstLine="708"/>
      </w:pPr>
      <w:r w:rsidRPr="00353DDE">
        <w:t>/interface</w:t>
      </w:r>
    </w:p>
    <w:p w14:paraId="4C278D56" w14:textId="40DEBCC7" w:rsidR="00353DDE" w:rsidRDefault="00353DDE" w:rsidP="00353DDE">
      <w:pPr>
        <w:ind w:firstLine="708"/>
      </w:pPr>
      <w:r w:rsidRPr="00353DDE">
        <w:t>Print</w:t>
      </w:r>
    </w:p>
    <w:p w14:paraId="70DC7823" w14:textId="3F1CCD5C" w:rsidR="00353DDE" w:rsidRDefault="00353DDE" w:rsidP="00353DDE">
      <w:pPr>
        <w:pStyle w:val="berschrift3"/>
      </w:pPr>
      <w:r>
        <w:t>IP-Adressen auf den Interfaces festlegen</w:t>
      </w:r>
    </w:p>
    <w:p w14:paraId="54E23F99" w14:textId="77777777" w:rsidR="00353DDE" w:rsidRPr="00353DDE" w:rsidRDefault="00353DDE" w:rsidP="00353DDE">
      <w:pPr>
        <w:ind w:firstLine="708"/>
      </w:pPr>
      <w:r w:rsidRPr="00353DDE">
        <w:t>/ip address</w:t>
      </w:r>
    </w:p>
    <w:p w14:paraId="06AEB238" w14:textId="4AEB6889" w:rsidR="00353DDE" w:rsidRDefault="00353DDE" w:rsidP="00353DDE">
      <w:pPr>
        <w:ind w:firstLine="708"/>
      </w:pPr>
      <w:r w:rsidRPr="00353DDE">
        <w:t>add address=</w:t>
      </w:r>
      <w:r w:rsidR="00280689">
        <w:t>x</w:t>
      </w:r>
      <w:r w:rsidRPr="00353DDE">
        <w:t>.</w:t>
      </w:r>
      <w:r w:rsidR="00280689">
        <w:t>x</w:t>
      </w:r>
      <w:r w:rsidRPr="00353DDE">
        <w:t>.</w:t>
      </w:r>
      <w:r w:rsidR="00280689">
        <w:t>x</w:t>
      </w:r>
      <w:r w:rsidRPr="00353DDE">
        <w:t>.</w:t>
      </w:r>
      <w:r w:rsidR="00280689">
        <w:t>x</w:t>
      </w:r>
      <w:r w:rsidRPr="00353DDE">
        <w:t>/24 interface=ether1</w:t>
      </w:r>
    </w:p>
    <w:p w14:paraId="441633B9" w14:textId="22CB25E3" w:rsidR="00280689" w:rsidRDefault="00280689" w:rsidP="00353DDE">
      <w:pPr>
        <w:ind w:firstLine="708"/>
      </w:pPr>
    </w:p>
    <w:p w14:paraId="66793B99" w14:textId="2C29B034" w:rsidR="00280689" w:rsidRDefault="00280689" w:rsidP="00280689">
      <w:pPr>
        <w:pStyle w:val="berschrift3"/>
      </w:pPr>
      <w:r>
        <w:t>Routing Tabelle einrichten</w:t>
      </w:r>
    </w:p>
    <w:p w14:paraId="3B612A9F" w14:textId="56597C14" w:rsidR="00280689" w:rsidRDefault="00280689" w:rsidP="00280689"/>
    <w:p w14:paraId="41F9E627" w14:textId="76FBBD4D" w:rsidR="00280689" w:rsidRPr="00280689" w:rsidRDefault="00280689" w:rsidP="00280689">
      <w:pPr>
        <w:ind w:left="708"/>
      </w:pPr>
      <w:r>
        <w:t xml:space="preserve">Ein Router mit lediglich zwei Netzwerkschnittstellen braucht </w:t>
      </w:r>
      <w:r w:rsidRPr="00280689">
        <w:rPr>
          <w:b/>
          <w:bCs/>
        </w:rPr>
        <w:t>kein</w:t>
      </w:r>
      <w:r>
        <w:t xml:space="preserve"> statisches Routing. Der Router </w:t>
      </w:r>
      <w:r w:rsidR="007603F6">
        <w:t>sendet automatisch alle Pakete von Interface 1 zu Interface 2 und umgekehrt.</w:t>
      </w:r>
    </w:p>
    <w:p w14:paraId="7EE205A5" w14:textId="3FFF7C02" w:rsidR="00280689" w:rsidRDefault="00280689" w:rsidP="00353DDE">
      <w:pPr>
        <w:ind w:firstLine="708"/>
      </w:pPr>
    </w:p>
    <w:p w14:paraId="47453650" w14:textId="5BA42C1B" w:rsidR="00280689" w:rsidRDefault="00FC67DC" w:rsidP="00AA7F7B">
      <w:pPr>
        <w:pStyle w:val="berschrift2"/>
      </w:pPr>
      <w:r>
        <w:t>Routing testen</w:t>
      </w:r>
    </w:p>
    <w:p w14:paraId="7C1B3578" w14:textId="1942BE54" w:rsidR="00AA7F7B" w:rsidRDefault="004D4457" w:rsidP="00AA7F7B">
      <w:pPr>
        <w:ind w:left="708"/>
      </w:pPr>
      <w:r>
        <w:t xml:space="preserve">Pingen Sie Server 1 von Server 2 aus und umgekehrt. Falls der ping ankommt, ist das Routing korrekt eingerichtet. </w:t>
      </w:r>
    </w:p>
    <w:p w14:paraId="4E672206" w14:textId="77F3CECF" w:rsidR="002A7734" w:rsidRPr="00146663" w:rsidRDefault="00AA7F7B" w:rsidP="00FC67DC">
      <w:pPr>
        <w:ind w:firstLine="708"/>
      </w:pPr>
      <w:r>
        <w:t>Speichern Sie die Printscreens vom erfolgreichen «pingen» ins Portfolio</w:t>
      </w:r>
      <w:r w:rsidR="00FC67DC">
        <w:t>.</w:t>
      </w:r>
    </w:p>
    <w:sectPr w:rsidR="002A7734" w:rsidRPr="00146663" w:rsidSect="00654A8E">
      <w:headerReference w:type="default" r:id="rId10"/>
      <w:pgSz w:w="11906" w:h="16838" w:code="9"/>
      <w:pgMar w:top="1673" w:right="567" w:bottom="1021" w:left="1134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497A80" w14:textId="77777777" w:rsidR="0095718B" w:rsidRDefault="0095718B" w:rsidP="00657B1D">
      <w:r>
        <w:separator/>
      </w:r>
    </w:p>
  </w:endnote>
  <w:endnote w:type="continuationSeparator" w:id="0">
    <w:p w14:paraId="292799E2" w14:textId="77777777" w:rsidR="0095718B" w:rsidRDefault="0095718B" w:rsidP="00657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eNeueLT Pro 95 Bl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LT Pro 55 Roman">
    <w:altName w:val="Arial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HelveticaNeueLT Pro 95 Blk">
    <w:altName w:val="Arial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HelveticaNeueLT Pro 95 Black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D78631" w14:textId="77777777" w:rsidR="0095718B" w:rsidRDefault="0095718B" w:rsidP="00657B1D">
      <w:r>
        <w:separator/>
      </w:r>
    </w:p>
  </w:footnote>
  <w:footnote w:type="continuationSeparator" w:id="0">
    <w:p w14:paraId="4CA06508" w14:textId="77777777" w:rsidR="0095718B" w:rsidRDefault="0095718B" w:rsidP="00657B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52966" w14:textId="77777777" w:rsidR="00AA1DFF" w:rsidRDefault="00EF085B" w:rsidP="00C95ACB">
    <w:pPr>
      <w:pStyle w:val="Kopfzeile"/>
      <w:rPr>
        <w:rFonts w:asciiTheme="majorHAnsi" w:hAnsiTheme="majorHAnsi"/>
      </w:rPr>
    </w:pPr>
    <w:r>
      <w:rPr>
        <w:noProof/>
      </w:rPr>
      <w:drawing>
        <wp:anchor distT="0" distB="0" distL="114300" distR="114300" simplePos="0" relativeHeight="251664384" behindDoc="0" locked="0" layoutInCell="1" allowOverlap="1" wp14:anchorId="68ACC52D" wp14:editId="47152F7B">
          <wp:simplePos x="0" y="0"/>
          <wp:positionH relativeFrom="column">
            <wp:posOffset>5823585</wp:posOffset>
          </wp:positionH>
          <wp:positionV relativeFrom="paragraph">
            <wp:posOffset>6350</wp:posOffset>
          </wp:positionV>
          <wp:extent cx="652780" cy="266700"/>
          <wp:effectExtent l="0" t="0" r="0" b="0"/>
          <wp:wrapNone/>
          <wp:docPr id="4" name="Picture 4" descr="Bildergebnis für tbz Logo technische berufsschu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Bildergebnis für tbz Logo technische berufsschul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278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5E0F93">
      <w:rPr>
        <w:rFonts w:asciiTheme="majorHAnsi" w:hAnsiTheme="majorHAnsi"/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2CB5D40" wp14:editId="1EC51261">
              <wp:simplePos x="0" y="0"/>
              <wp:positionH relativeFrom="page">
                <wp:posOffset>4877659</wp:posOffset>
              </wp:positionH>
              <wp:positionV relativeFrom="page">
                <wp:posOffset>370205</wp:posOffset>
              </wp:positionV>
              <wp:extent cx="702945" cy="290195"/>
              <wp:effectExtent l="0" t="0" r="0" b="0"/>
              <wp:wrapNone/>
              <wp:docPr id="2" name="logo_2" hidden="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2945" cy="2901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CF1A387" w14:textId="77777777" w:rsidR="005E0F93" w:rsidRPr="005E0F93" w:rsidRDefault="005E0F93" w:rsidP="00F44332">
                          <w:pPr>
                            <w:pStyle w:val="GIBS"/>
                          </w:pPr>
                          <w:r w:rsidRPr="005E0F93">
                            <w:t>GIBS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2CB5D40" id="_x0000_t202" coordsize="21600,21600" o:spt="202" path="m,l,21600r21600,l21600,xe">
              <v:stroke joinstyle="miter"/>
              <v:path gradientshapeok="t" o:connecttype="rect"/>
            </v:shapetype>
            <v:shape id="logo_2" o:spid="_x0000_s1026" type="#_x0000_t202" style="position:absolute;margin-left:384.05pt;margin-top:29.15pt;width:55.35pt;height:22.85pt;z-index:251662336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" filled="f" stroked="f" strokeweight=".5pt">
              <v:textbox inset="0,0,0,0">
                <w:txbxContent>
                  <w:p w14:paraId="0CF1A387" w14:textId="77777777" w:rsidR="005E0F93" w:rsidRPr="005E0F93" w:rsidRDefault="005E0F93" w:rsidP="00F44332">
                    <w:pPr>
                      <w:pStyle w:val="GIBS"/>
                    </w:pPr>
                    <w:r w:rsidRPr="005E0F93">
                      <w:t>GIBS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5E0F93">
      <w:rPr>
        <w:noProof/>
        <w:lang w:val="en-US"/>
      </w:rPr>
      <w:drawing>
        <wp:anchor distT="0" distB="0" distL="114300" distR="114300" simplePos="0" relativeHeight="251658240" behindDoc="0" locked="1" layoutInCell="1" allowOverlap="1" wp14:anchorId="095EDA93" wp14:editId="16F3E9E2">
          <wp:simplePos x="0" y="0"/>
          <wp:positionH relativeFrom="page">
            <wp:posOffset>3853180</wp:posOffset>
          </wp:positionH>
          <wp:positionV relativeFrom="page">
            <wp:posOffset>431165</wp:posOffset>
          </wp:positionV>
          <wp:extent cx="832485" cy="198755"/>
          <wp:effectExtent l="0" t="0" r="5715" b="0"/>
          <wp:wrapNone/>
          <wp:docPr id="1" name="logo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2485" cy="198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A1DFF" w:rsidRPr="003B1F95">
      <w:rPr>
        <w:noProof/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6604A96" wp14:editId="571A1AE8">
              <wp:simplePos x="0" y="0"/>
              <wp:positionH relativeFrom="column">
                <wp:posOffset>12700</wp:posOffset>
              </wp:positionH>
              <wp:positionV relativeFrom="page">
                <wp:posOffset>666115</wp:posOffset>
              </wp:positionV>
              <wp:extent cx="0" cy="0"/>
              <wp:effectExtent l="0" t="0" r="0" b="0"/>
              <wp:wrapNone/>
              <wp:docPr id="18" name="###DraftMode###1026" descr="100.75?20.85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7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565"/>
                          </w:tblGrid>
                          <w:tr w:rsidR="00AA1DFF" w14:paraId="4E91D63C" w14:textId="77777777" w:rsidTr="00753312">
                            <w:trPr>
                              <w:trHeight w:val="170"/>
                            </w:trPr>
                            <w:tc>
                              <w:tcPr>
                                <w:tcW w:w="1565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nil"/>
                                </w:tcBorders>
                                <w:hideMark/>
                              </w:tcPr>
                              <w:p w14:paraId="045BBDED" w14:textId="77777777" w:rsidR="00AA1DFF" w:rsidRDefault="00AA1DFF" w:rsidP="00657B1D">
                                <w:r>
                                  <w:t>Entwurf</w:t>
                                </w:r>
                              </w:p>
                            </w:tc>
                          </w:tr>
                          <w:tr w:rsidR="00AA1DFF" w14:paraId="33E25262" w14:textId="77777777" w:rsidTr="00753312">
                            <w:sdt>
                              <w:sdtPr>
                                <w:alias w:val="DocParam.Hidden.CreationTime"/>
                                <w:tag w:val="DocParam.Hidden.CreationTime"/>
                                <w:id w:val="710077098"/>
                                <w:dataBinding w:xpath="//DateTime[@id='DocParam.Hidden.CreationTime']" w:storeItemID="{9864DCC4-9917-4D78-A8E5-F884389A5993}"/>
                                <w:date w:fullDate="2015-05-20T15:14:00Z">
                                  <w:dateFormat w:val="d. MMMM yyyy"/>
                                  <w:lid w:val="de-CH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tc>
                                  <w:tcPr>
                                    <w:tcW w:w="1565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14:paraId="4BD48AEC" w14:textId="77777777" w:rsidR="00AA1DFF" w:rsidRDefault="00AA1DFF" w:rsidP="00657B1D">
                                    <w:r>
                                      <w:t>20. Mai 2015</w:t>
                                    </w:r>
                                  </w:p>
                                </w:tc>
                              </w:sdtContent>
                            </w:sdt>
                          </w:tr>
                        </w:tbl>
                        <w:p w14:paraId="0C7F3A7E" w14:textId="77777777" w:rsidR="00AA1DFF" w:rsidRPr="002F1C35" w:rsidRDefault="00AA1DFF" w:rsidP="00657B1D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604A96" id="###DraftMode###1026" o:spid="_x0000_s1027" type="#_x0000_t202" alt="100.75?20.85" style="position:absolute;margin-left:1pt;margin-top:52.45pt;width:0;height:0;z-index:2516541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" stroked="f">
              <v:textbox inset="0,0,0,0">
                <w:txbxContent>
                  <w:tbl>
                    <w:tblPr>
                      <w:tblW w:w="0" w:type="auto"/>
                      <w:tblInd w:w="57" w:type="dxa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1565"/>
                    </w:tblGrid>
                    <w:tr w:rsidR="00AA1DFF" w14:paraId="4E91D63C" w14:textId="77777777" w:rsidTr="00753312">
                      <w:trPr>
                        <w:trHeight w:val="170"/>
                      </w:trPr>
                      <w:tc>
                        <w:tcPr>
                          <w:tcW w:w="1565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nil"/>
                          </w:tcBorders>
                          <w:hideMark/>
                        </w:tcPr>
                        <w:p w14:paraId="045BBDED" w14:textId="77777777" w:rsidR="00AA1DFF" w:rsidRDefault="00AA1DFF" w:rsidP="00657B1D">
                          <w:r>
                            <w:t>Entwurf</w:t>
                          </w:r>
                        </w:p>
                      </w:tc>
                    </w:tr>
                    <w:tr w:rsidR="00AA1DFF" w14:paraId="33E25262" w14:textId="77777777" w:rsidTr="00753312">
                      <w:sdt>
                        <w:sdtPr>
                          <w:alias w:val="DocParam.Hidden.CreationTime"/>
                          <w:tag w:val="DocParam.Hidden.CreationTime"/>
                          <w:id w:val="710077098"/>
                          <w:dataBinding w:xpath="//DateTime[@id='DocParam.Hidden.CreationTime']" w:storeItemID="{9864DCC4-9917-4D78-A8E5-F884389A5993}"/>
                          <w:date w:fullDate="2015-05-20T15:14:00Z">
                            <w:dateFormat w:val="d. MMMM yyyy"/>
                            <w:lid w:val="de-CH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tc>
                            <w:tcPr>
                              <w:tcW w:w="1565" w:type="dxa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  <w:hideMark/>
                            </w:tcPr>
                            <w:p w14:paraId="4BD48AEC" w14:textId="77777777" w:rsidR="00AA1DFF" w:rsidRDefault="00AA1DFF" w:rsidP="00657B1D">
                              <w:r>
                                <w:t>20. Mai 2015</w:t>
                              </w:r>
                            </w:p>
                          </w:tc>
                        </w:sdtContent>
                      </w:sdt>
                    </w:tr>
                  </w:tbl>
                  <w:p w14:paraId="0C7F3A7E" w14:textId="77777777" w:rsidR="00AA1DFF" w:rsidRPr="002F1C35" w:rsidRDefault="00AA1DFF" w:rsidP="00657B1D"/>
                </w:txbxContent>
              </v:textbox>
              <w10:wrap anchory="page"/>
            </v:shape>
          </w:pict>
        </mc:Fallback>
      </mc:AlternateContent>
    </w:r>
    <w:r w:rsidR="00AA1DFF" w:rsidRPr="003B1F95">
      <w:rPr>
        <w:noProof/>
        <w:lang w:val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1F871BE3" wp14:editId="1D4592A2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9525" t="9525" r="12700" b="12700"/>
              <wp:wrapNone/>
              <wp:docPr id="19" name="_s3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962C99" id="_s3" o:spid="_x0000_s1026" type="#_x0000_t202" style="position:absolute;margin-left:0;margin-top:0;width:50pt;height:50pt;z-index:2516520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">
              <o:lock v:ext="edit" selection="t"/>
            </v:shape>
          </w:pict>
        </mc:Fallback>
      </mc:AlternateContent>
    </w:r>
    <w:sdt>
      <w:sdtPr>
        <w:rPr>
          <w:rFonts w:asciiTheme="majorHAnsi" w:hAnsiTheme="majorHAnsi"/>
        </w:rPr>
        <w:alias w:val="CustomElements.Header.Script2"/>
        <w:id w:val="-288283936"/>
        <w:dataBinding w:xpath="//Text[@id='CustomElements.Header.Script2']" w:storeItemID="{9864DCC4-9917-4D78-A8E5-F884389A5993}"/>
        <w:text w:multiLine="1"/>
      </w:sdtPr>
      <w:sdtEndPr/>
      <w:sdtContent>
        <w:r w:rsidR="00AA1DFF" w:rsidRPr="00C95ACB">
          <w:rPr>
            <w:rFonts w:asciiTheme="majorHAnsi" w:hAnsiTheme="majorHAnsi"/>
          </w:rPr>
          <w:t>Technische Berufsschule Zürich</w:t>
        </w:r>
        <w:r w:rsidR="0078412A">
          <w:rPr>
            <w:rFonts w:asciiTheme="majorHAnsi" w:hAnsiTheme="majorHAnsi"/>
          </w:rPr>
          <w:t xml:space="preserve"> TBZ</w:t>
        </w:r>
      </w:sdtContent>
    </w:sdt>
  </w:p>
  <w:p w14:paraId="6111E726" w14:textId="77777777" w:rsidR="00AA1DFF" w:rsidRPr="003F4BD9" w:rsidRDefault="005E0F93" w:rsidP="00562458">
    <w:pPr>
      <w:pStyle w:val="Kopfzeile"/>
    </w:pPr>
    <w:r w:rsidRPr="003F4BD9">
      <w:rPr>
        <w:noProof/>
        <w:position w:val="-10"/>
        <w:sz w:val="66"/>
        <w:lang w:val="en-US"/>
      </w:rPr>
      <w:drawing>
        <wp:anchor distT="0" distB="0" distL="114300" distR="114300" simplePos="0" relativeHeight="251660288" behindDoc="0" locked="0" layoutInCell="1" allowOverlap="1" wp14:anchorId="1117090D" wp14:editId="3BC2F40A">
          <wp:simplePos x="0" y="0"/>
          <wp:positionH relativeFrom="column">
            <wp:posOffset>4984527</wp:posOffset>
          </wp:positionH>
          <wp:positionV relativeFrom="paragraph">
            <wp:posOffset>24765</wp:posOffset>
          </wp:positionV>
          <wp:extent cx="482695" cy="261717"/>
          <wp:effectExtent l="0" t="0" r="0" b="5080"/>
          <wp:wrapNone/>
          <wp:docPr id="28" name="logo_3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gibb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2695" cy="2617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D1F92">
      <w:rPr>
        <w:bCs/>
        <w:lang w:val="de-DE"/>
      </w:rPr>
      <w:fldChar w:fldCharType="begin"/>
    </w:r>
    <w:r w:rsidR="003D1F92">
      <w:rPr>
        <w:bCs/>
        <w:lang w:val="de-DE"/>
      </w:rPr>
      <w:instrText xml:space="preserve"> DOCVARIABLE  Abteilung  \* MERGEFORMAT </w:instrText>
    </w:r>
    <w:r w:rsidR="003D1F92">
      <w:rPr>
        <w:bCs/>
        <w:lang w:val="de-DE"/>
      </w:rPr>
      <w:fldChar w:fldCharType="separate"/>
    </w:r>
    <w:r w:rsidR="00C60282" w:rsidRPr="00C60282">
      <w:rPr>
        <w:bCs/>
        <w:lang w:val="de-DE"/>
      </w:rPr>
      <w:t>Informationstechnik</w:t>
    </w:r>
    <w:r w:rsidR="003D1F92">
      <w:rPr>
        <w:bCs/>
        <w:lang w:val="de-DE"/>
      </w:rPr>
      <w:fldChar w:fldCharType="end"/>
    </w:r>
  </w:p>
  <w:p w14:paraId="06DD8662" w14:textId="05DA0A77" w:rsidR="00AA1DFF" w:rsidRDefault="00AA1DFF" w:rsidP="00562458">
    <w:pPr>
      <w:pStyle w:val="Kopfzeile"/>
    </w:pPr>
    <w:r>
      <w:rPr>
        <w:rFonts w:asciiTheme="majorHAnsi" w:hAnsiTheme="majorHAnsi"/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11905F0" wp14:editId="7805AE03">
              <wp:simplePos x="0" y="0"/>
              <wp:positionH relativeFrom="rightMargin">
                <wp:posOffset>-493395</wp:posOffset>
              </wp:positionH>
              <wp:positionV relativeFrom="page">
                <wp:posOffset>540385</wp:posOffset>
              </wp:positionV>
              <wp:extent cx="475200" cy="151200"/>
              <wp:effectExtent l="0" t="0" r="1270" b="1270"/>
              <wp:wrapNone/>
              <wp:docPr id="5" name="Textfeld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5200" cy="1512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B1EC002" w14:textId="77777777" w:rsidR="00AA1DFF" w:rsidRDefault="00AA1DFF" w:rsidP="00A475E5">
                          <w:pPr>
                            <w:pStyle w:val="Kopfzeile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2D5F46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>/</w:t>
                          </w:r>
                          <w:r w:rsidR="003D1F92">
                            <w:rPr>
                              <w:noProof/>
                            </w:rPr>
                            <w:fldChar w:fldCharType="begin"/>
                          </w:r>
                          <w:r w:rsidR="003D1F92">
                            <w:rPr>
                              <w:noProof/>
                            </w:rPr>
                            <w:instrText xml:space="preserve"> NUMPAGES   \* MERGEFORMAT </w:instrText>
                          </w:r>
                          <w:r w:rsidR="003D1F92">
                            <w:rPr>
                              <w:noProof/>
                            </w:rPr>
                            <w:fldChar w:fldCharType="separate"/>
                          </w:r>
                          <w:r w:rsidR="002D5F46">
                            <w:rPr>
                              <w:noProof/>
                            </w:rPr>
                            <w:t>1</w:t>
                          </w:r>
                          <w:r w:rsidR="003D1F92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11905F0" id="Textfeld 5" o:spid="_x0000_s1028" type="#_x0000_t202" style="position:absolute;margin-left:-38.85pt;margin-top:42.55pt;width:37.4pt;height:11.9pt;z-index:2516561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" fillcolor="white [3201]" stroked="f" strokeweight=".5pt">
              <v:textbox inset="0,0,0,0">
                <w:txbxContent>
                  <w:p w14:paraId="2B1EC002" w14:textId="77777777" w:rsidR="00AA1DFF" w:rsidRDefault="00AA1DFF" w:rsidP="00A475E5">
                    <w:pPr>
                      <w:pStyle w:val="Kopfzeile"/>
                      <w:jc w:val="right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2D5F46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>/</w:t>
                    </w:r>
                    <w:r w:rsidR="003D1F92">
                      <w:rPr>
                        <w:noProof/>
                      </w:rPr>
                      <w:fldChar w:fldCharType="begin"/>
                    </w:r>
                    <w:r w:rsidR="003D1F92">
                      <w:rPr>
                        <w:noProof/>
                      </w:rPr>
                      <w:instrText xml:space="preserve"> NUMPAGES   \* MERGEFORMAT </w:instrText>
                    </w:r>
                    <w:r w:rsidR="003D1F92">
                      <w:rPr>
                        <w:noProof/>
                      </w:rPr>
                      <w:fldChar w:fldCharType="separate"/>
                    </w:r>
                    <w:r w:rsidR="002D5F46">
                      <w:rPr>
                        <w:noProof/>
                      </w:rPr>
                      <w:t>1</w:t>
                    </w:r>
                    <w:r w:rsidR="003D1F92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3E073B">
      <w:t>M159</w:t>
    </w:r>
    <w:r w:rsidR="005C68F8">
      <w:t xml:space="preserve"> Aufgabe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1FA2F68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35878A8"/>
    <w:multiLevelType w:val="multilevel"/>
    <w:tmpl w:val="3AF0757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eNeueLT Pro 95 Black" w:hAnsi="HelveticeNeueLT Pro 95 Blac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" w15:restartNumberingAfterBreak="0">
    <w:nsid w:val="08961D61"/>
    <w:multiLevelType w:val="multilevel"/>
    <w:tmpl w:val="8834CB10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k" w:hAnsi="HelveticaNeueLT Pro 95 Bl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" w15:restartNumberingAfterBreak="0">
    <w:nsid w:val="0EB160F2"/>
    <w:multiLevelType w:val="multilevel"/>
    <w:tmpl w:val="E45C30BC"/>
    <w:numStyleLink w:val="Listeberschriften"/>
  </w:abstractNum>
  <w:abstractNum w:abstractNumId="4" w15:restartNumberingAfterBreak="0">
    <w:nsid w:val="13D17FCE"/>
    <w:multiLevelType w:val="multilevel"/>
    <w:tmpl w:val="E45C30BC"/>
    <w:numStyleLink w:val="Listeberschriften"/>
  </w:abstractNum>
  <w:abstractNum w:abstractNumId="5" w15:restartNumberingAfterBreak="0">
    <w:nsid w:val="15E656B0"/>
    <w:multiLevelType w:val="multilevel"/>
    <w:tmpl w:val="B02E4E30"/>
    <w:lvl w:ilvl="0">
      <w:start w:val="1"/>
      <w:numFmt w:val="decimal"/>
      <w:lvlText w:val="%1."/>
      <w:lvlJc w:val="left"/>
      <w:pPr>
        <w:ind w:left="0" w:firstLine="0"/>
      </w:pPr>
      <w:rPr>
        <w:rFonts w:asciiTheme="minorHAnsi" w:hAnsiTheme="minorHAnsi" w:hint="default"/>
        <w:b w:val="0"/>
        <w:i w:val="0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 w:hint="default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6" w15:restartNumberingAfterBreak="0">
    <w:nsid w:val="19C2531D"/>
    <w:multiLevelType w:val="multilevel"/>
    <w:tmpl w:val="E8CA1494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ack" w:hAnsi="HelveticaNeueLT Pro 95 Blac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7" w15:restartNumberingAfterBreak="0">
    <w:nsid w:val="19D371EB"/>
    <w:multiLevelType w:val="multilevel"/>
    <w:tmpl w:val="50DC934A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eNeueLT Pro 95 Black" w:hAnsi="HelveticeNeueLT Pro 95 Blac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8" w15:restartNumberingAfterBreak="0">
    <w:nsid w:val="1A69642E"/>
    <w:multiLevelType w:val="hybridMultilevel"/>
    <w:tmpl w:val="F140BC70"/>
    <w:lvl w:ilvl="0" w:tplc="F4C6F1C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AC6235"/>
    <w:multiLevelType w:val="multilevel"/>
    <w:tmpl w:val="E528E90E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0" w15:restartNumberingAfterBreak="0">
    <w:nsid w:val="218B143B"/>
    <w:multiLevelType w:val="multilevel"/>
    <w:tmpl w:val="9ABE0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2E440A"/>
    <w:multiLevelType w:val="multilevel"/>
    <w:tmpl w:val="832A54BA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2" w15:restartNumberingAfterBreak="0">
    <w:nsid w:val="24C26D44"/>
    <w:multiLevelType w:val="multilevel"/>
    <w:tmpl w:val="E45C30BC"/>
    <w:numStyleLink w:val="Listeberschriften"/>
  </w:abstractNum>
  <w:abstractNum w:abstractNumId="13" w15:restartNumberingAfterBreak="0">
    <w:nsid w:val="259447D5"/>
    <w:multiLevelType w:val="multilevel"/>
    <w:tmpl w:val="3FDC4D08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4" w15:restartNumberingAfterBreak="0">
    <w:nsid w:val="26FF2BE3"/>
    <w:multiLevelType w:val="multilevel"/>
    <w:tmpl w:val="03145C4C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5" w15:restartNumberingAfterBreak="0">
    <w:nsid w:val="27C14329"/>
    <w:multiLevelType w:val="multilevel"/>
    <w:tmpl w:val="E45C30BC"/>
    <w:styleLink w:val="Listeberschriften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2CE934BF"/>
    <w:multiLevelType w:val="multilevel"/>
    <w:tmpl w:val="7DD6138C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ack" w:hAnsi="HelveticaNeueLT Pro 95 Blac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7" w15:restartNumberingAfterBreak="0">
    <w:nsid w:val="2CF02C4B"/>
    <w:multiLevelType w:val="multilevel"/>
    <w:tmpl w:val="7F80BC4A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k" w:hAnsi="HelveticaNeueLT Pro 95 Bl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8" w15:restartNumberingAfterBreak="0">
    <w:nsid w:val="2DCA5B9E"/>
    <w:multiLevelType w:val="hybridMultilevel"/>
    <w:tmpl w:val="06DC7E7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391BA3"/>
    <w:multiLevelType w:val="multilevel"/>
    <w:tmpl w:val="AF7219D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0" w15:restartNumberingAfterBreak="0">
    <w:nsid w:val="34876EAB"/>
    <w:multiLevelType w:val="multilevel"/>
    <w:tmpl w:val="CEC88A76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1" w15:restartNumberingAfterBreak="0">
    <w:nsid w:val="35A251B6"/>
    <w:multiLevelType w:val="multilevel"/>
    <w:tmpl w:val="DB6E887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2" w15:restartNumberingAfterBreak="0">
    <w:nsid w:val="36C1548E"/>
    <w:multiLevelType w:val="multilevel"/>
    <w:tmpl w:val="B4A0F50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3" w15:restartNumberingAfterBreak="0">
    <w:nsid w:val="3D8E37F1"/>
    <w:multiLevelType w:val="multilevel"/>
    <w:tmpl w:val="BC9E94E6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4" w15:restartNumberingAfterBreak="0">
    <w:nsid w:val="40182A85"/>
    <w:multiLevelType w:val="multilevel"/>
    <w:tmpl w:val="3A9A872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5" w15:restartNumberingAfterBreak="0">
    <w:nsid w:val="42F4507F"/>
    <w:multiLevelType w:val="hybridMultilevel"/>
    <w:tmpl w:val="C08E942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834643"/>
    <w:multiLevelType w:val="multilevel"/>
    <w:tmpl w:val="E45C30BC"/>
    <w:numStyleLink w:val="Listeberschriften"/>
  </w:abstractNum>
  <w:abstractNum w:abstractNumId="27" w15:restartNumberingAfterBreak="0">
    <w:nsid w:val="4F2631C9"/>
    <w:multiLevelType w:val="hybridMultilevel"/>
    <w:tmpl w:val="5D46A8D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104410"/>
    <w:multiLevelType w:val="multilevel"/>
    <w:tmpl w:val="E45C30BC"/>
    <w:numStyleLink w:val="Listeberschriften"/>
  </w:abstractNum>
  <w:abstractNum w:abstractNumId="29" w15:restartNumberingAfterBreak="0">
    <w:nsid w:val="575F2AF3"/>
    <w:multiLevelType w:val="multilevel"/>
    <w:tmpl w:val="5F24811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0" w15:restartNumberingAfterBreak="0">
    <w:nsid w:val="58883091"/>
    <w:multiLevelType w:val="multilevel"/>
    <w:tmpl w:val="E45C30BC"/>
    <w:numStyleLink w:val="Listeberschriften"/>
  </w:abstractNum>
  <w:abstractNum w:abstractNumId="31" w15:restartNumberingAfterBreak="0">
    <w:nsid w:val="58E17338"/>
    <w:multiLevelType w:val="multilevel"/>
    <w:tmpl w:val="E45C30BC"/>
    <w:numStyleLink w:val="Listeberschriften"/>
  </w:abstractNum>
  <w:abstractNum w:abstractNumId="32" w15:restartNumberingAfterBreak="0">
    <w:nsid w:val="5D3A449D"/>
    <w:multiLevelType w:val="multilevel"/>
    <w:tmpl w:val="2C4E041C"/>
    <w:lvl w:ilvl="0">
      <w:start w:val="2"/>
      <w:numFmt w:val="decimal"/>
      <w:pStyle w:val="berschrift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3" w15:restartNumberingAfterBreak="0">
    <w:nsid w:val="5E4536E4"/>
    <w:multiLevelType w:val="hybridMultilevel"/>
    <w:tmpl w:val="18BC55D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D37FB"/>
    <w:multiLevelType w:val="hybridMultilevel"/>
    <w:tmpl w:val="AF06FB3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2F53EC"/>
    <w:multiLevelType w:val="hybridMultilevel"/>
    <w:tmpl w:val="FBE2C17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2230FA"/>
    <w:multiLevelType w:val="multilevel"/>
    <w:tmpl w:val="A6ACADFE"/>
    <w:lvl w:ilvl="0">
      <w:start w:val="1"/>
      <w:numFmt w:val="decimal"/>
      <w:lvlText w:val="%1."/>
      <w:lvlJc w:val="left"/>
      <w:pPr>
        <w:ind w:left="0" w:firstLine="0"/>
      </w:pPr>
      <w:rPr>
        <w:rFonts w:asciiTheme="minorHAnsi" w:hAnsiTheme="minorHAnsi" w:hint="default"/>
        <w:b w:val="0"/>
        <w:i w:val="0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7" w15:restartNumberingAfterBreak="0">
    <w:nsid w:val="6711417E"/>
    <w:multiLevelType w:val="multilevel"/>
    <w:tmpl w:val="E45C30BC"/>
    <w:numStyleLink w:val="Listeberschriften"/>
  </w:abstractNum>
  <w:abstractNum w:abstractNumId="38" w15:restartNumberingAfterBreak="0">
    <w:nsid w:val="6AE811C6"/>
    <w:multiLevelType w:val="multilevel"/>
    <w:tmpl w:val="7F4E4A8C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k" w:hAnsi="HelveticaNeueLT Pro 95 Bl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pStyle w:val="berschrift4"/>
      <w:lvlText w:val="%4)"/>
      <w:lvlJc w:val="left"/>
      <w:pPr>
        <w:ind w:left="2160" w:firstLine="0"/>
      </w:pPr>
    </w:lvl>
    <w:lvl w:ilvl="4">
      <w:start w:val="1"/>
      <w:numFmt w:val="decimal"/>
      <w:pStyle w:val="berschrift5"/>
      <w:lvlText w:val="(%5)"/>
      <w:lvlJc w:val="left"/>
      <w:pPr>
        <w:ind w:left="2880" w:firstLine="0"/>
      </w:pPr>
    </w:lvl>
    <w:lvl w:ilvl="5">
      <w:start w:val="1"/>
      <w:numFmt w:val="lowerLetter"/>
      <w:pStyle w:val="berschrift6"/>
      <w:lvlText w:val="(%6)"/>
      <w:lvlJc w:val="left"/>
      <w:pPr>
        <w:ind w:left="3600" w:firstLine="0"/>
      </w:pPr>
    </w:lvl>
    <w:lvl w:ilvl="6">
      <w:start w:val="1"/>
      <w:numFmt w:val="lowerRoman"/>
      <w:pStyle w:val="berschrift7"/>
      <w:lvlText w:val="(%7)"/>
      <w:lvlJc w:val="left"/>
      <w:pPr>
        <w:ind w:left="4320" w:firstLine="0"/>
      </w:pPr>
    </w:lvl>
    <w:lvl w:ilvl="7">
      <w:start w:val="1"/>
      <w:numFmt w:val="lowerLetter"/>
      <w:pStyle w:val="berschrift8"/>
      <w:lvlText w:val="(%8)"/>
      <w:lvlJc w:val="left"/>
      <w:pPr>
        <w:ind w:left="5040" w:firstLine="0"/>
      </w:pPr>
    </w:lvl>
    <w:lvl w:ilvl="8">
      <w:start w:val="1"/>
      <w:numFmt w:val="lowerRoman"/>
      <w:pStyle w:val="berschrift9"/>
      <w:lvlText w:val="(%9)"/>
      <w:lvlJc w:val="left"/>
      <w:pPr>
        <w:ind w:left="5760" w:firstLine="0"/>
      </w:pPr>
    </w:lvl>
  </w:abstractNum>
  <w:abstractNum w:abstractNumId="39" w15:restartNumberingAfterBreak="0">
    <w:nsid w:val="6B920F3F"/>
    <w:multiLevelType w:val="multilevel"/>
    <w:tmpl w:val="3BB4F38A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40" w15:restartNumberingAfterBreak="0">
    <w:nsid w:val="6FB421F1"/>
    <w:multiLevelType w:val="hybridMultilevel"/>
    <w:tmpl w:val="C42A1D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654C0F"/>
    <w:multiLevelType w:val="hybridMultilevel"/>
    <w:tmpl w:val="4AEA663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EE5E6C"/>
    <w:multiLevelType w:val="hybridMultilevel"/>
    <w:tmpl w:val="4536AA8C"/>
    <w:lvl w:ilvl="0" w:tplc="08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3" w15:restartNumberingAfterBreak="0">
    <w:nsid w:val="779322BA"/>
    <w:multiLevelType w:val="multilevel"/>
    <w:tmpl w:val="BEB6FB2E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44" w15:restartNumberingAfterBreak="0">
    <w:nsid w:val="7FFB159A"/>
    <w:multiLevelType w:val="hybridMultilevel"/>
    <w:tmpl w:val="EAB4904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14"/>
  </w:num>
  <w:num w:numId="4">
    <w:abstractNumId w:val="43"/>
  </w:num>
  <w:num w:numId="5">
    <w:abstractNumId w:val="20"/>
  </w:num>
  <w:num w:numId="6">
    <w:abstractNumId w:val="19"/>
  </w:num>
  <w:num w:numId="7">
    <w:abstractNumId w:val="11"/>
  </w:num>
  <w:num w:numId="8">
    <w:abstractNumId w:val="9"/>
  </w:num>
  <w:num w:numId="9">
    <w:abstractNumId w:val="22"/>
  </w:num>
  <w:num w:numId="10">
    <w:abstractNumId w:val="39"/>
  </w:num>
  <w:num w:numId="11">
    <w:abstractNumId w:val="24"/>
  </w:num>
  <w:num w:numId="12">
    <w:abstractNumId w:val="13"/>
  </w:num>
  <w:num w:numId="13">
    <w:abstractNumId w:val="36"/>
  </w:num>
  <w:num w:numId="14">
    <w:abstractNumId w:val="21"/>
  </w:num>
  <w:num w:numId="15">
    <w:abstractNumId w:val="29"/>
  </w:num>
  <w:num w:numId="16">
    <w:abstractNumId w:val="23"/>
  </w:num>
  <w:num w:numId="17">
    <w:abstractNumId w:val="7"/>
  </w:num>
  <w:num w:numId="18">
    <w:abstractNumId w:val="1"/>
  </w:num>
  <w:num w:numId="19">
    <w:abstractNumId w:val="16"/>
  </w:num>
  <w:num w:numId="20">
    <w:abstractNumId w:val="6"/>
  </w:num>
  <w:num w:numId="21">
    <w:abstractNumId w:val="5"/>
  </w:num>
  <w:num w:numId="22">
    <w:abstractNumId w:val="8"/>
  </w:num>
  <w:num w:numId="23">
    <w:abstractNumId w:val="17"/>
  </w:num>
  <w:num w:numId="24">
    <w:abstractNumId w:val="2"/>
  </w:num>
  <w:num w:numId="25">
    <w:abstractNumId w:val="12"/>
  </w:num>
  <w:num w:numId="26">
    <w:abstractNumId w:val="38"/>
  </w:num>
  <w:num w:numId="27">
    <w:abstractNumId w:val="4"/>
  </w:num>
  <w:num w:numId="28">
    <w:abstractNumId w:val="28"/>
  </w:num>
  <w:num w:numId="29">
    <w:abstractNumId w:val="31"/>
  </w:num>
  <w:num w:numId="30">
    <w:abstractNumId w:val="30"/>
  </w:num>
  <w:num w:numId="31">
    <w:abstractNumId w:val="37"/>
  </w:num>
  <w:num w:numId="32">
    <w:abstractNumId w:val="26"/>
  </w:num>
  <w:num w:numId="33">
    <w:abstractNumId w:val="3"/>
  </w:num>
  <w:num w:numId="34">
    <w:abstractNumId w:val="32"/>
  </w:num>
  <w:num w:numId="35">
    <w:abstractNumId w:val="35"/>
  </w:num>
  <w:num w:numId="36">
    <w:abstractNumId w:val="44"/>
  </w:num>
  <w:num w:numId="37">
    <w:abstractNumId w:val="42"/>
  </w:num>
  <w:num w:numId="38">
    <w:abstractNumId w:val="34"/>
  </w:num>
  <w:num w:numId="39">
    <w:abstractNumId w:val="18"/>
  </w:num>
  <w:num w:numId="40">
    <w:abstractNumId w:val="33"/>
  </w:num>
  <w:num w:numId="41">
    <w:abstractNumId w:val="40"/>
  </w:num>
  <w:num w:numId="42">
    <w:abstractNumId w:val="41"/>
  </w:num>
  <w:num w:numId="43">
    <w:abstractNumId w:val="10"/>
  </w:num>
  <w:num w:numId="44">
    <w:abstractNumId w:val="25"/>
  </w:num>
  <w:num w:numId="45">
    <w:abstractNumId w:val="2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bteilung" w:val="Informationstechnik"/>
    <w:docVar w:name="Lueckentext" w:val="aus"/>
    <w:docVar w:name="Nummerierung" w:val="ein"/>
  </w:docVars>
  <w:rsids>
    <w:rsidRoot w:val="00C60282"/>
    <w:rsid w:val="0000654A"/>
    <w:rsid w:val="00006E44"/>
    <w:rsid w:val="00017DC5"/>
    <w:rsid w:val="0005594F"/>
    <w:rsid w:val="00082ECF"/>
    <w:rsid w:val="000841A7"/>
    <w:rsid w:val="000B6383"/>
    <w:rsid w:val="000F3B53"/>
    <w:rsid w:val="000F65C3"/>
    <w:rsid w:val="00106FA6"/>
    <w:rsid w:val="00111663"/>
    <w:rsid w:val="00111927"/>
    <w:rsid w:val="00126594"/>
    <w:rsid w:val="00146663"/>
    <w:rsid w:val="00151FE9"/>
    <w:rsid w:val="001570C8"/>
    <w:rsid w:val="00170D9E"/>
    <w:rsid w:val="00176789"/>
    <w:rsid w:val="0018083F"/>
    <w:rsid w:val="0018470A"/>
    <w:rsid w:val="001B0024"/>
    <w:rsid w:val="001B1A6B"/>
    <w:rsid w:val="001D3DCC"/>
    <w:rsid w:val="001E1AE3"/>
    <w:rsid w:val="001F2400"/>
    <w:rsid w:val="00203921"/>
    <w:rsid w:val="00227268"/>
    <w:rsid w:val="002502B0"/>
    <w:rsid w:val="0025282E"/>
    <w:rsid w:val="0027418D"/>
    <w:rsid w:val="00276ADF"/>
    <w:rsid w:val="00280689"/>
    <w:rsid w:val="00280FEA"/>
    <w:rsid w:val="002A62C4"/>
    <w:rsid w:val="002A7734"/>
    <w:rsid w:val="002B1E35"/>
    <w:rsid w:val="002D0F93"/>
    <w:rsid w:val="002D5F46"/>
    <w:rsid w:val="002E1081"/>
    <w:rsid w:val="00314D27"/>
    <w:rsid w:val="00327DE1"/>
    <w:rsid w:val="00334A46"/>
    <w:rsid w:val="00347388"/>
    <w:rsid w:val="00350005"/>
    <w:rsid w:val="00353DDE"/>
    <w:rsid w:val="0037787E"/>
    <w:rsid w:val="003808CE"/>
    <w:rsid w:val="003838FC"/>
    <w:rsid w:val="00392CE5"/>
    <w:rsid w:val="003A0343"/>
    <w:rsid w:val="003B54CF"/>
    <w:rsid w:val="003B66F4"/>
    <w:rsid w:val="003D1F92"/>
    <w:rsid w:val="003D3B34"/>
    <w:rsid w:val="003D67DF"/>
    <w:rsid w:val="003E073B"/>
    <w:rsid w:val="003E14BF"/>
    <w:rsid w:val="003F0590"/>
    <w:rsid w:val="003F4BD9"/>
    <w:rsid w:val="00416112"/>
    <w:rsid w:val="004202F9"/>
    <w:rsid w:val="0042613A"/>
    <w:rsid w:val="00427A73"/>
    <w:rsid w:val="00430F78"/>
    <w:rsid w:val="004345B1"/>
    <w:rsid w:val="0045730D"/>
    <w:rsid w:val="00485C2F"/>
    <w:rsid w:val="00491D4F"/>
    <w:rsid w:val="004A2D85"/>
    <w:rsid w:val="004B047B"/>
    <w:rsid w:val="004B0611"/>
    <w:rsid w:val="004D4457"/>
    <w:rsid w:val="004D7D20"/>
    <w:rsid w:val="004E0DB9"/>
    <w:rsid w:val="005113BB"/>
    <w:rsid w:val="005246FF"/>
    <w:rsid w:val="00525EF5"/>
    <w:rsid w:val="00541A32"/>
    <w:rsid w:val="00552732"/>
    <w:rsid w:val="00562458"/>
    <w:rsid w:val="0056665E"/>
    <w:rsid w:val="00577E80"/>
    <w:rsid w:val="00580AB5"/>
    <w:rsid w:val="00587146"/>
    <w:rsid w:val="005875A6"/>
    <w:rsid w:val="005A4D8C"/>
    <w:rsid w:val="005B23DB"/>
    <w:rsid w:val="005B6053"/>
    <w:rsid w:val="005C21F0"/>
    <w:rsid w:val="005C68F8"/>
    <w:rsid w:val="005D5C0D"/>
    <w:rsid w:val="005E0F93"/>
    <w:rsid w:val="005E51B2"/>
    <w:rsid w:val="006000FE"/>
    <w:rsid w:val="006020F0"/>
    <w:rsid w:val="006472CC"/>
    <w:rsid w:val="006513DD"/>
    <w:rsid w:val="006542BD"/>
    <w:rsid w:val="00654A8E"/>
    <w:rsid w:val="00657B1D"/>
    <w:rsid w:val="00672423"/>
    <w:rsid w:val="00676323"/>
    <w:rsid w:val="006773CE"/>
    <w:rsid w:val="006960ED"/>
    <w:rsid w:val="0069632F"/>
    <w:rsid w:val="006A639A"/>
    <w:rsid w:val="006C21F8"/>
    <w:rsid w:val="006D2E2C"/>
    <w:rsid w:val="006D4B96"/>
    <w:rsid w:val="0071316B"/>
    <w:rsid w:val="007317B6"/>
    <w:rsid w:val="0073200B"/>
    <w:rsid w:val="00753312"/>
    <w:rsid w:val="00755018"/>
    <w:rsid w:val="00756B38"/>
    <w:rsid w:val="007603F6"/>
    <w:rsid w:val="00760A3B"/>
    <w:rsid w:val="00761683"/>
    <w:rsid w:val="00766006"/>
    <w:rsid w:val="00772810"/>
    <w:rsid w:val="0077627C"/>
    <w:rsid w:val="00776D90"/>
    <w:rsid w:val="0078412A"/>
    <w:rsid w:val="007924EB"/>
    <w:rsid w:val="007B4AC6"/>
    <w:rsid w:val="007B60C0"/>
    <w:rsid w:val="007D3356"/>
    <w:rsid w:val="007D6F67"/>
    <w:rsid w:val="007E06B8"/>
    <w:rsid w:val="00807738"/>
    <w:rsid w:val="0081545F"/>
    <w:rsid w:val="008168E6"/>
    <w:rsid w:val="0084217A"/>
    <w:rsid w:val="0086180F"/>
    <w:rsid w:val="00873C78"/>
    <w:rsid w:val="00874E1F"/>
    <w:rsid w:val="00895E42"/>
    <w:rsid w:val="008A06ED"/>
    <w:rsid w:val="008D0E98"/>
    <w:rsid w:val="008D3A9F"/>
    <w:rsid w:val="009161C4"/>
    <w:rsid w:val="00932C5C"/>
    <w:rsid w:val="00936B2A"/>
    <w:rsid w:val="00940D37"/>
    <w:rsid w:val="00941978"/>
    <w:rsid w:val="00945B1D"/>
    <w:rsid w:val="0095718B"/>
    <w:rsid w:val="009577BF"/>
    <w:rsid w:val="00957D8F"/>
    <w:rsid w:val="00971771"/>
    <w:rsid w:val="00982884"/>
    <w:rsid w:val="009D38D6"/>
    <w:rsid w:val="009D5780"/>
    <w:rsid w:val="00A05ED7"/>
    <w:rsid w:val="00A10D1B"/>
    <w:rsid w:val="00A162D8"/>
    <w:rsid w:val="00A211F7"/>
    <w:rsid w:val="00A30FEB"/>
    <w:rsid w:val="00A368BB"/>
    <w:rsid w:val="00A475E5"/>
    <w:rsid w:val="00A47D2A"/>
    <w:rsid w:val="00A617DE"/>
    <w:rsid w:val="00A67D6A"/>
    <w:rsid w:val="00A957F7"/>
    <w:rsid w:val="00A96D0A"/>
    <w:rsid w:val="00AA10D7"/>
    <w:rsid w:val="00AA1DFF"/>
    <w:rsid w:val="00AA7F7B"/>
    <w:rsid w:val="00AC64C0"/>
    <w:rsid w:val="00AD04BA"/>
    <w:rsid w:val="00AD3C46"/>
    <w:rsid w:val="00AD7F54"/>
    <w:rsid w:val="00AE1F88"/>
    <w:rsid w:val="00AE42F0"/>
    <w:rsid w:val="00AF7854"/>
    <w:rsid w:val="00B219E3"/>
    <w:rsid w:val="00B30D72"/>
    <w:rsid w:val="00B46A7D"/>
    <w:rsid w:val="00B712AF"/>
    <w:rsid w:val="00B77423"/>
    <w:rsid w:val="00B84709"/>
    <w:rsid w:val="00BC71A4"/>
    <w:rsid w:val="00BE1068"/>
    <w:rsid w:val="00C5637C"/>
    <w:rsid w:val="00C60282"/>
    <w:rsid w:val="00C602E5"/>
    <w:rsid w:val="00C62F8E"/>
    <w:rsid w:val="00C748DE"/>
    <w:rsid w:val="00C867C9"/>
    <w:rsid w:val="00C95ACB"/>
    <w:rsid w:val="00CA724E"/>
    <w:rsid w:val="00CC033F"/>
    <w:rsid w:val="00D03CF9"/>
    <w:rsid w:val="00D06067"/>
    <w:rsid w:val="00D07A2C"/>
    <w:rsid w:val="00D139ED"/>
    <w:rsid w:val="00D344CD"/>
    <w:rsid w:val="00D73FF0"/>
    <w:rsid w:val="00DA4F15"/>
    <w:rsid w:val="00DA73EA"/>
    <w:rsid w:val="00DC6012"/>
    <w:rsid w:val="00DC65EC"/>
    <w:rsid w:val="00DF1EA1"/>
    <w:rsid w:val="00DF2823"/>
    <w:rsid w:val="00DF6ABD"/>
    <w:rsid w:val="00DF78D4"/>
    <w:rsid w:val="00E447D5"/>
    <w:rsid w:val="00E476AA"/>
    <w:rsid w:val="00E60AB1"/>
    <w:rsid w:val="00E6204F"/>
    <w:rsid w:val="00E62E36"/>
    <w:rsid w:val="00E9205C"/>
    <w:rsid w:val="00EA7575"/>
    <w:rsid w:val="00EB1EC7"/>
    <w:rsid w:val="00EB3B85"/>
    <w:rsid w:val="00EC1740"/>
    <w:rsid w:val="00EE429B"/>
    <w:rsid w:val="00EF085B"/>
    <w:rsid w:val="00EF6212"/>
    <w:rsid w:val="00F010F7"/>
    <w:rsid w:val="00F12318"/>
    <w:rsid w:val="00F14063"/>
    <w:rsid w:val="00F315F8"/>
    <w:rsid w:val="00F36283"/>
    <w:rsid w:val="00F44332"/>
    <w:rsid w:val="00F47A73"/>
    <w:rsid w:val="00F51B7F"/>
    <w:rsid w:val="00F851D8"/>
    <w:rsid w:val="00F95861"/>
    <w:rsid w:val="00FC47ED"/>
    <w:rsid w:val="00FC67DC"/>
    <w:rsid w:val="00FD1700"/>
    <w:rsid w:val="00FD5FF9"/>
    <w:rsid w:val="00FE7DA8"/>
    <w:rsid w:val="00FF131F"/>
    <w:rsid w:val="00FF1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3C50AD9"/>
  <w15:docId w15:val="{01434E05-64C9-4684-B569-6C41149ED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1"/>
        <w:szCs w:val="21"/>
        <w:lang w:val="de-CH" w:eastAsia="en-US" w:bidi="ar-SA"/>
      </w:rPr>
    </w:rPrDefault>
    <w:pPrDefault>
      <w:pPr>
        <w:spacing w:line="248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44CD"/>
    <w:pPr>
      <w:spacing w:after="60" w:line="280" w:lineRule="atLeast"/>
    </w:pPr>
    <w:rPr>
      <w:rFonts w:asciiTheme="minorHAnsi" w:hAnsiTheme="minorHAnsi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41A32"/>
    <w:pPr>
      <w:keepNext/>
      <w:keepLines/>
      <w:numPr>
        <w:numId w:val="34"/>
      </w:numPr>
      <w:spacing w:after="360" w:line="360" w:lineRule="exact"/>
      <w:outlineLvl w:val="0"/>
    </w:pPr>
    <w:rPr>
      <w:rFonts w:asciiTheme="majorHAnsi" w:eastAsiaTheme="majorEastAsia" w:hAnsiTheme="majorHAnsi" w:cstheme="majorBidi"/>
      <w:bCs/>
      <w:color w:val="000000" w:themeColor="accent1" w:themeShade="BF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67D6A"/>
    <w:pPr>
      <w:keepNext/>
      <w:keepLines/>
      <w:numPr>
        <w:ilvl w:val="1"/>
        <w:numId w:val="34"/>
      </w:numPr>
      <w:spacing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41A32"/>
    <w:pPr>
      <w:keepNext/>
      <w:keepLines/>
      <w:numPr>
        <w:ilvl w:val="2"/>
        <w:numId w:val="34"/>
      </w:numPr>
      <w:spacing w:before="200" w:after="0"/>
      <w:outlineLvl w:val="2"/>
    </w:pPr>
    <w:rPr>
      <w:rFonts w:asciiTheme="majorHAnsi" w:eastAsiaTheme="majorEastAsia" w:hAnsiTheme="majorHAnsi" w:cstheme="majorBidi"/>
      <w:bCs/>
      <w:color w:val="000000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541A32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41A32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41A32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41A32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41A32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41A32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246FF"/>
    <w:pPr>
      <w:spacing w:after="0" w:line="200" w:lineRule="exact"/>
    </w:pPr>
    <w:rPr>
      <w:sz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5246FF"/>
    <w:rPr>
      <w:rFonts w:asciiTheme="minorHAnsi" w:hAnsiTheme="minorHAnsi"/>
      <w:sz w:val="16"/>
    </w:rPr>
  </w:style>
  <w:style w:type="paragraph" w:styleId="Fuzeile">
    <w:name w:val="footer"/>
    <w:basedOn w:val="Standard"/>
    <w:link w:val="FuzeileZchn"/>
    <w:uiPriority w:val="99"/>
    <w:unhideWhenUsed/>
    <w:rsid w:val="00982884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82884"/>
  </w:style>
  <w:style w:type="character" w:customStyle="1" w:styleId="berschrift1Zchn">
    <w:name w:val="Überschrift 1 Zchn"/>
    <w:basedOn w:val="Absatz-Standardschriftart"/>
    <w:link w:val="berschrift1"/>
    <w:uiPriority w:val="9"/>
    <w:rsid w:val="00541A32"/>
    <w:rPr>
      <w:rFonts w:asciiTheme="majorHAnsi" w:eastAsiaTheme="majorEastAsia" w:hAnsiTheme="majorHAnsi" w:cstheme="majorBidi"/>
      <w:bCs/>
      <w:color w:val="000000" w:themeColor="accent1" w:themeShade="BF"/>
      <w:sz w:val="32"/>
      <w:szCs w:val="28"/>
    </w:rPr>
  </w:style>
  <w:style w:type="table" w:styleId="Tabellenraster">
    <w:name w:val="Table Grid"/>
    <w:basedOn w:val="NormaleTabelle"/>
    <w:rsid w:val="0000654A"/>
    <w:tblPr>
      <w:tblCellMar>
        <w:left w:w="0" w:type="dxa"/>
        <w:right w:w="0" w:type="dxa"/>
      </w:tblCellMar>
    </w:tblPr>
  </w:style>
  <w:style w:type="paragraph" w:customStyle="1" w:styleId="Autor">
    <w:name w:val="Autor"/>
    <w:basedOn w:val="Standard"/>
    <w:rsid w:val="00C95ACB"/>
    <w:pPr>
      <w:spacing w:after="248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A67D6A"/>
    <w:rPr>
      <w:rFonts w:asciiTheme="majorHAnsi" w:eastAsiaTheme="majorEastAsia" w:hAnsiTheme="majorHAnsi" w:cstheme="majorBidi"/>
      <w:b/>
      <w:bCs/>
      <w:color w:val="000000" w:themeColor="accent1"/>
      <w:sz w:val="22"/>
      <w:szCs w:val="26"/>
    </w:rPr>
  </w:style>
  <w:style w:type="paragraph" w:customStyle="1" w:styleId="KopfzeilePrimary">
    <w:name w:val="Kopfzeile Primary"/>
    <w:basedOn w:val="Kopfzeile"/>
    <w:rsid w:val="00A475E5"/>
    <w:pPr>
      <w:spacing w:before="760" w:after="1040"/>
      <w:ind w:left="454"/>
    </w:pPr>
    <w:rPr>
      <w:rFonts w:asciiTheme="majorHAnsi" w:hAnsiTheme="majorHAnsi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F13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F131F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rsid w:val="00A475E5"/>
    <w:pPr>
      <w:spacing w:before="200" w:after="400" w:line="240" w:lineRule="auto"/>
    </w:pPr>
    <w:rPr>
      <w:b/>
      <w:bCs/>
      <w:color w:val="000000" w:themeColor="accent1"/>
      <w:sz w:val="18"/>
      <w:szCs w:val="18"/>
    </w:rPr>
  </w:style>
  <w:style w:type="paragraph" w:styleId="Inhaltsverzeichnisberschrift">
    <w:name w:val="TOC Heading"/>
    <w:next w:val="Standard"/>
    <w:uiPriority w:val="39"/>
    <w:unhideWhenUsed/>
    <w:rsid w:val="006960ED"/>
    <w:pPr>
      <w:spacing w:after="360" w:line="360" w:lineRule="exact"/>
    </w:pPr>
    <w:rPr>
      <w:rFonts w:asciiTheme="majorHAnsi" w:eastAsiaTheme="majorEastAsia" w:hAnsiTheme="majorHAnsi" w:cstheme="majorBidi"/>
      <w:bCs/>
      <w:color w:val="000000" w:themeColor="text1"/>
      <w:sz w:val="32"/>
      <w:szCs w:val="28"/>
      <w:lang w:val="en-US"/>
    </w:rPr>
  </w:style>
  <w:style w:type="paragraph" w:styleId="Verzeichnis1">
    <w:name w:val="toc 1"/>
    <w:basedOn w:val="Standard"/>
    <w:next w:val="Standard"/>
    <w:uiPriority w:val="39"/>
    <w:unhideWhenUsed/>
    <w:rsid w:val="00654A8E"/>
    <w:pPr>
      <w:tabs>
        <w:tab w:val="right" w:leader="dot" w:pos="10206"/>
      </w:tabs>
      <w:spacing w:after="100"/>
    </w:pPr>
    <w:rPr>
      <w:noProof/>
    </w:rPr>
  </w:style>
  <w:style w:type="paragraph" w:styleId="Verzeichnis2">
    <w:name w:val="toc 2"/>
    <w:basedOn w:val="Standard"/>
    <w:next w:val="Standard"/>
    <w:uiPriority w:val="39"/>
    <w:unhideWhenUsed/>
    <w:rsid w:val="00654A8E"/>
    <w:pPr>
      <w:tabs>
        <w:tab w:val="right" w:leader="dot" w:pos="10206"/>
      </w:tabs>
      <w:spacing w:after="100"/>
      <w:ind w:left="170"/>
    </w:pPr>
    <w:rPr>
      <w:noProof/>
    </w:rPr>
  </w:style>
  <w:style w:type="character" w:styleId="Hyperlink">
    <w:name w:val="Hyperlink"/>
    <w:basedOn w:val="Absatz-Standardschriftart"/>
    <w:uiPriority w:val="99"/>
    <w:unhideWhenUsed/>
    <w:rsid w:val="00FF131F"/>
    <w:rPr>
      <w:color w:val="0C0C0C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unhideWhenUsed/>
    <w:rsid w:val="00654A8E"/>
    <w:pPr>
      <w:tabs>
        <w:tab w:val="right" w:leader="dot" w:pos="10206"/>
      </w:tabs>
      <w:spacing w:after="100"/>
      <w:ind w:left="340"/>
    </w:pPr>
    <w:rPr>
      <w:rFonts w:cs="Arial"/>
      <w:noProof/>
    </w:rPr>
  </w:style>
  <w:style w:type="paragraph" w:styleId="Titel">
    <w:name w:val="Title"/>
    <w:basedOn w:val="Standard"/>
    <w:next w:val="Standard"/>
    <w:link w:val="TitelZchn"/>
    <w:uiPriority w:val="10"/>
    <w:rsid w:val="00657B1D"/>
    <w:pPr>
      <w:spacing w:after="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48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57B1D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48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rsid w:val="00657B1D"/>
    <w:pPr>
      <w:numPr>
        <w:ilvl w:val="1"/>
      </w:numPr>
      <w:spacing w:after="248"/>
    </w:pPr>
    <w:rPr>
      <w:rFonts w:asciiTheme="majorHAnsi" w:eastAsiaTheme="majorEastAsia" w:hAnsiTheme="majorHAnsi" w:cstheme="majorBidi"/>
      <w:iCs/>
      <w:color w:val="000000" w:themeColor="accent1"/>
      <w:spacing w:val="15"/>
      <w:sz w:val="32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57B1D"/>
    <w:rPr>
      <w:rFonts w:asciiTheme="majorHAnsi" w:eastAsiaTheme="majorEastAsia" w:hAnsiTheme="majorHAnsi" w:cstheme="majorBidi"/>
      <w:iCs/>
      <w:color w:val="000000" w:themeColor="accent1"/>
      <w:spacing w:val="15"/>
      <w:sz w:val="32"/>
      <w:szCs w:val="24"/>
    </w:rPr>
  </w:style>
  <w:style w:type="character" w:styleId="Platzhaltertext">
    <w:name w:val="Placeholder Text"/>
    <w:basedOn w:val="Absatz-Standardschriftart"/>
    <w:uiPriority w:val="99"/>
    <w:semiHidden/>
    <w:rsid w:val="00A05ED7"/>
    <w:rPr>
      <w:color w:val="808080"/>
    </w:rPr>
  </w:style>
  <w:style w:type="character" w:customStyle="1" w:styleId="Lsung">
    <w:name w:val="Lösung"/>
    <w:basedOn w:val="Absatz-Standardschriftart"/>
    <w:uiPriority w:val="1"/>
    <w:qFormat/>
    <w:rsid w:val="00874E1F"/>
    <w:rPr>
      <w:vanish/>
      <w:color w:val="FF0000"/>
    </w:rPr>
  </w:style>
  <w:style w:type="character" w:customStyle="1" w:styleId="Lckentextein">
    <w:name w:val="Lückentext_ein"/>
    <w:basedOn w:val="Absatz-Standardschriftart"/>
    <w:uiPriority w:val="11"/>
    <w:qFormat/>
    <w:rsid w:val="003A0343"/>
    <w:rPr>
      <w:color w:val="0000FF"/>
      <w:spacing w:val="80"/>
    </w:rPr>
  </w:style>
  <w:style w:type="character" w:customStyle="1" w:styleId="Lckentextaus">
    <w:name w:val="Lückentext_aus"/>
    <w:basedOn w:val="Lckentextein"/>
    <w:uiPriority w:val="10"/>
    <w:rsid w:val="003A0343"/>
    <w:rPr>
      <w:color w:val="FFFFFF"/>
      <w:spacing w:val="80"/>
      <w:u w:val="dotted" w:color="00000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41A32"/>
    <w:rPr>
      <w:rFonts w:asciiTheme="majorHAnsi" w:eastAsiaTheme="majorEastAsia" w:hAnsiTheme="majorHAnsi" w:cstheme="majorBidi"/>
      <w:bCs/>
      <w:color w:val="000000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41A32"/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41A32"/>
    <w:rPr>
      <w:rFonts w:asciiTheme="majorHAnsi" w:eastAsiaTheme="majorEastAsia" w:hAnsiTheme="majorHAnsi" w:cstheme="majorBidi"/>
      <w:color w:val="00000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41A32"/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41A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41A3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41A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Listeberschriften">
    <w:name w:val="Liste_Überschriften"/>
    <w:uiPriority w:val="99"/>
    <w:rsid w:val="00541A32"/>
    <w:pPr>
      <w:numPr>
        <w:numId w:val="1"/>
      </w:numPr>
    </w:pPr>
  </w:style>
  <w:style w:type="paragraph" w:styleId="Listennummer">
    <w:name w:val="List Number"/>
    <w:basedOn w:val="Standard"/>
    <w:uiPriority w:val="99"/>
    <w:semiHidden/>
    <w:unhideWhenUsed/>
    <w:rsid w:val="00577E80"/>
    <w:pPr>
      <w:numPr>
        <w:numId w:val="2"/>
      </w:numPr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203921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03921"/>
    <w:rPr>
      <w:rFonts w:asciiTheme="minorHAnsi" w:hAnsiTheme="minorHAnsi"/>
      <w:sz w:val="20"/>
      <w:szCs w:val="20"/>
    </w:rPr>
  </w:style>
  <w:style w:type="character" w:styleId="Funotenzeichen">
    <w:name w:val="footnote reference"/>
    <w:basedOn w:val="Absatz-Standardschriftart"/>
    <w:uiPriority w:val="99"/>
    <w:unhideWhenUsed/>
    <w:rsid w:val="00203921"/>
    <w:rPr>
      <w:vertAlign w:val="superscript"/>
    </w:rPr>
  </w:style>
  <w:style w:type="paragraph" w:customStyle="1" w:styleId="GIBS">
    <w:name w:val="GIBS"/>
    <w:rsid w:val="00F44332"/>
    <w:pPr>
      <w:spacing w:after="60" w:line="280" w:lineRule="atLeast"/>
    </w:pPr>
    <w:rPr>
      <w:rFonts w:asciiTheme="minorHAnsi" w:hAnsiTheme="minorHAnsi"/>
      <w:sz w:val="44"/>
      <w:szCs w:val="44"/>
    </w:rPr>
  </w:style>
  <w:style w:type="paragraph" w:styleId="Listenabsatz">
    <w:name w:val="List Paragraph"/>
    <w:basedOn w:val="Standard"/>
    <w:uiPriority w:val="34"/>
    <w:rsid w:val="00C60282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5C68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3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krotik.com/downloa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iki.mikrotik.com/wiki/Manual:CHR_Hyper-V_installation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as%20Aeschlimann\Dropbox\TBZ\als%20Lehrer\Vorlagen\Skript.dotm" TargetMode="External"/></Relationships>
</file>

<file path=word/theme/theme1.xml><?xml version="1.0" encoding="utf-8"?>
<a:theme xmlns:a="http://schemas.openxmlformats.org/drawingml/2006/main" name="Larissa-Design">
  <a:themeElements>
    <a:clrScheme name="Schwarz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00000"/>
      </a:accent1>
      <a:accent2>
        <a:srgbClr val="595959"/>
      </a:accent2>
      <a:accent3>
        <a:srgbClr val="7F7F7F"/>
      </a:accent3>
      <a:accent4>
        <a:srgbClr val="7F7F7F"/>
      </a:accent4>
      <a:accent5>
        <a:srgbClr val="BFBFBF"/>
      </a:accent5>
      <a:accent6>
        <a:srgbClr val="F2F2F2"/>
      </a:accent6>
      <a:hlink>
        <a:srgbClr val="0C0C0C"/>
      </a:hlink>
      <a:folHlink>
        <a:srgbClr val="0C0C0C"/>
      </a:folHlink>
    </a:clrScheme>
    <a:fontScheme name="TBZ">
      <a:majorFont>
        <a:latin typeface="HelveticaNeueLT Pro 95 Blk"/>
        <a:ea typeface=""/>
        <a:cs typeface=""/>
      </a:majorFont>
      <a:minorFont>
        <a:latin typeface="HelveticaNeueLT Pro 55 Roman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B0393B-1CFD-4026-92F1-CEFEB65EA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Skript.dotm</Template>
  <TotalTime>0</TotalTime>
  <Pages>1</Pages>
  <Words>215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</vt:lpstr>
    </vt:vector>
  </TitlesOfParts>
  <Company>Mediaviso AG</Company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</dc:title>
  <dc:subject>Musterbeispiel</dc:subject>
  <dc:creator>Jonas Aeschlimann</dc:creator>
  <cp:lastModifiedBy>Jonas Aeschlimann</cp:lastModifiedBy>
  <cp:revision>60</cp:revision>
  <cp:lastPrinted>2016-01-28T10:48:00Z</cp:lastPrinted>
  <dcterms:created xsi:type="dcterms:W3CDTF">2018-08-26T16:16:00Z</dcterms:created>
  <dcterms:modified xsi:type="dcterms:W3CDTF">2019-12-02T08:39:00Z</dcterms:modified>
  <cp:contentStatus>Version 1</cp:contentStatus>
</cp:coreProperties>
</file>