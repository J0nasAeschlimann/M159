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464E7" w14:textId="4A1ACFA2" w:rsidR="00FF131F" w:rsidRDefault="00C26DB1" w:rsidP="00C26DB1">
      <w:pPr>
        <w:ind w:left="284" w:hanging="284"/>
        <w:rPr>
          <w:b/>
          <w:sz w:val="41"/>
        </w:rPr>
      </w:pPr>
      <w:r w:rsidRPr="00C26DB1">
        <w:rPr>
          <w:b/>
          <w:sz w:val="41"/>
        </w:rPr>
        <w:t>Fragen zum Thema Directory</w:t>
      </w:r>
      <w:r w:rsidR="00686A42">
        <w:rPr>
          <w:b/>
          <w:sz w:val="41"/>
        </w:rPr>
        <w:t xml:space="preserve"> Service</w:t>
      </w:r>
    </w:p>
    <w:p w14:paraId="019C45FC" w14:textId="2F06FD83" w:rsidR="006D2644" w:rsidRPr="006D2644" w:rsidRDefault="006D2644" w:rsidP="006D2644">
      <w:pPr>
        <w:rPr>
          <w:i/>
          <w:iCs/>
        </w:rPr>
      </w:pPr>
      <w:r w:rsidRPr="006D2644">
        <w:rPr>
          <w:i/>
          <w:iCs/>
        </w:rPr>
        <w:t xml:space="preserve">Lesen Sie für diese Fragen das Dokument 3.1_Verzeichnisdienst.pdf bis und mit Kapitel 13.2.6 </w:t>
      </w:r>
    </w:p>
    <w:p w14:paraId="084FCAF0" w14:textId="77777777" w:rsidR="00C26DB1" w:rsidRPr="00C26DB1" w:rsidRDefault="00C26DB1" w:rsidP="00C26DB1">
      <w:pPr>
        <w:ind w:left="284" w:hanging="284"/>
        <w:rPr>
          <w:b/>
          <w:sz w:val="41"/>
        </w:rPr>
      </w:pPr>
    </w:p>
    <w:p w14:paraId="726D637C" w14:textId="4EAC1D79" w:rsidR="00B71EAB" w:rsidRDefault="00B71EAB" w:rsidP="00C26DB1">
      <w:pPr>
        <w:pStyle w:val="berschrift1"/>
        <w:ind w:left="284" w:hanging="284"/>
      </w:pPr>
      <w:r>
        <w:t>Aus technischer Sicht ist ein Verzeichnisdienst nichts anderes als:</w:t>
      </w:r>
    </w:p>
    <w:p w14:paraId="6AD925C2" w14:textId="04484D3D" w:rsidR="001F05FE" w:rsidRPr="00D81FD0" w:rsidRDefault="001F05FE" w:rsidP="001F05FE">
      <w:pPr>
        <w:ind w:left="708"/>
        <w:rPr>
          <w:color w:val="FF0000"/>
        </w:rPr>
      </w:pPr>
      <w:r w:rsidRPr="00D81FD0">
        <w:rPr>
          <w:color w:val="FF0000"/>
        </w:rPr>
        <w:t>Eine grosse Datenbank zur Speicherung von Netzwerkressourcen</w:t>
      </w:r>
    </w:p>
    <w:p w14:paraId="278A61AA" w14:textId="77777777" w:rsidR="001F05FE" w:rsidRPr="001F05FE" w:rsidRDefault="001F05FE" w:rsidP="001F05FE">
      <w:pPr>
        <w:ind w:left="708"/>
      </w:pPr>
    </w:p>
    <w:p w14:paraId="4CDFD33C" w14:textId="75FA6E5F" w:rsidR="00B71EAB" w:rsidRDefault="00B71EAB" w:rsidP="00B71EAB">
      <w:pPr>
        <w:pStyle w:val="berschrift1"/>
        <w:ind w:left="284" w:hanging="284"/>
      </w:pPr>
      <w:r>
        <w:t xml:space="preserve">Nennen Sie 5 </w:t>
      </w:r>
      <w:r w:rsidR="00680414">
        <w:t>Objekte (</w:t>
      </w:r>
      <w:r>
        <w:t>Ressourcen), welche in einem Directory vorkommen können</w:t>
      </w:r>
    </w:p>
    <w:p w14:paraId="0B24C155" w14:textId="77777777" w:rsidR="00D81FD0" w:rsidRDefault="001F05FE" w:rsidP="00B71EAB">
      <w:pPr>
        <w:pStyle w:val="Listenabsatz"/>
        <w:numPr>
          <w:ilvl w:val="0"/>
          <w:numId w:val="39"/>
        </w:numPr>
        <w:rPr>
          <w:color w:val="FF0000"/>
        </w:rPr>
      </w:pPr>
      <w:r w:rsidRPr="00D81FD0">
        <w:rPr>
          <w:color w:val="FF0000"/>
        </w:rPr>
        <w:t>Benutzer</w:t>
      </w:r>
    </w:p>
    <w:p w14:paraId="2963DCE9" w14:textId="1C199C45" w:rsidR="00B71EAB" w:rsidRPr="00D81FD0" w:rsidRDefault="001F05FE" w:rsidP="00B71EAB">
      <w:pPr>
        <w:pStyle w:val="Listenabsatz"/>
        <w:numPr>
          <w:ilvl w:val="0"/>
          <w:numId w:val="39"/>
        </w:numPr>
        <w:rPr>
          <w:color w:val="FF0000"/>
        </w:rPr>
      </w:pPr>
      <w:r w:rsidRPr="00D81FD0">
        <w:rPr>
          <w:color w:val="FF0000"/>
        </w:rPr>
        <w:t>Computer</w:t>
      </w:r>
    </w:p>
    <w:p w14:paraId="39E20891" w14:textId="77777777" w:rsidR="00D81FD0" w:rsidRDefault="001F05FE" w:rsidP="00B71EAB">
      <w:pPr>
        <w:pStyle w:val="Listenabsatz"/>
        <w:numPr>
          <w:ilvl w:val="0"/>
          <w:numId w:val="39"/>
        </w:numPr>
        <w:rPr>
          <w:color w:val="FF0000"/>
        </w:rPr>
      </w:pPr>
      <w:r w:rsidRPr="00D81FD0">
        <w:rPr>
          <w:color w:val="FF0000"/>
        </w:rPr>
        <w:t>Gruppen</w:t>
      </w:r>
      <w:r w:rsidR="00B71EAB" w:rsidRPr="00D81FD0">
        <w:rPr>
          <w:color w:val="FF0000"/>
        </w:rPr>
        <w:t xml:space="preserve"> </w:t>
      </w:r>
    </w:p>
    <w:p w14:paraId="273B75C6" w14:textId="2F6F6EBB" w:rsidR="00B71EAB" w:rsidRPr="00D81FD0" w:rsidRDefault="001F05FE" w:rsidP="00B71EAB">
      <w:pPr>
        <w:pStyle w:val="Listenabsatz"/>
        <w:numPr>
          <w:ilvl w:val="0"/>
          <w:numId w:val="39"/>
        </w:numPr>
        <w:rPr>
          <w:color w:val="FF0000"/>
        </w:rPr>
      </w:pPr>
      <w:r w:rsidRPr="00D81FD0">
        <w:rPr>
          <w:color w:val="FF0000"/>
        </w:rPr>
        <w:t>Freigaben</w:t>
      </w:r>
    </w:p>
    <w:p w14:paraId="1B2AA8A3" w14:textId="77777777" w:rsidR="00D81FD0" w:rsidRDefault="001F05FE" w:rsidP="00B71EAB">
      <w:pPr>
        <w:pStyle w:val="Listenabsatz"/>
        <w:numPr>
          <w:ilvl w:val="0"/>
          <w:numId w:val="39"/>
        </w:numPr>
        <w:rPr>
          <w:color w:val="FF0000"/>
        </w:rPr>
      </w:pPr>
      <w:r w:rsidRPr="00D81FD0">
        <w:rPr>
          <w:color w:val="FF0000"/>
        </w:rPr>
        <w:t>Kontakte</w:t>
      </w:r>
    </w:p>
    <w:p w14:paraId="360008D8" w14:textId="4E9424DE" w:rsidR="00B71EAB" w:rsidRPr="00D81FD0" w:rsidRDefault="001F05FE" w:rsidP="00B71EAB">
      <w:pPr>
        <w:pStyle w:val="Listenabsatz"/>
        <w:numPr>
          <w:ilvl w:val="0"/>
          <w:numId w:val="39"/>
        </w:numPr>
        <w:rPr>
          <w:color w:val="FF0000"/>
        </w:rPr>
      </w:pPr>
      <w:r w:rsidRPr="00D81FD0">
        <w:rPr>
          <w:color w:val="FF0000"/>
        </w:rPr>
        <w:t>Drucker</w:t>
      </w:r>
    </w:p>
    <w:p w14:paraId="3BF39668" w14:textId="77777777" w:rsidR="00B71EAB" w:rsidRPr="00B71EAB" w:rsidRDefault="00B71EAB" w:rsidP="00B71EAB"/>
    <w:p w14:paraId="78290491" w14:textId="6FC558DA" w:rsidR="00AB1FBE" w:rsidRDefault="00AB1FBE" w:rsidP="00C26DB1">
      <w:pPr>
        <w:pStyle w:val="berschrift1"/>
        <w:ind w:left="284" w:hanging="284"/>
      </w:pPr>
      <w:r>
        <w:t xml:space="preserve">Nennen Sie </w:t>
      </w:r>
      <w:r w:rsidR="00680414">
        <w:t>5</w:t>
      </w:r>
      <w:r>
        <w:t xml:space="preserve"> </w:t>
      </w:r>
      <w:r w:rsidR="00680414">
        <w:t>Merkmale</w:t>
      </w:r>
      <w:r>
        <w:t xml:space="preserve"> eines «Directory Services»:</w:t>
      </w:r>
    </w:p>
    <w:p w14:paraId="3B8A544F" w14:textId="71E261EF" w:rsidR="00AB1FBE" w:rsidRPr="00D81FD0" w:rsidRDefault="001F05FE" w:rsidP="00E5684C">
      <w:pPr>
        <w:pStyle w:val="Listenabsatz"/>
        <w:numPr>
          <w:ilvl w:val="0"/>
          <w:numId w:val="37"/>
        </w:numPr>
        <w:rPr>
          <w:color w:val="FF0000"/>
        </w:rPr>
      </w:pPr>
      <w:r w:rsidRPr="00D81FD0">
        <w:rPr>
          <w:color w:val="FF0000"/>
        </w:rPr>
        <w:t>Performance</w:t>
      </w:r>
    </w:p>
    <w:p w14:paraId="28E2036B" w14:textId="69D517BE" w:rsidR="00AB1FBE" w:rsidRPr="00D81FD0" w:rsidRDefault="001F05FE" w:rsidP="0056672C">
      <w:pPr>
        <w:pStyle w:val="Listenabsatz"/>
        <w:numPr>
          <w:ilvl w:val="0"/>
          <w:numId w:val="37"/>
        </w:numPr>
        <w:rPr>
          <w:color w:val="FF0000"/>
        </w:rPr>
      </w:pPr>
      <w:r w:rsidRPr="00D81FD0">
        <w:rPr>
          <w:color w:val="FF0000"/>
        </w:rPr>
        <w:t>Skalierbarkeit</w:t>
      </w:r>
    </w:p>
    <w:p w14:paraId="6EF202E7" w14:textId="75DC844D" w:rsidR="00AB1FBE" w:rsidRPr="00D81FD0" w:rsidRDefault="001F05FE" w:rsidP="000E1096">
      <w:pPr>
        <w:pStyle w:val="Listenabsatz"/>
        <w:numPr>
          <w:ilvl w:val="0"/>
          <w:numId w:val="37"/>
        </w:numPr>
        <w:rPr>
          <w:color w:val="FF0000"/>
        </w:rPr>
      </w:pPr>
      <w:r w:rsidRPr="00D81FD0">
        <w:rPr>
          <w:color w:val="FF0000"/>
        </w:rPr>
        <w:t>Sicherheit</w:t>
      </w:r>
      <w:r w:rsidR="00AB1FBE" w:rsidRPr="00D81FD0">
        <w:rPr>
          <w:color w:val="FF0000"/>
        </w:rPr>
        <w:t xml:space="preserve"> </w:t>
      </w:r>
    </w:p>
    <w:p w14:paraId="55663F78" w14:textId="27CC8718" w:rsidR="00AB1FBE" w:rsidRPr="00D81FD0" w:rsidRDefault="001F05FE" w:rsidP="00AB1FBE">
      <w:pPr>
        <w:pStyle w:val="Listenabsatz"/>
        <w:numPr>
          <w:ilvl w:val="0"/>
          <w:numId w:val="37"/>
        </w:numPr>
        <w:rPr>
          <w:color w:val="FF0000"/>
        </w:rPr>
      </w:pPr>
      <w:r w:rsidRPr="00D81FD0">
        <w:rPr>
          <w:color w:val="FF0000"/>
        </w:rPr>
        <w:t>Verfügbarkeit</w:t>
      </w:r>
    </w:p>
    <w:p w14:paraId="64D1D07D" w14:textId="5898FC94" w:rsidR="00680414" w:rsidRPr="00D81FD0" w:rsidRDefault="001F05FE" w:rsidP="00AB1FBE">
      <w:pPr>
        <w:pStyle w:val="Listenabsatz"/>
        <w:numPr>
          <w:ilvl w:val="0"/>
          <w:numId w:val="37"/>
        </w:numPr>
        <w:rPr>
          <w:color w:val="FF0000"/>
        </w:rPr>
      </w:pPr>
      <w:r w:rsidRPr="00D81FD0">
        <w:rPr>
          <w:color w:val="FF0000"/>
        </w:rPr>
        <w:t>Erweiterbarkeit</w:t>
      </w:r>
    </w:p>
    <w:p w14:paraId="4E9DC505" w14:textId="77777777" w:rsidR="00AB1FBE" w:rsidRDefault="00AB1FBE" w:rsidP="00AB1FBE"/>
    <w:p w14:paraId="159C3646" w14:textId="77777777" w:rsidR="00AB1FBE" w:rsidRDefault="00AB1FBE" w:rsidP="00AB1FBE"/>
    <w:p w14:paraId="24DACCA9" w14:textId="2DA12E28" w:rsidR="00C26DB1" w:rsidRDefault="00680414" w:rsidP="00C26DB1">
      <w:pPr>
        <w:pStyle w:val="berschrift1"/>
        <w:ind w:left="284" w:hanging="284"/>
      </w:pPr>
      <w:r>
        <w:t xml:space="preserve">Beschreiben Sie das Zusammenspiel zwischen DUA und </w:t>
      </w:r>
      <w:r w:rsidR="00A71944">
        <w:t xml:space="preserve">DSA </w:t>
      </w:r>
    </w:p>
    <w:p w14:paraId="1F3ACB97" w14:textId="77777777" w:rsidR="00A71944" w:rsidRPr="00A71944" w:rsidRDefault="00A71944" w:rsidP="00A71944">
      <w:pPr>
        <w:ind w:left="284"/>
      </w:pPr>
    </w:p>
    <w:p w14:paraId="7CEB0B40" w14:textId="5A6ECAE9" w:rsidR="00A71944" w:rsidRDefault="00D81FD0" w:rsidP="00D81FD0">
      <w:pPr>
        <w:ind w:left="284"/>
      </w:pPr>
      <w:r>
        <w:rPr>
          <w:noProof/>
          <w:lang w:eastAsia="de-CH"/>
        </w:rPr>
        <w:drawing>
          <wp:inline distT="0" distB="0" distL="0" distR="0" wp14:anchorId="65FE5E95" wp14:editId="7B1BEBE9">
            <wp:extent cx="5372100" cy="1801234"/>
            <wp:effectExtent l="57150" t="0" r="57150" b="1231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818" cy="180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FF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B1DE5F5" w14:textId="77777777" w:rsidR="00A71944" w:rsidRPr="00A71944" w:rsidRDefault="00A71944" w:rsidP="00A71944">
      <w:pPr>
        <w:ind w:left="284"/>
      </w:pPr>
    </w:p>
    <w:p w14:paraId="3C87521D" w14:textId="0A672880" w:rsidR="006C1E2C" w:rsidRDefault="006C1E2C" w:rsidP="00680414"/>
    <w:p w14:paraId="32897E6F" w14:textId="5FC42A2F" w:rsidR="00680414" w:rsidRDefault="00680414" w:rsidP="00680414"/>
    <w:p w14:paraId="03934051" w14:textId="747F4CDF" w:rsidR="00680414" w:rsidRDefault="00680414" w:rsidP="00680414">
      <w:pPr>
        <w:pStyle w:val="berschrift1"/>
      </w:pPr>
      <w:r>
        <w:t>Zusammenhang zwischen Objekt, Attribut und Wert</w:t>
      </w:r>
    </w:p>
    <w:p w14:paraId="52B4FB73" w14:textId="1189E2E4" w:rsidR="00680414" w:rsidRPr="00680414" w:rsidRDefault="00680414" w:rsidP="00680414">
      <w:r>
        <w:t>Kreuzen Sie die korrekten Antworten an:</w:t>
      </w:r>
    </w:p>
    <w:p w14:paraId="11394F8E" w14:textId="1CD786D2" w:rsidR="00680414" w:rsidRDefault="00680414" w:rsidP="00D81FD0">
      <w:pPr>
        <w:pStyle w:val="Listenabsatz"/>
      </w:pPr>
      <w:r>
        <w:t xml:space="preserve">Benutzerattribute sind Eigenschaften von </w:t>
      </w:r>
      <w:r w:rsidR="009339DF">
        <w:t>Computern</w:t>
      </w:r>
    </w:p>
    <w:p w14:paraId="1B7F97B6" w14:textId="3539A371" w:rsidR="004D59DE" w:rsidRPr="004D59DE" w:rsidRDefault="004D59DE" w:rsidP="004D59DE">
      <w:pPr>
        <w:pStyle w:val="Listenabsatz"/>
        <w:numPr>
          <w:ilvl w:val="0"/>
          <w:numId w:val="40"/>
        </w:numPr>
        <w:rPr>
          <w:color w:val="FF0000"/>
        </w:rPr>
      </w:pPr>
      <w:r w:rsidRPr="004D59DE">
        <w:rPr>
          <w:color w:val="FF0000"/>
        </w:rPr>
        <w:t>Benutzerattribute haben einen Namen und einen Wert</w:t>
      </w:r>
    </w:p>
    <w:p w14:paraId="48D5E3A8" w14:textId="2174751B" w:rsidR="00680414" w:rsidRPr="004D59DE" w:rsidRDefault="00CF3861" w:rsidP="004D59DE">
      <w:pPr>
        <w:pStyle w:val="Listenabsatz"/>
        <w:numPr>
          <w:ilvl w:val="0"/>
          <w:numId w:val="43"/>
        </w:numPr>
        <w:rPr>
          <w:color w:val="FF0000"/>
        </w:rPr>
      </w:pPr>
      <w:r w:rsidRPr="00CF3861">
        <w:rPr>
          <w:color w:val="FF0000"/>
        </w:rPr>
        <w:t xml:space="preserve">Das </w:t>
      </w:r>
      <w:r w:rsidR="00125536" w:rsidRPr="00125536">
        <w:rPr>
          <w:color w:val="FF0000"/>
        </w:rPr>
        <w:t xml:space="preserve">Benutzerpasswortattribut </w:t>
      </w:r>
      <w:r w:rsidR="005A1275">
        <w:rPr>
          <w:color w:val="FF0000"/>
        </w:rPr>
        <w:t>bestehend aus</w:t>
      </w:r>
      <w:r w:rsidR="004D59DE">
        <w:rPr>
          <w:color w:val="FF0000"/>
        </w:rPr>
        <w:t xml:space="preserve"> Name und Wert ist </w:t>
      </w:r>
      <w:r w:rsidRPr="00CF3861">
        <w:rPr>
          <w:color w:val="FF0000"/>
        </w:rPr>
        <w:t>ein Benutzerattribut</w:t>
      </w:r>
    </w:p>
    <w:p w14:paraId="508B7720" w14:textId="77777777" w:rsidR="00680414" w:rsidRPr="00D6518B" w:rsidRDefault="00680414" w:rsidP="00680414">
      <w:pPr>
        <w:pStyle w:val="Listenabsatz"/>
        <w:numPr>
          <w:ilvl w:val="0"/>
          <w:numId w:val="40"/>
        </w:numPr>
        <w:rPr>
          <w:color w:val="FF0000"/>
        </w:rPr>
      </w:pPr>
      <w:r w:rsidRPr="00D6518B">
        <w:rPr>
          <w:color w:val="FF0000"/>
        </w:rPr>
        <w:t>Der Vorname ist ein Benutzerattribut</w:t>
      </w:r>
      <w:bookmarkStart w:id="0" w:name="_GoBack"/>
      <w:bookmarkEnd w:id="0"/>
    </w:p>
    <w:p w14:paraId="6E324B8E" w14:textId="1165F153" w:rsidR="00680414" w:rsidRPr="00680414" w:rsidRDefault="00680414" w:rsidP="00D81FD0">
      <w:pPr>
        <w:pStyle w:val="Listenabsatz"/>
      </w:pPr>
      <w:r>
        <w:t>Druckerobjekte haben keine Attribute</w:t>
      </w:r>
    </w:p>
    <w:p w14:paraId="2E65F94E" w14:textId="77777777" w:rsidR="00C26DB1" w:rsidRPr="00C26DB1" w:rsidRDefault="00C26DB1" w:rsidP="00C26DB1"/>
    <w:p w14:paraId="1919FCDB" w14:textId="77777777" w:rsidR="00C26DB1" w:rsidRPr="00C26DB1" w:rsidRDefault="00C26DB1" w:rsidP="00C26DB1">
      <w:pPr>
        <w:ind w:left="284" w:hanging="284"/>
      </w:pPr>
    </w:p>
    <w:p w14:paraId="15061708" w14:textId="77777777" w:rsidR="00C26DB1" w:rsidRDefault="00C26DB1" w:rsidP="00C26DB1">
      <w:pPr>
        <w:pStyle w:val="berschrift1"/>
        <w:ind w:left="284" w:hanging="284"/>
      </w:pPr>
      <w:r>
        <w:t>Nennen Sie zwei Nachteile eines «Directory Services»</w:t>
      </w:r>
      <w:r w:rsidR="00AB1FBE">
        <w:t>:</w:t>
      </w:r>
    </w:p>
    <w:p w14:paraId="25AE4D99" w14:textId="116FEA5A" w:rsidR="00C26DB1" w:rsidRPr="00D6518B" w:rsidRDefault="00A71944" w:rsidP="006C1E2C">
      <w:pPr>
        <w:pStyle w:val="Listenabsatz"/>
        <w:numPr>
          <w:ilvl w:val="0"/>
          <w:numId w:val="37"/>
        </w:numPr>
        <w:rPr>
          <w:color w:val="FF0000"/>
        </w:rPr>
      </w:pPr>
      <w:r w:rsidRPr="00D6518B">
        <w:rPr>
          <w:color w:val="FF0000"/>
        </w:rPr>
        <w:t>Abhängigkeit vom DC</w:t>
      </w:r>
    </w:p>
    <w:p w14:paraId="2AE3A932" w14:textId="77777777" w:rsidR="006C1E2C" w:rsidRPr="00D6518B" w:rsidRDefault="006C1E2C" w:rsidP="006C1E2C">
      <w:pPr>
        <w:pStyle w:val="Listenabsatz"/>
        <w:rPr>
          <w:color w:val="FF0000"/>
        </w:rPr>
      </w:pPr>
    </w:p>
    <w:p w14:paraId="7ADEA8FE" w14:textId="19342CDA" w:rsidR="006C1E2C" w:rsidRPr="00D6518B" w:rsidRDefault="00A71944" w:rsidP="006C1E2C">
      <w:pPr>
        <w:pStyle w:val="Listenabsatz"/>
        <w:numPr>
          <w:ilvl w:val="0"/>
          <w:numId w:val="37"/>
        </w:numPr>
        <w:rPr>
          <w:color w:val="FF0000"/>
        </w:rPr>
      </w:pPr>
      <w:r w:rsidRPr="00D6518B">
        <w:rPr>
          <w:color w:val="FF0000"/>
        </w:rPr>
        <w:t>Lizenzen</w:t>
      </w:r>
    </w:p>
    <w:p w14:paraId="01A97832" w14:textId="77777777" w:rsidR="00A71944" w:rsidRPr="00D6518B" w:rsidRDefault="00A71944" w:rsidP="00A71944">
      <w:pPr>
        <w:pStyle w:val="Listenabsatz"/>
        <w:rPr>
          <w:color w:val="FF0000"/>
        </w:rPr>
      </w:pPr>
    </w:p>
    <w:p w14:paraId="60759078" w14:textId="00F04EED" w:rsidR="00A71944" w:rsidRPr="00D6518B" w:rsidRDefault="00A71944" w:rsidP="006C1E2C">
      <w:pPr>
        <w:pStyle w:val="Listenabsatz"/>
        <w:numPr>
          <w:ilvl w:val="0"/>
          <w:numId w:val="37"/>
        </w:numPr>
        <w:rPr>
          <w:color w:val="FF0000"/>
        </w:rPr>
      </w:pPr>
      <w:r w:rsidRPr="00D6518B">
        <w:rPr>
          <w:color w:val="FF0000"/>
        </w:rPr>
        <w:t>Fachwissen</w:t>
      </w:r>
    </w:p>
    <w:p w14:paraId="4B062391" w14:textId="77777777" w:rsidR="00C26DB1" w:rsidRPr="00C26DB1" w:rsidRDefault="00C26DB1" w:rsidP="00C26DB1"/>
    <w:p w14:paraId="458F3EED" w14:textId="77777777" w:rsidR="00C26DB1" w:rsidRDefault="00C26DB1" w:rsidP="00C26DB1">
      <w:pPr>
        <w:ind w:left="284" w:hanging="284"/>
      </w:pPr>
    </w:p>
    <w:p w14:paraId="236DEE5B" w14:textId="77777777" w:rsidR="00C26DB1" w:rsidRDefault="00C26DB1" w:rsidP="00C26DB1">
      <w:pPr>
        <w:pStyle w:val="berschrift1"/>
        <w:ind w:left="284" w:hanging="284"/>
      </w:pPr>
      <w:r>
        <w:t>Beschreiben Sie eine IT-Situation, welche einen «Directory Service» verlangt:</w:t>
      </w:r>
    </w:p>
    <w:p w14:paraId="4B5DCDE2" w14:textId="77777777" w:rsidR="00C26DB1" w:rsidRDefault="00C26DB1" w:rsidP="00C26DB1"/>
    <w:p w14:paraId="68B0331D" w14:textId="1E108CAD" w:rsidR="00C26DB1" w:rsidRPr="00D6518B" w:rsidRDefault="00A71944" w:rsidP="00A71944">
      <w:pPr>
        <w:pStyle w:val="Listenabsatz"/>
        <w:numPr>
          <w:ilvl w:val="0"/>
          <w:numId w:val="41"/>
        </w:numPr>
        <w:rPr>
          <w:color w:val="FF0000"/>
        </w:rPr>
      </w:pPr>
      <w:r w:rsidRPr="00D6518B">
        <w:rPr>
          <w:color w:val="FF0000"/>
        </w:rPr>
        <w:t>Sobald man sich an verschiedenen Clients anmelden möchte</w:t>
      </w:r>
    </w:p>
    <w:p w14:paraId="7D0FC68F" w14:textId="111F0D08" w:rsidR="00A71944" w:rsidRPr="00D6518B" w:rsidRDefault="00A71944" w:rsidP="00A71944">
      <w:pPr>
        <w:pStyle w:val="Listenabsatz"/>
        <w:numPr>
          <w:ilvl w:val="0"/>
          <w:numId w:val="41"/>
        </w:numPr>
        <w:rPr>
          <w:color w:val="FF0000"/>
        </w:rPr>
      </w:pPr>
      <w:r w:rsidRPr="00D6518B">
        <w:rPr>
          <w:color w:val="FF0000"/>
        </w:rPr>
        <w:t>Ab einer gewissen Anzahl Mitarbeiter (ca. ab &gt;10)</w:t>
      </w:r>
    </w:p>
    <w:p w14:paraId="2228C51F" w14:textId="77777777" w:rsidR="00A71944" w:rsidRDefault="00A71944" w:rsidP="00A71944">
      <w:pPr>
        <w:ind w:left="360"/>
      </w:pPr>
    </w:p>
    <w:p w14:paraId="4AA5BB79" w14:textId="77777777" w:rsidR="00C26DB1" w:rsidRPr="00C26DB1" w:rsidRDefault="00C26DB1" w:rsidP="00C26DB1"/>
    <w:p w14:paraId="5315E5ED" w14:textId="77777777" w:rsidR="00C26DB1" w:rsidRDefault="00C26DB1" w:rsidP="00C26DB1">
      <w:pPr>
        <w:ind w:left="284" w:hanging="284"/>
      </w:pPr>
    </w:p>
    <w:p w14:paraId="0A228E31" w14:textId="77777777" w:rsidR="00C26DB1" w:rsidRDefault="00C26DB1" w:rsidP="00C26DB1">
      <w:pPr>
        <w:pStyle w:val="berschrift1"/>
        <w:ind w:left="284" w:hanging="284"/>
      </w:pPr>
      <w:r>
        <w:t>Beschreiben Sie eine IT-Situation, welche keinen «Directory Service» verlangt:</w:t>
      </w:r>
    </w:p>
    <w:p w14:paraId="6AB5A026" w14:textId="0779D3DB" w:rsidR="00C26DB1" w:rsidRPr="00D6518B" w:rsidRDefault="00D6518B" w:rsidP="00A71944">
      <w:pPr>
        <w:pStyle w:val="Listenabsatz"/>
        <w:numPr>
          <w:ilvl w:val="0"/>
          <w:numId w:val="42"/>
        </w:numPr>
        <w:rPr>
          <w:color w:val="FF0000"/>
        </w:rPr>
      </w:pPr>
      <w:r>
        <w:rPr>
          <w:color w:val="FF0000"/>
        </w:rPr>
        <w:t>E</w:t>
      </w:r>
      <w:r w:rsidR="00A71944" w:rsidRPr="00D6518B">
        <w:rPr>
          <w:color w:val="FF0000"/>
        </w:rPr>
        <w:t>ine Web-Agentur mit geschlossenen Einzelplatzsystemen</w:t>
      </w:r>
    </w:p>
    <w:p w14:paraId="54CDD467" w14:textId="77777777" w:rsidR="00C26DB1" w:rsidRDefault="00C26DB1" w:rsidP="00C26DB1">
      <w:pPr>
        <w:ind w:left="284" w:hanging="284"/>
      </w:pPr>
    </w:p>
    <w:p w14:paraId="775A6442" w14:textId="77777777" w:rsidR="00C26DB1" w:rsidRDefault="00C26DB1" w:rsidP="00C26DB1">
      <w:pPr>
        <w:ind w:left="284" w:hanging="284"/>
      </w:pPr>
    </w:p>
    <w:p w14:paraId="61C526F2" w14:textId="77777777" w:rsidR="00C26DB1" w:rsidRDefault="00C26DB1" w:rsidP="00C26DB1">
      <w:pPr>
        <w:pStyle w:val="berschrift1"/>
        <w:ind w:left="284" w:hanging="284"/>
      </w:pPr>
      <w:r>
        <w:t>Beschreiben Sie, was ein lokaler Administrator ist:</w:t>
      </w:r>
    </w:p>
    <w:p w14:paraId="6373EC33" w14:textId="77777777" w:rsidR="00C26DB1" w:rsidRDefault="00C26DB1" w:rsidP="00C26DB1">
      <w:pPr>
        <w:ind w:left="284" w:hanging="284"/>
      </w:pPr>
    </w:p>
    <w:p w14:paraId="71395C02" w14:textId="1B79875D" w:rsidR="00AB1FBE" w:rsidRPr="00D6518B" w:rsidRDefault="00A71944" w:rsidP="00115DF4">
      <w:pPr>
        <w:pStyle w:val="Listenabsatz"/>
        <w:numPr>
          <w:ilvl w:val="0"/>
          <w:numId w:val="42"/>
        </w:numPr>
        <w:rPr>
          <w:color w:val="FF0000"/>
        </w:rPr>
      </w:pPr>
      <w:r w:rsidRPr="00D6518B">
        <w:rPr>
          <w:color w:val="FF0000"/>
        </w:rPr>
        <w:t>Ein Benutzer, welcher nur auf dem Client/Computer administrationsrechte Besitzt, auf dem er sich befindet</w:t>
      </w:r>
    </w:p>
    <w:p w14:paraId="408B9FC1" w14:textId="77777777" w:rsidR="00C26DB1" w:rsidRDefault="00C26DB1" w:rsidP="00C26DB1">
      <w:pPr>
        <w:ind w:left="284" w:hanging="284"/>
      </w:pPr>
    </w:p>
    <w:p w14:paraId="477C7FA9" w14:textId="77777777" w:rsidR="00C26DB1" w:rsidRDefault="00C26DB1" w:rsidP="00C26DB1">
      <w:pPr>
        <w:ind w:left="284" w:hanging="284"/>
      </w:pPr>
    </w:p>
    <w:p w14:paraId="0E3A5A5A" w14:textId="77777777" w:rsidR="00C26DB1" w:rsidRDefault="00C26DB1" w:rsidP="00C26DB1">
      <w:pPr>
        <w:pStyle w:val="berschrift1"/>
        <w:ind w:left="284" w:hanging="284"/>
      </w:pPr>
      <w:r>
        <w:t>Beschreiben Sie, was ein Domänenadministrator ist:</w:t>
      </w:r>
    </w:p>
    <w:p w14:paraId="275E33B9" w14:textId="4D074EE5" w:rsidR="00115DF4" w:rsidRPr="00D6518B" w:rsidRDefault="00115DF4" w:rsidP="00115DF4">
      <w:pPr>
        <w:pStyle w:val="Listenabsatz"/>
        <w:numPr>
          <w:ilvl w:val="0"/>
          <w:numId w:val="42"/>
        </w:numPr>
        <w:rPr>
          <w:color w:val="FF0000"/>
        </w:rPr>
      </w:pPr>
      <w:r w:rsidRPr="00D6518B">
        <w:rPr>
          <w:color w:val="FF0000"/>
        </w:rPr>
        <w:t xml:space="preserve">Ein Benutzer, welcher </w:t>
      </w:r>
      <w:r w:rsidR="0081748D" w:rsidRPr="00D6518B">
        <w:rPr>
          <w:color w:val="FF0000"/>
        </w:rPr>
        <w:t>auf der Domäne</w:t>
      </w:r>
      <w:r w:rsidRPr="00D6518B">
        <w:rPr>
          <w:color w:val="FF0000"/>
        </w:rPr>
        <w:t xml:space="preserve"> administrationsrechte Besitzt, </w:t>
      </w:r>
      <w:r w:rsidR="00C47ABD" w:rsidRPr="00D6518B">
        <w:rPr>
          <w:color w:val="FF0000"/>
        </w:rPr>
        <w:t>in</w:t>
      </w:r>
      <w:r w:rsidRPr="00D6518B">
        <w:rPr>
          <w:color w:val="FF0000"/>
        </w:rPr>
        <w:t xml:space="preserve"> </w:t>
      </w:r>
      <w:r w:rsidR="00C47ABD" w:rsidRPr="00D6518B">
        <w:rPr>
          <w:color w:val="FF0000"/>
        </w:rPr>
        <w:t>welcher</w:t>
      </w:r>
      <w:r w:rsidRPr="00D6518B">
        <w:rPr>
          <w:color w:val="FF0000"/>
        </w:rPr>
        <w:t xml:space="preserve"> er sich befindet</w:t>
      </w:r>
    </w:p>
    <w:p w14:paraId="6FA8EE02" w14:textId="77777777" w:rsidR="00C26DB1" w:rsidRDefault="00C26DB1" w:rsidP="00C26DB1"/>
    <w:p w14:paraId="3EBFAF39" w14:textId="77777777" w:rsidR="00C26DB1" w:rsidRDefault="00C26DB1" w:rsidP="00C26DB1"/>
    <w:p w14:paraId="5AB1F825" w14:textId="77777777" w:rsidR="00AB1FBE" w:rsidRPr="00C26DB1" w:rsidRDefault="00AB1FBE" w:rsidP="00C26DB1"/>
    <w:p w14:paraId="7889867E" w14:textId="77777777" w:rsidR="00C26DB1" w:rsidRDefault="00C26DB1" w:rsidP="00C26DB1">
      <w:pPr>
        <w:ind w:left="284" w:hanging="284"/>
      </w:pPr>
    </w:p>
    <w:p w14:paraId="4EF994EC" w14:textId="218450F3" w:rsidR="00C26DB1" w:rsidRDefault="00C26DB1" w:rsidP="00C26DB1">
      <w:pPr>
        <w:pStyle w:val="berschrift1"/>
        <w:ind w:left="284" w:hanging="284"/>
      </w:pPr>
      <w:r>
        <w:t xml:space="preserve">Was ist </w:t>
      </w:r>
      <w:r w:rsidR="00241B39">
        <w:t xml:space="preserve">die Aufgaben des </w:t>
      </w:r>
      <w:proofErr w:type="spellStart"/>
      <w:r>
        <w:t>Domänen</w:t>
      </w:r>
      <w:r w:rsidR="00E17AB0">
        <w:t>k</w:t>
      </w:r>
      <w:r>
        <w:t>ontroller</w:t>
      </w:r>
      <w:r w:rsidR="00241B39">
        <w:t>’s</w:t>
      </w:r>
      <w:proofErr w:type="spellEnd"/>
      <w:r>
        <w:t>?</w:t>
      </w:r>
    </w:p>
    <w:p w14:paraId="7A11AB8D" w14:textId="77777777" w:rsidR="00BB70D9" w:rsidRDefault="00BB70D9" w:rsidP="00BB70D9"/>
    <w:p w14:paraId="12EF2EE5" w14:textId="551A89F8" w:rsidR="00BB70D9" w:rsidRPr="00D6518B" w:rsidRDefault="00BB70D9" w:rsidP="00BB70D9">
      <w:pPr>
        <w:pStyle w:val="Listenabsatz"/>
        <w:numPr>
          <w:ilvl w:val="0"/>
          <w:numId w:val="42"/>
        </w:numPr>
        <w:rPr>
          <w:color w:val="FF0000"/>
        </w:rPr>
      </w:pPr>
      <w:r w:rsidRPr="00D6518B">
        <w:rPr>
          <w:color w:val="FF0000"/>
        </w:rPr>
        <w:t>Directory Services, Ressourcen und Objekte verwalten</w:t>
      </w:r>
      <w:r w:rsidR="00346D56">
        <w:rPr>
          <w:color w:val="FF0000"/>
        </w:rPr>
        <w:t xml:space="preserve"> und replizieren</w:t>
      </w:r>
    </w:p>
    <w:p w14:paraId="57D2F308" w14:textId="77777777" w:rsidR="00C26DB1" w:rsidRDefault="00C26DB1" w:rsidP="00C26DB1">
      <w:pPr>
        <w:ind w:left="284" w:hanging="284"/>
      </w:pPr>
    </w:p>
    <w:p w14:paraId="52C256D1" w14:textId="77777777" w:rsidR="00AB1FBE" w:rsidRDefault="00AB1FBE" w:rsidP="00C26DB1">
      <w:pPr>
        <w:ind w:left="284" w:hanging="284"/>
      </w:pPr>
    </w:p>
    <w:p w14:paraId="048972C3" w14:textId="77777777" w:rsidR="00AB1FBE" w:rsidRDefault="00AB1FBE" w:rsidP="00C26DB1">
      <w:pPr>
        <w:ind w:left="284" w:hanging="284"/>
      </w:pPr>
    </w:p>
    <w:p w14:paraId="2804465C" w14:textId="77777777" w:rsidR="00C26DB1" w:rsidRDefault="00C26DB1" w:rsidP="00C26DB1">
      <w:pPr>
        <w:ind w:left="284" w:hanging="284"/>
      </w:pPr>
    </w:p>
    <w:p w14:paraId="470BEEA5" w14:textId="77777777" w:rsidR="00C26DB1" w:rsidRDefault="00C26DB1" w:rsidP="00C26DB1">
      <w:pPr>
        <w:pStyle w:val="berschrift1"/>
        <w:ind w:left="284" w:hanging="284"/>
      </w:pPr>
      <w:r>
        <w:t>Wofür steht die Abkürzung DC?</w:t>
      </w:r>
    </w:p>
    <w:p w14:paraId="2FCF04C3" w14:textId="77777777" w:rsidR="00C26DB1" w:rsidRDefault="00C26DB1" w:rsidP="00C26DB1">
      <w:pPr>
        <w:ind w:left="284" w:hanging="284"/>
      </w:pPr>
    </w:p>
    <w:p w14:paraId="33F677FE" w14:textId="77777777" w:rsidR="00C26DB1" w:rsidRDefault="00C26DB1" w:rsidP="00C26DB1">
      <w:pPr>
        <w:ind w:left="284" w:hanging="284"/>
      </w:pPr>
    </w:p>
    <w:p w14:paraId="11662C3C" w14:textId="770BC9CF" w:rsidR="00AB1FBE" w:rsidRPr="00D6518B" w:rsidRDefault="00E17AB0" w:rsidP="00E17AB0">
      <w:pPr>
        <w:pStyle w:val="Listenabsatz"/>
        <w:numPr>
          <w:ilvl w:val="0"/>
          <w:numId w:val="42"/>
        </w:numPr>
        <w:rPr>
          <w:color w:val="FF0000"/>
        </w:rPr>
      </w:pPr>
      <w:r w:rsidRPr="00D6518B">
        <w:rPr>
          <w:color w:val="FF0000"/>
        </w:rPr>
        <w:t>Domain Controller</w:t>
      </w:r>
    </w:p>
    <w:p w14:paraId="4D77326D" w14:textId="77777777" w:rsidR="00C26DB1" w:rsidRDefault="00C26DB1" w:rsidP="00E17AB0"/>
    <w:p w14:paraId="70D670F6" w14:textId="77777777" w:rsidR="00C26DB1" w:rsidRDefault="00C26DB1" w:rsidP="00C26DB1">
      <w:pPr>
        <w:ind w:left="284" w:hanging="284"/>
      </w:pPr>
    </w:p>
    <w:p w14:paraId="6DB886C0" w14:textId="77777777" w:rsidR="00AB1FBE" w:rsidRDefault="00AB1FBE" w:rsidP="00C26DB1">
      <w:pPr>
        <w:ind w:left="284" w:hanging="284"/>
      </w:pPr>
    </w:p>
    <w:p w14:paraId="5B16577A" w14:textId="77777777" w:rsidR="00C26DB1" w:rsidRDefault="00C26DB1" w:rsidP="00C26DB1">
      <w:pPr>
        <w:ind w:left="284" w:hanging="284"/>
      </w:pPr>
    </w:p>
    <w:p w14:paraId="0326DA89" w14:textId="77777777" w:rsidR="00AB1FBE" w:rsidRDefault="00AB1FBE" w:rsidP="00AB1FBE">
      <w:pPr>
        <w:pStyle w:val="berschrift1"/>
      </w:pPr>
      <w:r>
        <w:t>Wofür steht die Abkürzung OU bzw. OE?</w:t>
      </w:r>
    </w:p>
    <w:p w14:paraId="049A6CE0" w14:textId="77777777" w:rsidR="00AB1FBE" w:rsidRDefault="00AB1FBE" w:rsidP="00AB1FBE"/>
    <w:p w14:paraId="334F7C35" w14:textId="056A3405" w:rsidR="00AB1FBE" w:rsidRPr="00D6518B" w:rsidRDefault="00E17AB0" w:rsidP="00E17AB0">
      <w:pPr>
        <w:pStyle w:val="Listenabsatz"/>
        <w:numPr>
          <w:ilvl w:val="0"/>
          <w:numId w:val="42"/>
        </w:numPr>
        <w:rPr>
          <w:color w:val="FF0000"/>
        </w:rPr>
      </w:pPr>
      <w:r w:rsidRPr="00D6518B">
        <w:rPr>
          <w:color w:val="FF0000"/>
        </w:rPr>
        <w:t>Organisational Unit</w:t>
      </w:r>
    </w:p>
    <w:p w14:paraId="1735C8EF" w14:textId="565A6A53" w:rsidR="00E17AB0" w:rsidRPr="00D6518B" w:rsidRDefault="00E17AB0" w:rsidP="00E17AB0">
      <w:pPr>
        <w:pStyle w:val="Listenabsatz"/>
        <w:numPr>
          <w:ilvl w:val="0"/>
          <w:numId w:val="42"/>
        </w:numPr>
        <w:rPr>
          <w:color w:val="FF0000"/>
        </w:rPr>
      </w:pPr>
      <w:r w:rsidRPr="00D6518B">
        <w:rPr>
          <w:color w:val="FF0000"/>
        </w:rPr>
        <w:t>Organisationseinheit</w:t>
      </w:r>
    </w:p>
    <w:p w14:paraId="0B5CDBE2" w14:textId="77777777" w:rsidR="00AB1FBE" w:rsidRPr="00AB1FBE" w:rsidRDefault="00AB1FBE" w:rsidP="00AB1FBE"/>
    <w:p w14:paraId="046C2125" w14:textId="77777777" w:rsidR="00C26DB1" w:rsidRPr="00C26DB1" w:rsidRDefault="00C26DB1" w:rsidP="00C26DB1">
      <w:pPr>
        <w:ind w:left="284" w:hanging="284"/>
      </w:pPr>
    </w:p>
    <w:sectPr w:rsidR="00C26DB1" w:rsidRPr="00C26DB1" w:rsidSect="00654A8E">
      <w:headerReference w:type="default" r:id="rId9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1EAAB" w14:textId="77777777" w:rsidR="00893E1F" w:rsidRDefault="00893E1F" w:rsidP="00657B1D">
      <w:r>
        <w:separator/>
      </w:r>
    </w:p>
  </w:endnote>
  <w:endnote w:type="continuationSeparator" w:id="0">
    <w:p w14:paraId="48CB8884" w14:textId="77777777" w:rsidR="00893E1F" w:rsidRDefault="00893E1F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70E06" w14:textId="77777777" w:rsidR="00893E1F" w:rsidRDefault="00893E1F" w:rsidP="00657B1D">
      <w:r>
        <w:separator/>
      </w:r>
    </w:p>
  </w:footnote>
  <w:footnote w:type="continuationSeparator" w:id="0">
    <w:p w14:paraId="7B9D5D1F" w14:textId="77777777" w:rsidR="00893E1F" w:rsidRDefault="00893E1F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F6479" w14:textId="77777777" w:rsidR="00AA1DFF" w:rsidRDefault="00EF085B" w:rsidP="00C95ACB">
    <w:pPr>
      <w:pStyle w:val="Kopfzeile"/>
      <w:rPr>
        <w:rFonts w:asciiTheme="majorHAnsi" w:hAnsiTheme="majorHAnsi"/>
      </w:rPr>
    </w:pPr>
    <w:r>
      <w:rPr>
        <w:noProof/>
        <w:lang w:eastAsia="de-CH"/>
      </w:rPr>
      <w:drawing>
        <wp:anchor distT="0" distB="0" distL="114300" distR="114300" simplePos="0" relativeHeight="251664384" behindDoc="0" locked="0" layoutInCell="1" allowOverlap="1" wp14:anchorId="0EB77FA9" wp14:editId="30A94063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17EAD2" wp14:editId="78985C1B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D0002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17EAD2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6CCD0002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eastAsia="de-CH"/>
      </w:rPr>
      <w:drawing>
        <wp:anchor distT="0" distB="0" distL="114300" distR="114300" simplePos="0" relativeHeight="251658240" behindDoc="0" locked="1" layoutInCell="1" allowOverlap="1" wp14:anchorId="081269DA" wp14:editId="4573955B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E3590A2" wp14:editId="67FA891D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28F3F4AD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2DF19BD5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0461A0E1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31FE5077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30657B55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3590A2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28F3F4AD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2DF19BD5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0461A0E1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31FE5077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30657B55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16B1DE4" wp14:editId="55666D1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554E5523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029E65C1" w14:textId="77777777"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eastAsia="de-CH"/>
      </w:rPr>
      <w:drawing>
        <wp:anchor distT="0" distB="0" distL="114300" distR="114300" simplePos="0" relativeHeight="251660288" behindDoc="0" locked="0" layoutInCell="1" allowOverlap="1" wp14:anchorId="5573430C" wp14:editId="41E018B3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175C">
      <w:fldChar w:fldCharType="begin"/>
    </w:r>
    <w:r w:rsidR="0074175C">
      <w:instrText xml:space="preserve"> DOCVARIABLE  Abteilung  \* MERGEFORMAT </w:instrText>
    </w:r>
    <w:r w:rsidR="0074175C">
      <w:fldChar w:fldCharType="separate"/>
    </w:r>
    <w:r w:rsidR="00C26DB1" w:rsidRPr="00C26DB1">
      <w:rPr>
        <w:bCs/>
        <w:lang w:val="de-DE"/>
      </w:rPr>
      <w:t>Informationstechnik</w:t>
    </w:r>
    <w:r w:rsidR="0074175C">
      <w:rPr>
        <w:bCs/>
        <w:lang w:val="de-DE"/>
      </w:rPr>
      <w:fldChar w:fldCharType="end"/>
    </w:r>
  </w:p>
  <w:p w14:paraId="11B250E4" w14:textId="77777777" w:rsidR="00AA1DFF" w:rsidRDefault="00AA1DFF" w:rsidP="00562458">
    <w:pPr>
      <w:pStyle w:val="Kopfzeile"/>
    </w:pPr>
    <w:r>
      <w:rPr>
        <w:rFonts w:asciiTheme="majorHAnsi" w:hAnsiTheme="majorHAnsi"/>
        <w:noProof/>
        <w:lang w:eastAsia="de-C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D204FBC" wp14:editId="6B9FCECA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0FC53C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D59DE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74175C">
                            <w:fldChar w:fldCharType="begin"/>
                          </w:r>
                          <w:r w:rsidR="0074175C">
                            <w:instrText xml:space="preserve"> NUMPAGES   \* MERGEFORMAT </w:instrText>
                          </w:r>
                          <w:r w:rsidR="0074175C">
                            <w:fldChar w:fldCharType="separate"/>
                          </w:r>
                          <w:r w:rsidR="004D59DE">
                            <w:rPr>
                              <w:noProof/>
                            </w:rPr>
                            <w:t>3</w:t>
                          </w:r>
                          <w:r w:rsidR="0074175C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204FBC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6C0FC53C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D59DE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t>/</w:t>
                    </w:r>
                    <w:r w:rsidR="0074175C">
                      <w:fldChar w:fldCharType="begin"/>
                    </w:r>
                    <w:r w:rsidR="0074175C">
                      <w:instrText xml:space="preserve"> NUMPAGES   \* MERGEFORMAT </w:instrText>
                    </w:r>
                    <w:r w:rsidR="0074175C">
                      <w:fldChar w:fldCharType="separate"/>
                    </w:r>
                    <w:r w:rsidR="004D59DE">
                      <w:rPr>
                        <w:noProof/>
                      </w:rPr>
                      <w:t>3</w:t>
                    </w:r>
                    <w:r w:rsidR="0074175C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26DB1">
      <w:t>M159 / J. Aeschlimann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EB160F2"/>
    <w:multiLevelType w:val="multilevel"/>
    <w:tmpl w:val="E45C30BC"/>
    <w:numStyleLink w:val="Listeberschriften"/>
  </w:abstractNum>
  <w:abstractNum w:abstractNumId="4" w15:restartNumberingAfterBreak="0">
    <w:nsid w:val="1216797C"/>
    <w:multiLevelType w:val="hybridMultilevel"/>
    <w:tmpl w:val="E4AAF2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D661D"/>
    <w:multiLevelType w:val="hybridMultilevel"/>
    <w:tmpl w:val="74A093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17FCE"/>
    <w:multiLevelType w:val="multilevel"/>
    <w:tmpl w:val="E45C30BC"/>
    <w:numStyleLink w:val="Listeberschriften"/>
  </w:abstractNum>
  <w:abstractNum w:abstractNumId="7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24C26D44"/>
    <w:multiLevelType w:val="multilevel"/>
    <w:tmpl w:val="E45C30BC"/>
    <w:numStyleLink w:val="Listeberschriften"/>
  </w:abstractNum>
  <w:abstractNum w:abstractNumId="14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9204ACB"/>
    <w:multiLevelType w:val="hybridMultilevel"/>
    <w:tmpl w:val="0AB401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7652EB6"/>
    <w:multiLevelType w:val="hybridMultilevel"/>
    <w:tmpl w:val="6B1A56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34643"/>
    <w:multiLevelType w:val="multilevel"/>
    <w:tmpl w:val="E45C30BC"/>
    <w:numStyleLink w:val="Listeberschriften"/>
  </w:abstractNum>
  <w:abstractNum w:abstractNumId="28" w15:restartNumberingAfterBreak="0">
    <w:nsid w:val="57104410"/>
    <w:multiLevelType w:val="multilevel"/>
    <w:tmpl w:val="E45C30BC"/>
    <w:numStyleLink w:val="Listeberschriften"/>
  </w:abstractNum>
  <w:abstractNum w:abstractNumId="29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0" w15:restartNumberingAfterBreak="0">
    <w:nsid w:val="58883091"/>
    <w:multiLevelType w:val="multilevel"/>
    <w:tmpl w:val="E45C30BC"/>
    <w:numStyleLink w:val="Listeberschriften"/>
  </w:abstractNum>
  <w:abstractNum w:abstractNumId="31" w15:restartNumberingAfterBreak="0">
    <w:nsid w:val="58E17338"/>
    <w:multiLevelType w:val="multilevel"/>
    <w:tmpl w:val="E45C30BC"/>
    <w:numStyleLink w:val="Listeberschriften"/>
  </w:abstractNum>
  <w:abstractNum w:abstractNumId="32" w15:restartNumberingAfterBreak="0">
    <w:nsid w:val="5D3A449D"/>
    <w:multiLevelType w:val="multilevel"/>
    <w:tmpl w:val="E45C30BC"/>
    <w:numStyleLink w:val="Listeberschriften"/>
  </w:abstractNum>
  <w:abstractNum w:abstractNumId="33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4" w15:restartNumberingAfterBreak="0">
    <w:nsid w:val="6711417E"/>
    <w:multiLevelType w:val="multilevel"/>
    <w:tmpl w:val="E45C30BC"/>
    <w:numStyleLink w:val="Listeberschriften"/>
  </w:abstractNum>
  <w:abstractNum w:abstractNumId="35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6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7" w15:restartNumberingAfterBreak="0">
    <w:nsid w:val="741F08F1"/>
    <w:multiLevelType w:val="hybridMultilevel"/>
    <w:tmpl w:val="F522DA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D6C1A"/>
    <w:multiLevelType w:val="hybridMultilevel"/>
    <w:tmpl w:val="CE4847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0" w15:restartNumberingAfterBreak="0">
    <w:nsid w:val="7B1D66AF"/>
    <w:multiLevelType w:val="hybridMultilevel"/>
    <w:tmpl w:val="3E5CA388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F07DB8"/>
    <w:multiLevelType w:val="hybridMultilevel"/>
    <w:tmpl w:val="92D0D0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39"/>
  </w:num>
  <w:num w:numId="5">
    <w:abstractNumId w:val="20"/>
  </w:num>
  <w:num w:numId="6">
    <w:abstractNumId w:val="19"/>
  </w:num>
  <w:num w:numId="7">
    <w:abstractNumId w:val="12"/>
  </w:num>
  <w:num w:numId="8">
    <w:abstractNumId w:val="11"/>
  </w:num>
  <w:num w:numId="9">
    <w:abstractNumId w:val="22"/>
  </w:num>
  <w:num w:numId="10">
    <w:abstractNumId w:val="36"/>
  </w:num>
  <w:num w:numId="11">
    <w:abstractNumId w:val="25"/>
  </w:num>
  <w:num w:numId="12">
    <w:abstractNumId w:val="14"/>
  </w:num>
  <w:num w:numId="13">
    <w:abstractNumId w:val="33"/>
  </w:num>
  <w:num w:numId="14">
    <w:abstractNumId w:val="21"/>
  </w:num>
  <w:num w:numId="15">
    <w:abstractNumId w:val="29"/>
  </w:num>
  <w:num w:numId="16">
    <w:abstractNumId w:val="24"/>
  </w:num>
  <w:num w:numId="17">
    <w:abstractNumId w:val="9"/>
  </w:num>
  <w:num w:numId="18">
    <w:abstractNumId w:val="1"/>
  </w:num>
  <w:num w:numId="19">
    <w:abstractNumId w:val="17"/>
  </w:num>
  <w:num w:numId="20">
    <w:abstractNumId w:val="8"/>
  </w:num>
  <w:num w:numId="21">
    <w:abstractNumId w:val="7"/>
  </w:num>
  <w:num w:numId="22">
    <w:abstractNumId w:val="10"/>
  </w:num>
  <w:num w:numId="23">
    <w:abstractNumId w:val="18"/>
  </w:num>
  <w:num w:numId="24">
    <w:abstractNumId w:val="2"/>
  </w:num>
  <w:num w:numId="25">
    <w:abstractNumId w:val="13"/>
  </w:num>
  <w:num w:numId="26">
    <w:abstractNumId w:val="35"/>
  </w:num>
  <w:num w:numId="27">
    <w:abstractNumId w:val="6"/>
  </w:num>
  <w:num w:numId="28">
    <w:abstractNumId w:val="28"/>
  </w:num>
  <w:num w:numId="29">
    <w:abstractNumId w:val="31"/>
  </w:num>
  <w:num w:numId="30">
    <w:abstractNumId w:val="30"/>
  </w:num>
  <w:num w:numId="31">
    <w:abstractNumId w:val="34"/>
  </w:num>
  <w:num w:numId="32">
    <w:abstractNumId w:val="27"/>
  </w:num>
  <w:num w:numId="33">
    <w:abstractNumId w:val="3"/>
  </w:num>
  <w:num w:numId="34">
    <w:abstractNumId w:val="32"/>
  </w:num>
  <w:num w:numId="35">
    <w:abstractNumId w:val="23"/>
  </w:num>
  <w:num w:numId="36">
    <w:abstractNumId w:val="26"/>
  </w:num>
  <w:num w:numId="37">
    <w:abstractNumId w:val="4"/>
  </w:num>
  <w:num w:numId="38">
    <w:abstractNumId w:val="38"/>
  </w:num>
  <w:num w:numId="39">
    <w:abstractNumId w:val="5"/>
  </w:num>
  <w:num w:numId="40">
    <w:abstractNumId w:val="40"/>
  </w:num>
  <w:num w:numId="41">
    <w:abstractNumId w:val="41"/>
  </w:num>
  <w:num w:numId="42">
    <w:abstractNumId w:val="37"/>
  </w:num>
  <w:num w:numId="43">
    <w:abstractNumId w:val="4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bteilung" w:val="Informationstechnik"/>
    <w:docVar w:name="Lueckentext" w:val="aus"/>
    <w:docVar w:name="Nummerierung" w:val="ein"/>
  </w:docVars>
  <w:rsids>
    <w:rsidRoot w:val="00C26DB1"/>
    <w:rsid w:val="0000654A"/>
    <w:rsid w:val="00006E44"/>
    <w:rsid w:val="00017DC5"/>
    <w:rsid w:val="0005594F"/>
    <w:rsid w:val="00082ECF"/>
    <w:rsid w:val="000841A7"/>
    <w:rsid w:val="000B6383"/>
    <w:rsid w:val="000F3B53"/>
    <w:rsid w:val="000F65C3"/>
    <w:rsid w:val="00106FA6"/>
    <w:rsid w:val="00111663"/>
    <w:rsid w:val="00115DF4"/>
    <w:rsid w:val="00125536"/>
    <w:rsid w:val="001570C8"/>
    <w:rsid w:val="00170D9E"/>
    <w:rsid w:val="0018083F"/>
    <w:rsid w:val="0018470A"/>
    <w:rsid w:val="001B0024"/>
    <w:rsid w:val="001B1A6B"/>
    <w:rsid w:val="001F05FE"/>
    <w:rsid w:val="001F2400"/>
    <w:rsid w:val="00203921"/>
    <w:rsid w:val="00241B39"/>
    <w:rsid w:val="002502B0"/>
    <w:rsid w:val="0027418D"/>
    <w:rsid w:val="002A62C4"/>
    <w:rsid w:val="002B1E35"/>
    <w:rsid w:val="002D0F93"/>
    <w:rsid w:val="002D5F46"/>
    <w:rsid w:val="002E1081"/>
    <w:rsid w:val="00314D27"/>
    <w:rsid w:val="00327DE1"/>
    <w:rsid w:val="00346D56"/>
    <w:rsid w:val="00350005"/>
    <w:rsid w:val="0037787E"/>
    <w:rsid w:val="003808CE"/>
    <w:rsid w:val="003838FC"/>
    <w:rsid w:val="003A0343"/>
    <w:rsid w:val="003B44B9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91D4F"/>
    <w:rsid w:val="004A2D85"/>
    <w:rsid w:val="004D59DE"/>
    <w:rsid w:val="004D7D20"/>
    <w:rsid w:val="004E0DB9"/>
    <w:rsid w:val="005246FF"/>
    <w:rsid w:val="00525EF5"/>
    <w:rsid w:val="00541A32"/>
    <w:rsid w:val="00552732"/>
    <w:rsid w:val="00562458"/>
    <w:rsid w:val="00577E80"/>
    <w:rsid w:val="00580AB5"/>
    <w:rsid w:val="005875A6"/>
    <w:rsid w:val="005A1275"/>
    <w:rsid w:val="005A4D8C"/>
    <w:rsid w:val="005B23DB"/>
    <w:rsid w:val="005B6053"/>
    <w:rsid w:val="005C21F0"/>
    <w:rsid w:val="005D4264"/>
    <w:rsid w:val="005D5C0D"/>
    <w:rsid w:val="005E0F93"/>
    <w:rsid w:val="005E51B2"/>
    <w:rsid w:val="006000FE"/>
    <w:rsid w:val="006020F0"/>
    <w:rsid w:val="00642F29"/>
    <w:rsid w:val="006513DD"/>
    <w:rsid w:val="006542BD"/>
    <w:rsid w:val="00654A8E"/>
    <w:rsid w:val="00657B1D"/>
    <w:rsid w:val="00672423"/>
    <w:rsid w:val="00676323"/>
    <w:rsid w:val="006773CE"/>
    <w:rsid w:val="00680414"/>
    <w:rsid w:val="00686A42"/>
    <w:rsid w:val="006960ED"/>
    <w:rsid w:val="0069632F"/>
    <w:rsid w:val="006C1E2C"/>
    <w:rsid w:val="006C21F8"/>
    <w:rsid w:val="006D2644"/>
    <w:rsid w:val="006D2E2C"/>
    <w:rsid w:val="006D4B9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B4AC6"/>
    <w:rsid w:val="007B60C0"/>
    <w:rsid w:val="007D3356"/>
    <w:rsid w:val="007D6F67"/>
    <w:rsid w:val="00807738"/>
    <w:rsid w:val="008168E6"/>
    <w:rsid w:val="0081748D"/>
    <w:rsid w:val="008358C9"/>
    <w:rsid w:val="0086180F"/>
    <w:rsid w:val="00873C78"/>
    <w:rsid w:val="00874E1F"/>
    <w:rsid w:val="00893E1F"/>
    <w:rsid w:val="008A06ED"/>
    <w:rsid w:val="008D0E98"/>
    <w:rsid w:val="008D3A9F"/>
    <w:rsid w:val="008F4DF1"/>
    <w:rsid w:val="009161C4"/>
    <w:rsid w:val="00932C5C"/>
    <w:rsid w:val="009339DF"/>
    <w:rsid w:val="00936B2A"/>
    <w:rsid w:val="00940D37"/>
    <w:rsid w:val="00941978"/>
    <w:rsid w:val="00945B1D"/>
    <w:rsid w:val="009577BF"/>
    <w:rsid w:val="00957D8F"/>
    <w:rsid w:val="00971771"/>
    <w:rsid w:val="00982884"/>
    <w:rsid w:val="009D5780"/>
    <w:rsid w:val="00A05ED7"/>
    <w:rsid w:val="00A10D1B"/>
    <w:rsid w:val="00A30FEB"/>
    <w:rsid w:val="00A368BB"/>
    <w:rsid w:val="00A475E5"/>
    <w:rsid w:val="00A47D2A"/>
    <w:rsid w:val="00A617DE"/>
    <w:rsid w:val="00A71944"/>
    <w:rsid w:val="00AA10D7"/>
    <w:rsid w:val="00AA1DFF"/>
    <w:rsid w:val="00AB1FBE"/>
    <w:rsid w:val="00AC64C0"/>
    <w:rsid w:val="00AD3C46"/>
    <w:rsid w:val="00B219E3"/>
    <w:rsid w:val="00B30D72"/>
    <w:rsid w:val="00B46A7D"/>
    <w:rsid w:val="00B71EAB"/>
    <w:rsid w:val="00B77423"/>
    <w:rsid w:val="00B84709"/>
    <w:rsid w:val="00BB70D9"/>
    <w:rsid w:val="00BE1068"/>
    <w:rsid w:val="00C26DB1"/>
    <w:rsid w:val="00C47ABD"/>
    <w:rsid w:val="00C5637C"/>
    <w:rsid w:val="00C867C9"/>
    <w:rsid w:val="00C95ACB"/>
    <w:rsid w:val="00CC033F"/>
    <w:rsid w:val="00CF3861"/>
    <w:rsid w:val="00D03CF9"/>
    <w:rsid w:val="00D139ED"/>
    <w:rsid w:val="00D344CD"/>
    <w:rsid w:val="00D6518B"/>
    <w:rsid w:val="00D73FF0"/>
    <w:rsid w:val="00D81FD0"/>
    <w:rsid w:val="00DA4F15"/>
    <w:rsid w:val="00DA73EA"/>
    <w:rsid w:val="00DF2823"/>
    <w:rsid w:val="00DF78D4"/>
    <w:rsid w:val="00E00BA6"/>
    <w:rsid w:val="00E17AB0"/>
    <w:rsid w:val="00E476AA"/>
    <w:rsid w:val="00E6204F"/>
    <w:rsid w:val="00E62E36"/>
    <w:rsid w:val="00E9205C"/>
    <w:rsid w:val="00EB3B85"/>
    <w:rsid w:val="00EC1740"/>
    <w:rsid w:val="00EE429B"/>
    <w:rsid w:val="00EF085B"/>
    <w:rsid w:val="00EF6212"/>
    <w:rsid w:val="00F010F7"/>
    <w:rsid w:val="00F36283"/>
    <w:rsid w:val="00F44332"/>
    <w:rsid w:val="00F47A73"/>
    <w:rsid w:val="00F851D8"/>
    <w:rsid w:val="00F95861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213E2FE0"/>
  <w15:docId w15:val="{169F8DC4-EEE9-4560-8E29-2D3DAEB8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qFormat/>
    <w:rsid w:val="00C26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1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0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032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85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55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83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11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36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66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4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6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68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93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38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15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89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69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54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52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85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ügen" screentip="hiermit fügen Sie ein TBZ-Titlblatt ein" image="logo"/>
          <button id="Inhaltsvz" label="InhaltsVz einfügen" size="large" onAction="Inhaltsvz_Einfü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ügen" screentip="hiermit fügen Sie 5 mm-Karos in den Text ein" image="Karos"/>
          <button id="Linien" label="Linien einfügen" size="large" onAction="Linien_einfü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AD4FE-34E0-4F1B-98F6-CC6C3F902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3</Pages>
  <Words>262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 Aeschlimann</dc:creator>
  <cp:lastModifiedBy>Aeschlimann Jonas</cp:lastModifiedBy>
  <cp:revision>20</cp:revision>
  <cp:lastPrinted>2016-01-28T10:48:00Z</cp:lastPrinted>
  <dcterms:created xsi:type="dcterms:W3CDTF">2018-08-02T15:17:00Z</dcterms:created>
  <dcterms:modified xsi:type="dcterms:W3CDTF">2019-11-12T13:51:00Z</dcterms:modified>
  <cp:contentStatus>Version 1</cp:contentStatus>
</cp:coreProperties>
</file>